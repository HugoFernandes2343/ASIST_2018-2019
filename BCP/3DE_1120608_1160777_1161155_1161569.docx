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:rsidRPr="00374B83" w14:paraId="033D3E08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39D032E5" w14:textId="77777777" w:rsidR="00B0688D" w:rsidRPr="00374B83" w:rsidRDefault="00B0688D" w:rsidP="00C3623E">
            <w:pPr>
              <w:pStyle w:val="Heading2"/>
              <w:framePr w:hSpace="0" w:wrap="auto" w:vAnchor="margin" w:hAnchor="text" w:yAlign="inline"/>
              <w:spacing w:line="288" w:lineRule="auto"/>
              <w:jc w:val="both"/>
            </w:pPr>
            <w:bookmarkStart w:id="0" w:name="_Hlk531096536"/>
            <w:bookmarkEnd w:id="0"/>
            <w:r w:rsidRPr="00374B83">
              <w:rPr>
                <w:noProof/>
              </w:rPr>
              <mc:AlternateContent>
                <mc:Choice Requires="wps">
                  <w:drawing>
                    <wp:inline distT="0" distB="0" distL="0" distR="0" wp14:anchorId="4149A635" wp14:editId="417A1D37">
                      <wp:extent cx="3696236" cy="1339403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96236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2DF866" w14:textId="77777777" w:rsidR="00592060" w:rsidRPr="000552F1" w:rsidRDefault="00592060" w:rsidP="002E0194">
                                  <w:pPr>
                                    <w:pStyle w:val="Title"/>
                                    <w:rPr>
                                      <w:color w:val="99A0A6"/>
                                      <w:sz w:val="60"/>
                                      <w:szCs w:val="60"/>
                                    </w:rPr>
                                  </w:pPr>
                                  <w:r w:rsidRPr="000552F1">
                                    <w:rPr>
                                      <w:color w:val="99A0A6"/>
                                      <w:sz w:val="60"/>
                                      <w:szCs w:val="60"/>
                                    </w:rPr>
                                    <w:t>BUSINESS</w:t>
                                  </w:r>
                                </w:p>
                                <w:p w14:paraId="039F2D56" w14:textId="4E321C13" w:rsidR="00592060" w:rsidRPr="000552F1" w:rsidRDefault="00592060" w:rsidP="002E0194">
                                  <w:pPr>
                                    <w:pStyle w:val="Title"/>
                                    <w:rPr>
                                      <w:color w:val="99A0A6"/>
                                      <w:sz w:val="60"/>
                                      <w:szCs w:val="60"/>
                                    </w:rPr>
                                  </w:pPr>
                                  <w:r w:rsidRPr="000552F1">
                                    <w:rPr>
                                      <w:color w:val="99A0A6"/>
                                      <w:sz w:val="60"/>
                                      <w:szCs w:val="60"/>
                                    </w:rPr>
                                    <w:t>CONTINUITY PLAN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149A63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91.05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" filled="f" stroked="f" strokeweight=".5pt">
                      <v:textbox>
                        <w:txbxContent>
                          <w:p w14:paraId="492DF866" w14:textId="77777777" w:rsidR="00592060" w:rsidRPr="000552F1" w:rsidRDefault="00592060" w:rsidP="002E0194">
                            <w:pPr>
                              <w:pStyle w:val="Title"/>
                              <w:rPr>
                                <w:color w:val="99A0A6"/>
                                <w:sz w:val="60"/>
                                <w:szCs w:val="60"/>
                              </w:rPr>
                            </w:pPr>
                            <w:r w:rsidRPr="000552F1">
                              <w:rPr>
                                <w:color w:val="99A0A6"/>
                                <w:sz w:val="60"/>
                                <w:szCs w:val="60"/>
                              </w:rPr>
                              <w:t>BUSINESS</w:t>
                            </w:r>
                          </w:p>
                          <w:p w14:paraId="039F2D56" w14:textId="4E321C13" w:rsidR="00592060" w:rsidRPr="000552F1" w:rsidRDefault="00592060" w:rsidP="002E0194">
                            <w:pPr>
                              <w:pStyle w:val="Title"/>
                              <w:rPr>
                                <w:color w:val="99A0A6"/>
                                <w:sz w:val="60"/>
                                <w:szCs w:val="60"/>
                              </w:rPr>
                            </w:pPr>
                            <w:r w:rsidRPr="000552F1">
                              <w:rPr>
                                <w:color w:val="99A0A6"/>
                                <w:sz w:val="60"/>
                                <w:szCs w:val="60"/>
                              </w:rPr>
                              <w:t>CONTINUITY PLAN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72"/>
      </w:tblGrid>
      <w:tr w:rsidR="00B0688D" w:rsidRPr="00374B83" w14:paraId="034A3BBA" w14:textId="77777777" w:rsidTr="00B0688D">
        <w:trPr>
          <w:trHeight w:val="2043"/>
        </w:trPr>
        <w:tc>
          <w:tcPr>
            <w:tcW w:w="4572" w:type="dxa"/>
          </w:tcPr>
          <w:p w14:paraId="5F816D48" w14:textId="77777777" w:rsidR="00B0688D" w:rsidRPr="00374B83" w:rsidRDefault="00B0688D" w:rsidP="00C3623E">
            <w:pPr>
              <w:spacing w:line="288" w:lineRule="auto"/>
              <w:jc w:val="both"/>
            </w:pPr>
            <w:r w:rsidRPr="00374B83">
              <w:rPr>
                <w:noProof/>
              </w:rPr>
              <mc:AlternateContent>
                <mc:Choice Requires="wps">
                  <w:drawing>
                    <wp:inline distT="0" distB="0" distL="0" distR="0" wp14:anchorId="08AA772A" wp14:editId="0EAA48B9">
                      <wp:extent cx="2842054" cy="469557"/>
                      <wp:effectExtent l="0" t="0" r="0" b="6985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42054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E66FD77" w14:textId="180F417B" w:rsidR="00592060" w:rsidRPr="000552F1" w:rsidRDefault="00592060" w:rsidP="004F2231">
                                  <w:pPr>
                                    <w:rPr>
                                      <w:rFonts w:asciiTheme="majorHAnsi" w:hAnsiTheme="majorHAnsi"/>
                                      <w:color w:val="8B0000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8B0000"/>
                                      <w:sz w:val="48"/>
                                      <w:szCs w:val="48"/>
                                    </w:rPr>
                                    <w:t>ASIST 2018/2019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AA772A" id="Text Box 6" o:spid="_x0000_s1027" type="#_x0000_t202" style="width:223.8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" filled="f" stroked="f" strokeweight=".5pt">
                      <v:textbox>
                        <w:txbxContent>
                          <w:p w14:paraId="2E66FD77" w14:textId="180F417B" w:rsidR="00592060" w:rsidRPr="000552F1" w:rsidRDefault="00592060" w:rsidP="004F2231">
                            <w:pPr>
                              <w:rPr>
                                <w:rFonts w:asciiTheme="majorHAnsi" w:hAnsiTheme="majorHAnsi"/>
                                <w:color w:val="8B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8B0000"/>
                                <w:sz w:val="48"/>
                                <w:szCs w:val="48"/>
                              </w:rPr>
                              <w:t>ASIST 2018/2019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374B83">
              <w:rPr>
                <w:noProof/>
              </w:rPr>
              <mc:AlternateContent>
                <mc:Choice Requires="wps">
                  <w:drawing>
                    <wp:inline distT="0" distB="0" distL="0" distR="0" wp14:anchorId="35B4991B" wp14:editId="6C62679D">
                      <wp:extent cx="2903220" cy="605155"/>
                      <wp:effectExtent l="0" t="0" r="0" b="4445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03220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35E58F2" w14:textId="2828522F" w:rsidR="00592060" w:rsidRDefault="00592060" w:rsidP="007057F4">
                                  <w:r>
                                    <w:t>30 de Novembro 2018,</w:t>
                                  </w:r>
                                </w:p>
                                <w:p w14:paraId="2DE591C4" w14:textId="4A7990AE" w:rsidR="00592060" w:rsidRPr="00B0688D" w:rsidRDefault="00592060" w:rsidP="007057F4">
                                  <w:r>
                                    <w:t>Grupo X41.</w:t>
                                  </w:r>
                                </w:p>
                                <w:p w14:paraId="7586FCA6" w14:textId="77777777" w:rsidR="00592060" w:rsidRPr="00B0688D" w:rsidRDefault="00592060" w:rsidP="007057F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5B4991B" id="Text Box 7" o:spid="_x0000_s1028" type="#_x0000_t202" style="width:228.6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" filled="f" stroked="f" strokeweight=".5pt">
                      <v:textbox>
                        <w:txbxContent>
                          <w:p w14:paraId="235E58F2" w14:textId="2828522F" w:rsidR="00592060" w:rsidRDefault="00592060" w:rsidP="007057F4">
                            <w:r>
                              <w:t>30 de Novembro 2018,</w:t>
                            </w:r>
                          </w:p>
                          <w:p w14:paraId="2DE591C4" w14:textId="4A7990AE" w:rsidR="00592060" w:rsidRPr="00B0688D" w:rsidRDefault="00592060" w:rsidP="007057F4">
                            <w:r>
                              <w:t>Grupo X41.</w:t>
                            </w:r>
                          </w:p>
                          <w:p w14:paraId="7586FCA6" w14:textId="77777777" w:rsidR="00592060" w:rsidRPr="00B0688D" w:rsidRDefault="00592060" w:rsidP="007057F4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12413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49"/>
        <w:gridCol w:w="4901"/>
      </w:tblGrid>
      <w:tr w:rsidR="00B0688D" w:rsidRPr="00374B83" w14:paraId="26D46492" w14:textId="77777777" w:rsidTr="007057F4">
        <w:trPr>
          <w:trHeight w:val="1080"/>
        </w:trPr>
        <w:tc>
          <w:tcPr>
            <w:tcW w:w="5449" w:type="dxa"/>
            <w:vAlign w:val="center"/>
          </w:tcPr>
          <w:p w14:paraId="51E20D82" w14:textId="0C84FAD1" w:rsidR="00B0688D" w:rsidRPr="00374B83" w:rsidRDefault="00B0688D" w:rsidP="00C3623E">
            <w:pPr>
              <w:spacing w:line="288" w:lineRule="auto"/>
              <w:jc w:val="both"/>
            </w:pPr>
          </w:p>
        </w:tc>
        <w:tc>
          <w:tcPr>
            <w:tcW w:w="4901" w:type="dxa"/>
            <w:vAlign w:val="center"/>
          </w:tcPr>
          <w:p w14:paraId="682D243F" w14:textId="3D464AC3" w:rsidR="00B0688D" w:rsidRPr="00374B83" w:rsidRDefault="000552F1" w:rsidP="00C3623E">
            <w:pPr>
              <w:spacing w:line="288" w:lineRule="auto"/>
              <w:jc w:val="both"/>
            </w:pPr>
            <w:r w:rsidRPr="00374B83">
              <w:rPr>
                <w:noProof/>
              </w:rPr>
              <w:drawing>
                <wp:inline distT="0" distB="0" distL="0" distR="0" wp14:anchorId="4CAEE8C4" wp14:editId="2DA85AD3">
                  <wp:extent cx="1009586" cy="816228"/>
                  <wp:effectExtent l="0" t="0" r="63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1_ISEP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492" cy="82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230D28" w14:textId="77777777" w:rsidR="008A3C95" w:rsidRPr="00374B83" w:rsidRDefault="008A3C95" w:rsidP="00C3623E">
      <w:pPr>
        <w:pStyle w:val="Heading5"/>
        <w:spacing w:line="288" w:lineRule="auto"/>
        <w:jc w:val="both"/>
      </w:pPr>
    </w:p>
    <w:p w14:paraId="04BC8263" w14:textId="6496D65A" w:rsidR="008A3C95" w:rsidRPr="00374B83" w:rsidRDefault="00374B83" w:rsidP="00C3623E">
      <w:pPr>
        <w:spacing w:line="288" w:lineRule="auto"/>
        <w:jc w:val="both"/>
      </w:pPr>
      <w:r w:rsidRPr="00374B8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2DE4D4" wp14:editId="7161C8D7">
                <wp:simplePos x="0" y="0"/>
                <wp:positionH relativeFrom="column">
                  <wp:posOffset>-102870</wp:posOffset>
                </wp:positionH>
                <wp:positionV relativeFrom="paragraph">
                  <wp:posOffset>7118350</wp:posOffset>
                </wp:positionV>
                <wp:extent cx="2458720" cy="115252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8720" cy="1152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085C50" w14:textId="20E90650" w:rsidR="00592060" w:rsidRPr="00374B83" w:rsidRDefault="00592060" w:rsidP="007057F4">
                            <w:pPr>
                              <w:rPr>
                                <w:szCs w:val="28"/>
                              </w:rPr>
                            </w:pPr>
                            <w:r w:rsidRPr="00374B83">
                              <w:rPr>
                                <w:szCs w:val="28"/>
                              </w:rPr>
                              <w:t>Norberto Sousa, 1120608</w:t>
                            </w:r>
                          </w:p>
                          <w:p w14:paraId="26A3E2BC" w14:textId="0DC1128E" w:rsidR="00592060" w:rsidRPr="00374B83" w:rsidRDefault="00592060" w:rsidP="007057F4">
                            <w:pPr>
                              <w:rPr>
                                <w:szCs w:val="28"/>
                              </w:rPr>
                            </w:pPr>
                            <w:r w:rsidRPr="00374B83">
                              <w:rPr>
                                <w:szCs w:val="28"/>
                              </w:rPr>
                              <w:t>Marco Carneiro, 1160777</w:t>
                            </w:r>
                          </w:p>
                          <w:p w14:paraId="42F17720" w14:textId="32B0AC00" w:rsidR="00592060" w:rsidRPr="00374B83" w:rsidRDefault="00592060" w:rsidP="007057F4">
                            <w:pPr>
                              <w:rPr>
                                <w:szCs w:val="28"/>
                              </w:rPr>
                            </w:pPr>
                            <w:r w:rsidRPr="00374B83">
                              <w:rPr>
                                <w:szCs w:val="28"/>
                              </w:rPr>
                              <w:t>Hugo Fernandes, 1161155</w:t>
                            </w:r>
                          </w:p>
                          <w:p w14:paraId="3EC33997" w14:textId="0EEFA2A7" w:rsidR="00592060" w:rsidRPr="00374B83" w:rsidRDefault="00592060" w:rsidP="007057F4">
                            <w:pPr>
                              <w:rPr>
                                <w:szCs w:val="28"/>
                              </w:rPr>
                            </w:pPr>
                            <w:r w:rsidRPr="00374B83">
                              <w:rPr>
                                <w:szCs w:val="28"/>
                              </w:rPr>
                              <w:t>Hugo Carvalho, 1161569</w:t>
                            </w:r>
                          </w:p>
                          <w:p w14:paraId="5FCA4D8A" w14:textId="26C3925C" w:rsidR="00592060" w:rsidRPr="007057F4" w:rsidRDefault="00592060" w:rsidP="007057F4"/>
                          <w:p w14:paraId="6F0D9739" w14:textId="77777777" w:rsidR="00592060" w:rsidRPr="007057F4" w:rsidRDefault="00592060" w:rsidP="007057F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DE4D4" id="Text Box 13" o:spid="_x0000_s1029" type="#_x0000_t202" style="position:absolute;left:0;text-align:left;margin-left:-8.1pt;margin-top:560.5pt;width:193.6pt;height:90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" filled="f" stroked="f" strokeweight=".5pt">
                <v:textbox>
                  <w:txbxContent>
                    <w:p w14:paraId="54085C50" w14:textId="20E90650" w:rsidR="00592060" w:rsidRPr="00374B83" w:rsidRDefault="00592060" w:rsidP="007057F4">
                      <w:pPr>
                        <w:rPr>
                          <w:szCs w:val="28"/>
                        </w:rPr>
                      </w:pPr>
                      <w:r w:rsidRPr="00374B83">
                        <w:rPr>
                          <w:szCs w:val="28"/>
                        </w:rPr>
                        <w:t>Norberto Sousa, 1120608</w:t>
                      </w:r>
                    </w:p>
                    <w:p w14:paraId="26A3E2BC" w14:textId="0DC1128E" w:rsidR="00592060" w:rsidRPr="00374B83" w:rsidRDefault="00592060" w:rsidP="007057F4">
                      <w:pPr>
                        <w:rPr>
                          <w:szCs w:val="28"/>
                        </w:rPr>
                      </w:pPr>
                      <w:r w:rsidRPr="00374B83">
                        <w:rPr>
                          <w:szCs w:val="28"/>
                        </w:rPr>
                        <w:t>Marco Carneiro, 1160777</w:t>
                      </w:r>
                    </w:p>
                    <w:p w14:paraId="42F17720" w14:textId="32B0AC00" w:rsidR="00592060" w:rsidRPr="00374B83" w:rsidRDefault="00592060" w:rsidP="007057F4">
                      <w:pPr>
                        <w:rPr>
                          <w:szCs w:val="28"/>
                        </w:rPr>
                      </w:pPr>
                      <w:r w:rsidRPr="00374B83">
                        <w:rPr>
                          <w:szCs w:val="28"/>
                        </w:rPr>
                        <w:t>Hugo Fernandes, 1161155</w:t>
                      </w:r>
                    </w:p>
                    <w:p w14:paraId="3EC33997" w14:textId="0EEFA2A7" w:rsidR="00592060" w:rsidRPr="00374B83" w:rsidRDefault="00592060" w:rsidP="007057F4">
                      <w:pPr>
                        <w:rPr>
                          <w:szCs w:val="28"/>
                        </w:rPr>
                      </w:pPr>
                      <w:r w:rsidRPr="00374B83">
                        <w:rPr>
                          <w:szCs w:val="28"/>
                        </w:rPr>
                        <w:t>Hugo Carvalho, 1161569</w:t>
                      </w:r>
                    </w:p>
                    <w:p w14:paraId="5FCA4D8A" w14:textId="26C3925C" w:rsidR="00592060" w:rsidRPr="007057F4" w:rsidRDefault="00592060" w:rsidP="007057F4"/>
                    <w:p w14:paraId="6F0D9739" w14:textId="77777777" w:rsidR="00592060" w:rsidRPr="007057F4" w:rsidRDefault="00592060" w:rsidP="007057F4"/>
                  </w:txbxContent>
                </v:textbox>
              </v:shape>
            </w:pict>
          </mc:Fallback>
        </mc:AlternateContent>
      </w:r>
      <w:r w:rsidR="009E118A" w:rsidRPr="00374B83">
        <w:rPr>
          <w:noProof/>
        </w:rPr>
        <w:drawing>
          <wp:anchor distT="0" distB="0" distL="114300" distR="114300" simplePos="0" relativeHeight="251655165" behindDoc="1" locked="0" layoutInCell="1" allowOverlap="1" wp14:anchorId="6B10CB25" wp14:editId="205FFC5E">
            <wp:simplePos x="0" y="0"/>
            <wp:positionH relativeFrom="column">
              <wp:posOffset>-11819</wp:posOffset>
            </wp:positionH>
            <wp:positionV relativeFrom="paragraph">
              <wp:posOffset>3027680</wp:posOffset>
            </wp:positionV>
            <wp:extent cx="7045257" cy="3329054"/>
            <wp:effectExtent l="0" t="0" r="3810" b="5080"/>
            <wp:wrapNone/>
            <wp:docPr id="3" name="Picture 3" descr="business cent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57" cy="3329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194" w:rsidRPr="00374B83">
        <w:rPr>
          <w:noProof/>
        </w:rPr>
        <w:drawing>
          <wp:anchor distT="0" distB="0" distL="114300" distR="114300" simplePos="0" relativeHeight="251659264" behindDoc="1" locked="0" layoutInCell="1" allowOverlap="1" wp14:anchorId="5A1B3014" wp14:editId="60104415">
            <wp:simplePos x="0" y="0"/>
            <wp:positionH relativeFrom="column">
              <wp:posOffset>-12065</wp:posOffset>
            </wp:positionH>
            <wp:positionV relativeFrom="paragraph">
              <wp:posOffset>3031087</wp:posOffset>
            </wp:positionV>
            <wp:extent cx="2330450" cy="3310890"/>
            <wp:effectExtent l="0" t="0" r="0" b="3810"/>
            <wp:wrapNone/>
            <wp:docPr id="4" name="Graphic 4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 w:rsidRPr="00374B83">
        <w:rPr>
          <w:noProof/>
        </w:rPr>
        <w:drawing>
          <wp:anchor distT="0" distB="0" distL="114300" distR="114300" simplePos="0" relativeHeight="251660288" behindDoc="1" locked="0" layoutInCell="1" allowOverlap="1" wp14:anchorId="4E015B27" wp14:editId="2512BADD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aphic 2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 w:rsidRPr="00374B83">
        <w:rPr>
          <w:noProof/>
        </w:rPr>
        <w:drawing>
          <wp:anchor distT="0" distB="0" distL="114300" distR="114300" simplePos="0" relativeHeight="251654140" behindDoc="1" locked="0" layoutInCell="1" allowOverlap="1" wp14:anchorId="5A978600" wp14:editId="01FCA66A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c 1" descr="colored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 w:rsidRPr="00374B83">
        <w:br w:type="page"/>
      </w:r>
    </w:p>
    <w:sdt>
      <w:sdt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  <w:id w:val="2097750693"/>
        <w:docPartObj>
          <w:docPartGallery w:val="Table of Contents"/>
          <w:docPartUnique/>
        </w:docPartObj>
      </w:sdtPr>
      <w:sdtEndPr/>
      <w:sdtContent>
        <w:p w14:paraId="4EE2D50C" w14:textId="67DBFC56" w:rsidR="001670A7" w:rsidRPr="00453AD8" w:rsidRDefault="006D1B37" w:rsidP="00C3623E">
          <w:pPr>
            <w:pStyle w:val="TOCHeading"/>
            <w:framePr w:wrap="around" w:y="1279"/>
            <w:spacing w:line="288" w:lineRule="auto"/>
            <w:rPr>
              <w:color w:val="99A0A6"/>
            </w:rPr>
          </w:pPr>
          <w:r w:rsidRPr="00453AD8">
            <w:rPr>
              <w:color w:val="99A0A6"/>
            </w:rPr>
            <w:t>Ín</w:t>
          </w:r>
          <w:r w:rsidR="009B2837" w:rsidRPr="00453AD8">
            <w:rPr>
              <w:color w:val="99A0A6"/>
            </w:rPr>
            <w:t>dice</w:t>
          </w:r>
        </w:p>
        <w:p w14:paraId="6F141954" w14:textId="2B406157" w:rsidR="001670A7" w:rsidRPr="00453AD8" w:rsidRDefault="00FC6DC8" w:rsidP="00C3623E">
          <w:pPr>
            <w:pStyle w:val="TOC1"/>
            <w:spacing w:line="288" w:lineRule="auto"/>
            <w:jc w:val="both"/>
          </w:pPr>
          <w:r w:rsidRPr="00453AD8">
            <w:rPr>
              <w:bCs/>
            </w:rPr>
            <w:t>Introdução</w:t>
          </w:r>
          <w:r w:rsidR="001670A7" w:rsidRPr="00374B83">
            <w:ptab w:relativeTo="margin" w:alignment="right" w:leader="dot"/>
          </w:r>
          <w:r w:rsidR="00C3623E" w:rsidRPr="00453AD8">
            <w:rPr>
              <w:bCs/>
            </w:rPr>
            <w:t>2</w:t>
          </w:r>
        </w:p>
        <w:p w14:paraId="185E08BE" w14:textId="77344868" w:rsidR="001670A7" w:rsidRPr="00B001DB" w:rsidRDefault="00B001DB" w:rsidP="00C3623E">
          <w:pPr>
            <w:pStyle w:val="TOC1"/>
            <w:spacing w:line="288" w:lineRule="auto"/>
            <w:jc w:val="both"/>
          </w:pPr>
          <w:r>
            <w:t>Empresa</w:t>
          </w:r>
          <w:r w:rsidR="001670A7" w:rsidRPr="00374B83">
            <w:ptab w:relativeTo="margin" w:alignment="right" w:leader="dot"/>
          </w:r>
          <w:r w:rsidRPr="00B001DB">
            <w:rPr>
              <w:bCs/>
            </w:rPr>
            <w:t>3</w:t>
          </w:r>
        </w:p>
        <w:p w14:paraId="6A822B93" w14:textId="6287F5FF" w:rsidR="001670A7" w:rsidRPr="00B001DB" w:rsidRDefault="00B001DB" w:rsidP="00C3623E">
          <w:pPr>
            <w:pStyle w:val="TOC2"/>
            <w:spacing w:line="288" w:lineRule="auto"/>
            <w:ind w:left="216"/>
            <w:jc w:val="both"/>
          </w:pPr>
          <w:r>
            <w:t>Apresentação da empresa</w:t>
          </w:r>
          <w:r w:rsidR="001670A7" w:rsidRPr="00374B83">
            <w:ptab w:relativeTo="margin" w:alignment="right" w:leader="dot"/>
          </w:r>
          <w:r>
            <w:t>3</w:t>
          </w:r>
        </w:p>
        <w:p w14:paraId="38E8F577" w14:textId="1AABEFFA" w:rsidR="00C3623E" w:rsidRDefault="00B001DB" w:rsidP="00B001DB">
          <w:pPr>
            <w:pStyle w:val="TOC3"/>
            <w:spacing w:line="288" w:lineRule="auto"/>
            <w:ind w:left="0" w:firstLine="216"/>
            <w:jc w:val="both"/>
          </w:pPr>
          <w:r>
            <w:t>Estrutura de negócio</w:t>
          </w:r>
          <w:r w:rsidR="001670A7" w:rsidRPr="00374B83">
            <w:ptab w:relativeTo="margin" w:alignment="right" w:leader="dot"/>
          </w:r>
          <w:r>
            <w:t>3</w:t>
          </w:r>
        </w:p>
        <w:p w14:paraId="18DB3850" w14:textId="6668F313" w:rsidR="00B001DB" w:rsidRDefault="00B001DB" w:rsidP="00B001DB">
          <w:pPr>
            <w:pStyle w:val="TOC3"/>
            <w:spacing w:line="288" w:lineRule="auto"/>
            <w:ind w:left="0" w:firstLine="216"/>
            <w:jc w:val="both"/>
          </w:pPr>
          <w:r>
            <w:t>O programa da empresa</w:t>
          </w:r>
          <w:r w:rsidRPr="00374B83">
            <w:ptab w:relativeTo="margin" w:alignment="right" w:leader="dot"/>
          </w:r>
          <w:r w:rsidR="00F22A70">
            <w:t>4</w:t>
          </w:r>
        </w:p>
        <w:p w14:paraId="5A2D59CF" w14:textId="75E5B661" w:rsidR="00B001DB" w:rsidRDefault="00B001DB" w:rsidP="00B001DB">
          <w:pPr>
            <w:pStyle w:val="TOC3"/>
            <w:spacing w:line="288" w:lineRule="auto"/>
            <w:ind w:left="0" w:firstLine="216"/>
            <w:jc w:val="both"/>
          </w:pPr>
          <w:r>
            <w:t>Infraestrutura física da empresa</w:t>
          </w:r>
          <w:r w:rsidRPr="00374B83">
            <w:ptab w:relativeTo="margin" w:alignment="right" w:leader="dot"/>
          </w:r>
          <w:r w:rsidR="00F22A70">
            <w:t>5</w:t>
          </w:r>
        </w:p>
        <w:p w14:paraId="31A6228D" w14:textId="7EA41AFB" w:rsidR="001F2943" w:rsidRPr="001F2943" w:rsidRDefault="001F2943" w:rsidP="001F2943">
          <w:pPr>
            <w:pStyle w:val="TOC3"/>
            <w:spacing w:line="288" w:lineRule="auto"/>
            <w:ind w:left="0" w:firstLine="216"/>
            <w:jc w:val="both"/>
          </w:pPr>
          <w:r>
            <w:t>Infraestrutura informática da empresa</w:t>
          </w:r>
          <w:r w:rsidRPr="00374B83">
            <w:ptab w:relativeTo="margin" w:alignment="right" w:leader="dot"/>
          </w:r>
          <w:r w:rsidR="00F22A70">
            <w:t>6</w:t>
          </w:r>
        </w:p>
        <w:p w14:paraId="3A6E3DA7" w14:textId="7D04ED0E" w:rsidR="00C3623E" w:rsidRPr="00F22A70" w:rsidRDefault="006E2456" w:rsidP="00C3623E">
          <w:pPr>
            <w:pStyle w:val="TOC1"/>
            <w:spacing w:line="288" w:lineRule="auto"/>
            <w:jc w:val="both"/>
          </w:pPr>
          <w:r w:rsidRPr="00F22A70">
            <w:rPr>
              <w:bCs/>
            </w:rPr>
            <w:t>Soluções</w:t>
          </w:r>
          <w:r w:rsidR="00C3623E" w:rsidRPr="00374B83">
            <w:ptab w:relativeTo="margin" w:alignment="right" w:leader="dot"/>
          </w:r>
          <w:r w:rsidR="00F22A70" w:rsidRPr="00F22A70">
            <w:rPr>
              <w:bCs/>
            </w:rPr>
            <w:t>9</w:t>
          </w:r>
        </w:p>
        <w:p w14:paraId="32400B02" w14:textId="4A77A5C5" w:rsidR="00C3623E" w:rsidRPr="005E2615" w:rsidRDefault="005E2615" w:rsidP="00C3623E">
          <w:pPr>
            <w:pStyle w:val="TOC2"/>
            <w:spacing w:line="288" w:lineRule="auto"/>
            <w:ind w:left="216"/>
            <w:jc w:val="both"/>
          </w:pPr>
          <w:r>
            <w:t>Solução Para a Estrutura Informática da Empresa</w:t>
          </w:r>
          <w:r w:rsidR="00C3623E" w:rsidRPr="00374B83">
            <w:ptab w:relativeTo="margin" w:alignment="right" w:leader="dot"/>
          </w:r>
          <w:r w:rsidR="00F22A70">
            <w:t>9</w:t>
          </w:r>
        </w:p>
        <w:p w14:paraId="70236518" w14:textId="2BC112EE" w:rsidR="005E2615" w:rsidRPr="005E2615" w:rsidRDefault="005E2615" w:rsidP="005E2615">
          <w:pPr>
            <w:pStyle w:val="TOC2"/>
            <w:spacing w:line="288" w:lineRule="auto"/>
            <w:ind w:left="216" w:firstLine="504"/>
            <w:jc w:val="both"/>
          </w:pPr>
          <w:r>
            <w:t>Solução Com Orçamento</w:t>
          </w:r>
          <w:r w:rsidRPr="00374B83">
            <w:ptab w:relativeTo="margin" w:alignment="right" w:leader="dot"/>
          </w:r>
          <w:r w:rsidR="00F22A70">
            <w:t>9</w:t>
          </w:r>
        </w:p>
        <w:p w14:paraId="315F5A66" w14:textId="28FFF0C8" w:rsidR="005E2615" w:rsidRPr="005E2615" w:rsidRDefault="005E2615" w:rsidP="005E2615">
          <w:pPr>
            <w:pStyle w:val="TOC2"/>
            <w:spacing w:line="288" w:lineRule="auto"/>
            <w:ind w:left="216" w:firstLine="504"/>
            <w:jc w:val="both"/>
          </w:pPr>
          <w:r>
            <w:t>Solução Sem Orçamento</w:t>
          </w:r>
          <w:r w:rsidRPr="00374B83">
            <w:ptab w:relativeTo="margin" w:alignment="right" w:leader="dot"/>
          </w:r>
          <w:r w:rsidR="00F22A70">
            <w:t>1</w:t>
          </w:r>
          <w:r w:rsidRPr="005E2615">
            <w:t>5</w:t>
          </w:r>
        </w:p>
        <w:p w14:paraId="437A84B7" w14:textId="005D3B4B" w:rsidR="00C554E6" w:rsidRPr="00F22A70" w:rsidRDefault="005E2615" w:rsidP="00C3623E">
          <w:pPr>
            <w:spacing w:line="288" w:lineRule="auto"/>
            <w:rPr>
              <w:lang w:val="en-US"/>
            </w:rPr>
          </w:pPr>
          <w:r w:rsidRPr="00F22A70">
            <w:rPr>
              <w:i/>
              <w:lang w:val="en-US"/>
            </w:rPr>
            <w:t>Business Continuity Plan</w:t>
          </w:r>
          <w:r w:rsidR="00C3623E" w:rsidRPr="00374B83">
            <w:ptab w:relativeTo="margin" w:alignment="right" w:leader="dot"/>
          </w:r>
          <w:r w:rsidR="00F22A70" w:rsidRPr="00F22A70">
            <w:rPr>
              <w:lang w:val="en-US"/>
            </w:rPr>
            <w:t>1</w:t>
          </w:r>
          <w:r w:rsidR="00F22A70">
            <w:rPr>
              <w:lang w:val="en-US"/>
            </w:rPr>
            <w:t>8</w:t>
          </w:r>
        </w:p>
        <w:p w14:paraId="7A63188D" w14:textId="17D09F7B" w:rsidR="00C554E6" w:rsidRPr="00C554E6" w:rsidRDefault="00C554E6" w:rsidP="00C554E6">
          <w:pPr>
            <w:spacing w:line="288" w:lineRule="auto"/>
            <w:ind w:firstLine="720"/>
            <w:rPr>
              <w:lang w:val="en-US"/>
            </w:rPr>
          </w:pPr>
          <w:r w:rsidRPr="00C554E6">
            <w:rPr>
              <w:i/>
              <w:lang w:val="en-US"/>
            </w:rPr>
            <w:t>Threat and Risk Analysis</w:t>
          </w:r>
          <w:r w:rsidRPr="00374B83">
            <w:ptab w:relativeTo="margin" w:alignment="right" w:leader="dot"/>
          </w:r>
          <w:r w:rsidR="00F22A70">
            <w:rPr>
              <w:lang w:val="en-US"/>
            </w:rPr>
            <w:t>18</w:t>
          </w:r>
        </w:p>
        <w:p w14:paraId="2DAC955C" w14:textId="7678C277" w:rsidR="00C554E6" w:rsidRPr="00C554E6" w:rsidRDefault="00C554E6" w:rsidP="00C554E6">
          <w:pPr>
            <w:spacing w:line="288" w:lineRule="auto"/>
            <w:ind w:firstLine="720"/>
            <w:rPr>
              <w:lang w:val="en-US"/>
            </w:rPr>
          </w:pPr>
          <w:r w:rsidRPr="00C554E6">
            <w:rPr>
              <w:i/>
              <w:lang w:val="en-US"/>
            </w:rPr>
            <w:t>Business Impact Analysis</w:t>
          </w:r>
          <w:r w:rsidRPr="00374B83">
            <w:ptab w:relativeTo="margin" w:alignment="right" w:leader="dot"/>
          </w:r>
          <w:r w:rsidR="00F22A70">
            <w:rPr>
              <w:lang w:val="en-US"/>
            </w:rPr>
            <w:t>19</w:t>
          </w:r>
        </w:p>
        <w:p w14:paraId="3263540A" w14:textId="18442D97" w:rsidR="00C554E6" w:rsidRPr="00C554E6" w:rsidRDefault="00C554E6" w:rsidP="00C554E6">
          <w:pPr>
            <w:spacing w:line="288" w:lineRule="auto"/>
            <w:ind w:firstLine="720"/>
            <w:rPr>
              <w:lang w:val="en-US"/>
            </w:rPr>
          </w:pPr>
          <w:r w:rsidRPr="00C554E6">
            <w:rPr>
              <w:i/>
              <w:lang w:val="en-US"/>
            </w:rPr>
            <w:t>Disaster Recovery Plan</w:t>
          </w:r>
          <w:r w:rsidRPr="00374B83">
            <w:ptab w:relativeTo="margin" w:alignment="right" w:leader="dot"/>
          </w:r>
          <w:r w:rsidR="00F22A70">
            <w:rPr>
              <w:lang w:val="en-US"/>
            </w:rPr>
            <w:t>20</w:t>
          </w:r>
        </w:p>
        <w:p w14:paraId="279BDC33" w14:textId="390B8ACF" w:rsidR="00C554E6" w:rsidRPr="008B425C" w:rsidRDefault="00C554E6" w:rsidP="00C554E6">
          <w:pPr>
            <w:spacing w:line="288" w:lineRule="auto"/>
            <w:ind w:firstLine="720"/>
            <w:rPr>
              <w:lang w:val="en-US"/>
            </w:rPr>
          </w:pPr>
          <w:proofErr w:type="spellStart"/>
          <w:r w:rsidRPr="008B425C">
            <w:rPr>
              <w:lang w:val="en-US"/>
            </w:rPr>
            <w:t>Prevenção</w:t>
          </w:r>
          <w:proofErr w:type="spellEnd"/>
          <w:r w:rsidRPr="008B425C">
            <w:rPr>
              <w:lang w:val="en-US"/>
            </w:rPr>
            <w:t xml:space="preserve"> de </w:t>
          </w:r>
          <w:proofErr w:type="spellStart"/>
          <w:r w:rsidRPr="008B425C">
            <w:rPr>
              <w:lang w:val="en-US"/>
            </w:rPr>
            <w:t>Falhas</w:t>
          </w:r>
          <w:proofErr w:type="spellEnd"/>
          <w:r w:rsidRPr="007568A0">
            <w:ptab w:relativeTo="margin" w:alignment="right" w:leader="dot"/>
          </w:r>
          <w:r w:rsidR="00F22A70" w:rsidRPr="008B425C">
            <w:rPr>
              <w:lang w:val="en-US"/>
            </w:rPr>
            <w:t>21</w:t>
          </w:r>
        </w:p>
        <w:p w14:paraId="44129F77" w14:textId="1EB2CC9B" w:rsidR="00C554E6" w:rsidRPr="00C554E6" w:rsidRDefault="00C554E6" w:rsidP="00C554E6">
          <w:pPr>
            <w:spacing w:line="288" w:lineRule="auto"/>
            <w:ind w:firstLine="720"/>
            <w:rPr>
              <w:i/>
              <w:lang w:val="en-US"/>
            </w:rPr>
          </w:pPr>
          <w:r w:rsidRPr="00C554E6">
            <w:rPr>
              <w:i/>
              <w:lang w:val="en-US"/>
            </w:rPr>
            <w:t>Recovery Point Objective</w:t>
          </w:r>
          <w:r w:rsidRPr="00374B83">
            <w:ptab w:relativeTo="margin" w:alignment="right" w:leader="dot"/>
          </w:r>
          <w:r w:rsidR="00F22A70">
            <w:rPr>
              <w:lang w:val="en-US"/>
            </w:rPr>
            <w:t>22</w:t>
          </w:r>
        </w:p>
        <w:p w14:paraId="197C725F" w14:textId="4C63E41B" w:rsidR="00C554E6" w:rsidRPr="00C554E6" w:rsidRDefault="00C554E6" w:rsidP="00C554E6">
          <w:pPr>
            <w:spacing w:line="288" w:lineRule="auto"/>
            <w:ind w:firstLine="720"/>
            <w:rPr>
              <w:lang w:val="en-US"/>
            </w:rPr>
          </w:pPr>
          <w:r w:rsidRPr="00C554E6">
            <w:rPr>
              <w:i/>
              <w:lang w:val="en-US"/>
            </w:rPr>
            <w:t>Recovery Time Objective</w:t>
          </w:r>
          <w:r w:rsidRPr="00374B83">
            <w:ptab w:relativeTo="margin" w:alignment="right" w:leader="dot"/>
          </w:r>
          <w:r w:rsidR="00F22A70">
            <w:rPr>
              <w:lang w:val="en-US"/>
            </w:rPr>
            <w:t>22</w:t>
          </w:r>
        </w:p>
        <w:p w14:paraId="4E42397F" w14:textId="101C8236" w:rsidR="00C554E6" w:rsidRPr="00F22A70" w:rsidRDefault="00C554E6" w:rsidP="00C554E6">
          <w:pPr>
            <w:spacing w:line="288" w:lineRule="auto"/>
            <w:ind w:firstLine="720"/>
          </w:pPr>
          <w:proofErr w:type="spellStart"/>
          <w:r w:rsidRPr="00F22A70">
            <w:rPr>
              <w:i/>
            </w:rPr>
            <w:t>Recovery</w:t>
          </w:r>
          <w:proofErr w:type="spellEnd"/>
          <w:r w:rsidRPr="00F22A70">
            <w:rPr>
              <w:i/>
            </w:rPr>
            <w:t xml:space="preserve"> Time </w:t>
          </w:r>
          <w:proofErr w:type="spellStart"/>
          <w:r w:rsidRPr="00F22A70">
            <w:rPr>
              <w:i/>
            </w:rPr>
            <w:t>Objective</w:t>
          </w:r>
          <w:proofErr w:type="spellEnd"/>
          <w:r w:rsidRPr="00F22A70">
            <w:t xml:space="preserve"> de </w:t>
          </w:r>
          <w:proofErr w:type="spellStart"/>
          <w:r w:rsidRPr="00F22A70">
            <w:t>Contigência</w:t>
          </w:r>
          <w:proofErr w:type="spellEnd"/>
          <w:r w:rsidRPr="00374B83">
            <w:ptab w:relativeTo="margin" w:alignment="right" w:leader="dot"/>
          </w:r>
          <w:r w:rsidR="00F22A70" w:rsidRPr="00F22A70">
            <w:t>23</w:t>
          </w:r>
        </w:p>
        <w:p w14:paraId="5DE53ECB" w14:textId="18B70397" w:rsidR="00C554E6" w:rsidRPr="00F22A70" w:rsidRDefault="00C554E6" w:rsidP="00C554E6">
          <w:pPr>
            <w:spacing w:line="288" w:lineRule="auto"/>
          </w:pPr>
          <w:r>
            <w:t>Conclusão</w:t>
          </w:r>
          <w:r w:rsidRPr="00374B83">
            <w:ptab w:relativeTo="margin" w:alignment="right" w:leader="dot"/>
          </w:r>
          <w:r w:rsidR="00F22A70" w:rsidRPr="00F22A70">
            <w:t>2</w:t>
          </w:r>
          <w:r w:rsidR="00F22A70">
            <w:t>3</w:t>
          </w:r>
        </w:p>
        <w:p w14:paraId="1ECE9C58" w14:textId="2726C0F3" w:rsidR="001670A7" w:rsidRPr="00C3623E" w:rsidRDefault="00C554E6" w:rsidP="00C3623E">
          <w:pPr>
            <w:spacing w:line="288" w:lineRule="auto"/>
          </w:pPr>
          <w:r>
            <w:t>Bibliografia</w:t>
          </w:r>
          <w:r w:rsidRPr="00374B83">
            <w:ptab w:relativeTo="margin" w:alignment="right" w:leader="dot"/>
          </w:r>
          <w:r w:rsidR="00F22A70">
            <w:t>24</w:t>
          </w:r>
        </w:p>
      </w:sdtContent>
    </w:sdt>
    <w:p w14:paraId="77508BB2" w14:textId="77777777" w:rsidR="004F2231" w:rsidRPr="00374B83" w:rsidRDefault="004F2231" w:rsidP="00C3623E">
      <w:pPr>
        <w:spacing w:after="200" w:line="288" w:lineRule="auto"/>
        <w:jc w:val="both"/>
        <w:rPr>
          <w:bCs/>
        </w:rPr>
      </w:pPr>
      <w:r w:rsidRPr="00374B83">
        <w:rPr>
          <w:bCs/>
        </w:rPr>
        <w:br w:type="page"/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4F2231" w:rsidRPr="00374B83" w14:paraId="3449A8D9" w14:textId="77777777" w:rsidTr="00F6103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0C208D" w14:textId="7855B093" w:rsidR="004F2231" w:rsidRPr="00374B83" w:rsidRDefault="00B001DB" w:rsidP="00C3623E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INTRODUÇÃO</w:t>
            </w:r>
          </w:p>
        </w:tc>
      </w:tr>
    </w:tbl>
    <w:p w14:paraId="222C6B29" w14:textId="222BB03B" w:rsidR="001F0AF0" w:rsidRPr="00491496" w:rsidRDefault="001F0AF0" w:rsidP="00C3623E">
      <w:pPr>
        <w:spacing w:line="288" w:lineRule="auto"/>
        <w:jc w:val="both"/>
        <w:rPr>
          <w:b w:val="0"/>
        </w:rPr>
      </w:pPr>
    </w:p>
    <w:p w14:paraId="01149F07" w14:textId="2D23A584" w:rsidR="00F61034" w:rsidRPr="001116EE" w:rsidRDefault="001116EE" w:rsidP="00C3623E">
      <w:pPr>
        <w:spacing w:line="288" w:lineRule="auto"/>
        <w:jc w:val="both"/>
      </w:pPr>
      <w:r w:rsidRPr="001116EE">
        <w:t>I</w:t>
      </w:r>
      <w:r w:rsidR="00C3623E">
        <w:t>NTRODUÇÃO</w:t>
      </w:r>
    </w:p>
    <w:p w14:paraId="3BBFF50E" w14:textId="6BB3FBCE" w:rsidR="00101630" w:rsidRPr="00C3623E" w:rsidRDefault="00FC6DC8" w:rsidP="00C3623E">
      <w:pPr>
        <w:spacing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Este relatório tem como objetivo dar a conhecer o </w:t>
      </w:r>
      <w:r w:rsidR="00101630" w:rsidRPr="00005FD7">
        <w:rPr>
          <w:b w:val="0"/>
          <w:i/>
          <w:sz w:val="24"/>
          <w:szCs w:val="24"/>
        </w:rPr>
        <w:t>Business Continuity Plan</w:t>
      </w:r>
      <w:r w:rsidRPr="00C3623E">
        <w:rPr>
          <w:b w:val="0"/>
          <w:sz w:val="24"/>
          <w:szCs w:val="24"/>
        </w:rPr>
        <w:t xml:space="preserve"> (</w:t>
      </w:r>
      <w:r w:rsidRPr="00005FD7">
        <w:rPr>
          <w:sz w:val="24"/>
          <w:szCs w:val="24"/>
        </w:rPr>
        <w:t>BCP</w:t>
      </w:r>
      <w:r w:rsidRPr="00C3623E">
        <w:rPr>
          <w:b w:val="0"/>
          <w:sz w:val="24"/>
          <w:szCs w:val="24"/>
        </w:rPr>
        <w:t>) desenhado para responder às necessidades da empresa, que para todos os efeitos, permanecerá anônima neste relatório.</w:t>
      </w:r>
    </w:p>
    <w:p w14:paraId="124B31FB" w14:textId="44E93817" w:rsidR="00101630" w:rsidRPr="00C3623E" w:rsidRDefault="00FC6DC8" w:rsidP="00C3623E">
      <w:pPr>
        <w:spacing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Numa primeira parte é dado a conhecer o ramo industrial onde esta entidade opera, bem como a sua infraestrutura atual. </w:t>
      </w:r>
    </w:p>
    <w:p w14:paraId="3D46DE88" w14:textId="2F3B9B46" w:rsidR="00101630" w:rsidRPr="00C3623E" w:rsidRDefault="00FC6DC8" w:rsidP="00C3623E">
      <w:pPr>
        <w:spacing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Posteriormente é apresentado duas possíveis soluções para responder às necessidades da empresa ao nível de infraestrutura informática em que uma delas representa a solução ideal e a outra tem os custos que a empresa poderia suportar em conta. Neste momento também é apresentado o investimento que seria necessário para concretizar estas duas infraestruturas</w:t>
      </w:r>
      <w:r w:rsidR="00101630" w:rsidRPr="00C3623E">
        <w:rPr>
          <w:b w:val="0"/>
          <w:sz w:val="24"/>
          <w:szCs w:val="24"/>
        </w:rPr>
        <w:t xml:space="preserve"> e por que razão se escolheu determinados equipamentos e porque se desenvolveu a infraestrutura dessa maneira.</w:t>
      </w:r>
    </w:p>
    <w:p w14:paraId="2F11721E" w14:textId="61E0A2C1" w:rsidR="00F61034" w:rsidRPr="00C3623E" w:rsidRDefault="00FC6DC8" w:rsidP="00C3623E">
      <w:pPr>
        <w:autoSpaceDE w:val="0"/>
        <w:autoSpaceDN w:val="0"/>
        <w:adjustRightInd w:val="0"/>
        <w:spacing w:line="288" w:lineRule="auto"/>
        <w:ind w:firstLine="720"/>
        <w:jc w:val="both"/>
        <w:rPr>
          <w:rFonts w:ascii="Calibri" w:hAnsi="Calibri" w:cs="Calibri"/>
          <w:b w:val="0"/>
          <w:color w:val="auto"/>
          <w:sz w:val="24"/>
          <w:szCs w:val="24"/>
          <w:lang w:eastAsia="ja-JP"/>
        </w:rPr>
      </w:pPr>
      <w:r w:rsidRPr="00C3623E">
        <w:rPr>
          <w:b w:val="0"/>
          <w:sz w:val="24"/>
          <w:szCs w:val="24"/>
        </w:rPr>
        <w:t>Por fim e com base na nova infraestrutura</w:t>
      </w:r>
      <w:r w:rsidR="00101630" w:rsidRPr="00C3623E">
        <w:rPr>
          <w:b w:val="0"/>
          <w:sz w:val="24"/>
          <w:szCs w:val="24"/>
        </w:rPr>
        <w:t>, que tem em conta os custos da empresa,</w:t>
      </w:r>
      <w:r w:rsidRPr="00C3623E">
        <w:rPr>
          <w:b w:val="0"/>
          <w:sz w:val="24"/>
          <w:szCs w:val="24"/>
        </w:rPr>
        <w:t xml:space="preserve"> é apresentado o novo Plano de Continuidade de Negócio que visa </w:t>
      </w:r>
      <w:r w:rsidR="00491496" w:rsidRPr="00C3623E">
        <w:rPr>
          <w:b w:val="0"/>
          <w:sz w:val="24"/>
          <w:szCs w:val="24"/>
        </w:rPr>
        <w:t xml:space="preserve">oficializar </w:t>
      </w:r>
      <w:r w:rsidR="00491496" w:rsidRPr="00C3623E">
        <w:rPr>
          <w:rFonts w:ascii="Calibri" w:hAnsi="Calibri" w:cs="Calibri"/>
          <w:b w:val="0"/>
          <w:color w:val="auto"/>
          <w:sz w:val="24"/>
          <w:szCs w:val="24"/>
          <w:lang w:eastAsia="ja-JP"/>
        </w:rPr>
        <w:t>diversas normas, estratégias e planos de ação que a</w:t>
      </w:r>
      <w:r w:rsidRPr="00C3623E">
        <w:rPr>
          <w:b w:val="0"/>
          <w:sz w:val="24"/>
          <w:szCs w:val="24"/>
        </w:rPr>
        <w:t xml:space="preserve"> empresa</w:t>
      </w:r>
      <w:r w:rsidR="00491496" w:rsidRPr="00C3623E">
        <w:rPr>
          <w:b w:val="0"/>
          <w:sz w:val="24"/>
          <w:szCs w:val="24"/>
        </w:rPr>
        <w:t xml:space="preserve"> deve seguir para preservar o seu bom funcionamento</w:t>
      </w:r>
      <w:r w:rsidRPr="00C3623E">
        <w:rPr>
          <w:b w:val="0"/>
          <w:sz w:val="24"/>
          <w:szCs w:val="24"/>
        </w:rPr>
        <w:t xml:space="preserve"> e</w:t>
      </w:r>
      <w:r w:rsidR="00491496" w:rsidRPr="00C3623E">
        <w:rPr>
          <w:b w:val="0"/>
          <w:sz w:val="24"/>
          <w:szCs w:val="24"/>
        </w:rPr>
        <w:t xml:space="preserve"> evitar</w:t>
      </w:r>
      <w:r w:rsidRPr="00C3623E">
        <w:rPr>
          <w:b w:val="0"/>
          <w:sz w:val="24"/>
          <w:szCs w:val="24"/>
        </w:rPr>
        <w:t xml:space="preserve"> </w:t>
      </w:r>
      <w:r w:rsidR="00491496" w:rsidRPr="00C3623E">
        <w:rPr>
          <w:b w:val="0"/>
          <w:sz w:val="24"/>
          <w:szCs w:val="24"/>
        </w:rPr>
        <w:t>possíveis prejuízos</w:t>
      </w:r>
      <w:r w:rsidRPr="00C3623E">
        <w:rPr>
          <w:b w:val="0"/>
          <w:sz w:val="24"/>
          <w:szCs w:val="24"/>
        </w:rPr>
        <w:t xml:space="preserve"> face a situações adversas</w:t>
      </w:r>
      <w:r w:rsidR="000D1179" w:rsidRPr="00C3623E">
        <w:rPr>
          <w:b w:val="0"/>
          <w:sz w:val="24"/>
          <w:szCs w:val="24"/>
        </w:rPr>
        <w:t>.</w:t>
      </w:r>
    </w:p>
    <w:p w14:paraId="20A7E161" w14:textId="77777777" w:rsidR="00F61034" w:rsidRPr="00C3623E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65AF21EC" w14:textId="0AB551E0" w:rsidR="00F61034" w:rsidRPr="00C3623E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6912AA81" w14:textId="0C24168B" w:rsidR="00F61034" w:rsidRPr="00C3623E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5F8199C0" w14:textId="09F450FE" w:rsidR="00F61034" w:rsidRPr="00C3623E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0C2119D5" w14:textId="3A264D49" w:rsidR="00F61034" w:rsidRPr="00C3623E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3717A0EB" w14:textId="20853B1A" w:rsidR="00F61034" w:rsidRPr="00C3623E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32392538" w14:textId="5555A7D7" w:rsidR="00F61034" w:rsidRPr="00C3623E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5214BC6B" w14:textId="5F2FE67A" w:rsidR="00F61034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4BA9C30B" w14:textId="4AAC5CFB" w:rsidR="00B001DB" w:rsidRDefault="00B001DB" w:rsidP="00C3623E">
      <w:pPr>
        <w:spacing w:line="288" w:lineRule="auto"/>
        <w:jc w:val="both"/>
        <w:rPr>
          <w:sz w:val="24"/>
          <w:szCs w:val="24"/>
        </w:rPr>
      </w:pPr>
    </w:p>
    <w:p w14:paraId="5177D6CF" w14:textId="7D78A3EE" w:rsidR="00B001DB" w:rsidRDefault="00B001DB" w:rsidP="00C3623E">
      <w:pPr>
        <w:spacing w:line="288" w:lineRule="auto"/>
        <w:jc w:val="both"/>
        <w:rPr>
          <w:sz w:val="24"/>
          <w:szCs w:val="24"/>
        </w:rPr>
      </w:pPr>
    </w:p>
    <w:p w14:paraId="1835CE69" w14:textId="633C49D0" w:rsidR="00B001DB" w:rsidRDefault="00B001DB" w:rsidP="00C3623E">
      <w:pPr>
        <w:spacing w:line="288" w:lineRule="auto"/>
        <w:jc w:val="both"/>
        <w:rPr>
          <w:sz w:val="24"/>
          <w:szCs w:val="24"/>
        </w:rPr>
      </w:pPr>
    </w:p>
    <w:p w14:paraId="1AE8AF32" w14:textId="6B95C397" w:rsidR="00B001DB" w:rsidRDefault="00B001DB" w:rsidP="00C3623E">
      <w:pPr>
        <w:spacing w:line="288" w:lineRule="auto"/>
        <w:jc w:val="both"/>
        <w:rPr>
          <w:sz w:val="24"/>
          <w:szCs w:val="24"/>
        </w:rPr>
      </w:pPr>
    </w:p>
    <w:p w14:paraId="6B7D5B0F" w14:textId="77777777" w:rsidR="00B001DB" w:rsidRPr="00C3623E" w:rsidRDefault="00B001DB" w:rsidP="00C3623E">
      <w:pPr>
        <w:spacing w:line="288" w:lineRule="auto"/>
        <w:jc w:val="both"/>
        <w:rPr>
          <w:sz w:val="24"/>
          <w:szCs w:val="24"/>
        </w:rPr>
      </w:pPr>
    </w:p>
    <w:p w14:paraId="463CABA6" w14:textId="2091CAE9" w:rsidR="00F61034" w:rsidRPr="00C3623E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14221627" w14:textId="77777777" w:rsidR="00F61034" w:rsidRPr="00C3623E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30169657" w14:textId="7EE2F016" w:rsidR="00F61034" w:rsidRPr="00C3623E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4C061E0B" w14:textId="21BB5953" w:rsidR="00F61034" w:rsidRPr="00C3623E" w:rsidRDefault="00F61034" w:rsidP="00C3623E">
      <w:pPr>
        <w:spacing w:line="288" w:lineRule="auto"/>
        <w:jc w:val="both"/>
        <w:rPr>
          <w:rFonts w:cstheme="minorHAnsi"/>
          <w:sz w:val="24"/>
          <w:szCs w:val="24"/>
        </w:rPr>
      </w:pP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B001DB" w:rsidRPr="00374B83" w14:paraId="6AD4CFB0" w14:textId="77777777" w:rsidTr="00CB5F48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A2BA60" w14:textId="096FBDD0" w:rsidR="00B001DB" w:rsidRPr="00374B83" w:rsidRDefault="00B001DB" w:rsidP="00CB5F48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EMPRESA</w:t>
            </w:r>
          </w:p>
        </w:tc>
      </w:tr>
    </w:tbl>
    <w:p w14:paraId="18579A69" w14:textId="79705AD3" w:rsidR="00687D8A" w:rsidRPr="00C3623E" w:rsidRDefault="00687D8A" w:rsidP="00C3623E">
      <w:pPr>
        <w:spacing w:line="288" w:lineRule="auto"/>
        <w:jc w:val="both"/>
        <w:rPr>
          <w:rFonts w:cstheme="minorHAnsi"/>
          <w:szCs w:val="28"/>
        </w:rPr>
      </w:pPr>
      <w:r w:rsidRPr="00C3623E">
        <w:rPr>
          <w:rFonts w:cstheme="minorHAnsi"/>
          <w:szCs w:val="28"/>
        </w:rPr>
        <w:t>APRESENTAÇÃO DA EMPRESA</w:t>
      </w:r>
    </w:p>
    <w:p w14:paraId="2B5E8A03" w14:textId="7ECF25E9" w:rsidR="00F61034" w:rsidRPr="00C3623E" w:rsidRDefault="00DA72D0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A empresa opera na área da </w:t>
      </w:r>
      <w:r w:rsidR="009E697E" w:rsidRPr="00217882">
        <w:rPr>
          <w:rFonts w:cstheme="minorHAnsi"/>
          <w:b w:val="0"/>
          <w:i/>
          <w:sz w:val="24"/>
          <w:szCs w:val="24"/>
        </w:rPr>
        <w:t>corseterie</w:t>
      </w:r>
      <w:r w:rsidRPr="00C3623E">
        <w:rPr>
          <w:rFonts w:cstheme="minorHAnsi"/>
          <w:b w:val="0"/>
          <w:sz w:val="24"/>
          <w:szCs w:val="24"/>
        </w:rPr>
        <w:t xml:space="preserve">, focando-se </w:t>
      </w:r>
      <w:r w:rsidR="00A7534A" w:rsidRPr="00C3623E">
        <w:rPr>
          <w:rFonts w:cstheme="minorHAnsi"/>
          <w:b w:val="0"/>
          <w:sz w:val="24"/>
          <w:szCs w:val="24"/>
        </w:rPr>
        <w:t xml:space="preserve">na confeção e comercialização de </w:t>
      </w:r>
      <w:r w:rsidR="00A7534A" w:rsidRPr="00217882">
        <w:rPr>
          <w:rFonts w:cstheme="minorHAnsi"/>
          <w:b w:val="0"/>
          <w:i/>
          <w:sz w:val="24"/>
          <w:szCs w:val="24"/>
        </w:rPr>
        <w:t>lingerie</w:t>
      </w:r>
      <w:r w:rsidR="00A7534A" w:rsidRPr="00C3623E">
        <w:rPr>
          <w:rFonts w:cstheme="minorHAnsi"/>
          <w:b w:val="0"/>
          <w:sz w:val="24"/>
          <w:szCs w:val="24"/>
        </w:rPr>
        <w:t>, pijamas e roupa interior feminina e masculina</w:t>
      </w:r>
      <w:r w:rsidR="002D3E95" w:rsidRPr="00C3623E">
        <w:rPr>
          <w:rFonts w:cstheme="minorHAnsi"/>
          <w:b w:val="0"/>
          <w:sz w:val="24"/>
          <w:szCs w:val="24"/>
        </w:rPr>
        <w:t xml:space="preserve">. Na fase de prosperidade da empresa, esta contava com 400 funcionários e colaboradores. Com a chegada da crise financeira a Portugal, foi necessário um corte nas despesas, causando a redução do pessoal de 400 para 100. Atualmente a empresa recuperou da crise e exporta produtos para lojas locais, grandes superfícies como o </w:t>
      </w:r>
      <w:r w:rsidR="002D3E95" w:rsidRPr="00C3623E">
        <w:rPr>
          <w:rFonts w:cstheme="minorHAnsi"/>
          <w:i/>
          <w:sz w:val="24"/>
          <w:szCs w:val="24"/>
        </w:rPr>
        <w:t>El Corte Inglés</w:t>
      </w:r>
      <w:r w:rsidR="002D3E95" w:rsidRPr="00C3623E">
        <w:rPr>
          <w:rFonts w:cstheme="minorHAnsi"/>
          <w:b w:val="0"/>
          <w:sz w:val="24"/>
          <w:szCs w:val="24"/>
        </w:rPr>
        <w:t xml:space="preserve"> e para o estrangeiro como Inglaterra e Estados Unidos da América.</w:t>
      </w:r>
    </w:p>
    <w:p w14:paraId="2841AD78" w14:textId="7AA88EC3" w:rsidR="002D3E95" w:rsidRPr="00C3623E" w:rsidRDefault="002D3E95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516506A4" w14:textId="556D5E50" w:rsidR="00687D8A" w:rsidRPr="00C3623E" w:rsidRDefault="00687D8A" w:rsidP="00C3623E">
      <w:pPr>
        <w:spacing w:line="288" w:lineRule="auto"/>
        <w:jc w:val="both"/>
        <w:rPr>
          <w:rFonts w:cstheme="minorHAnsi"/>
          <w:szCs w:val="28"/>
        </w:rPr>
      </w:pPr>
      <w:r w:rsidRPr="00C3623E">
        <w:rPr>
          <w:rFonts w:cstheme="minorHAnsi"/>
          <w:szCs w:val="28"/>
        </w:rPr>
        <w:t>ESTRUTURA DE NEGÓCIO</w:t>
      </w:r>
    </w:p>
    <w:p w14:paraId="2F79BDA9" w14:textId="5C7DCA06" w:rsidR="002D3E95" w:rsidRPr="00C3623E" w:rsidRDefault="002D3E95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A </w:t>
      </w:r>
      <w:r w:rsidR="00DD1F91" w:rsidRPr="00C3623E">
        <w:rPr>
          <w:rFonts w:cstheme="minorHAnsi"/>
          <w:b w:val="0"/>
          <w:sz w:val="24"/>
          <w:szCs w:val="24"/>
        </w:rPr>
        <w:t>estrutura de negócio</w:t>
      </w:r>
      <w:r w:rsidRPr="00C3623E">
        <w:rPr>
          <w:rFonts w:cstheme="minorHAnsi"/>
          <w:b w:val="0"/>
          <w:sz w:val="24"/>
          <w:szCs w:val="24"/>
        </w:rPr>
        <w:t xml:space="preserve"> da companhia está dividida pelos seguintes setores de operação:</w:t>
      </w:r>
    </w:p>
    <w:p w14:paraId="60BC253D" w14:textId="3B10418F" w:rsidR="00BD0416" w:rsidRPr="00C3623E" w:rsidRDefault="00BD0416" w:rsidP="00C3623E">
      <w:pPr>
        <w:pStyle w:val="ListParagraph"/>
        <w:numPr>
          <w:ilvl w:val="0"/>
          <w:numId w:val="21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217882">
        <w:rPr>
          <w:rFonts w:cstheme="minorHAnsi"/>
          <w:b w:val="0"/>
          <w:i/>
          <w:sz w:val="24"/>
          <w:szCs w:val="24"/>
        </w:rPr>
        <w:t>Design</w:t>
      </w:r>
      <w:r w:rsidRPr="00C3623E">
        <w:rPr>
          <w:rFonts w:cstheme="minorHAnsi"/>
          <w:b w:val="0"/>
          <w:sz w:val="24"/>
          <w:szCs w:val="24"/>
        </w:rPr>
        <w:t>, onde acontece todo o processo criativo para a elaboração das coleções a serem comercializadas pela empresa.</w:t>
      </w:r>
    </w:p>
    <w:p w14:paraId="55D69464" w14:textId="1F8659B2" w:rsidR="002D3E95" w:rsidRPr="00C3623E" w:rsidRDefault="002D3E95" w:rsidP="00C3623E">
      <w:pPr>
        <w:pStyle w:val="ListParagraph"/>
        <w:numPr>
          <w:ilvl w:val="0"/>
          <w:numId w:val="21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Corte, onde é efetuado o corte automatizado do tecido, usando como molde </w:t>
      </w:r>
      <w:r w:rsidR="00DD1F91" w:rsidRPr="00C3623E">
        <w:rPr>
          <w:rFonts w:cstheme="minorHAnsi"/>
          <w:b w:val="0"/>
          <w:sz w:val="24"/>
          <w:szCs w:val="24"/>
        </w:rPr>
        <w:t>os modelos das peças a confecionar.</w:t>
      </w:r>
    </w:p>
    <w:p w14:paraId="002BBFB5" w14:textId="50483F25" w:rsidR="00DD1F91" w:rsidRPr="00C3623E" w:rsidRDefault="00DD1F91" w:rsidP="00C3623E">
      <w:pPr>
        <w:pStyle w:val="ListParagraph"/>
        <w:numPr>
          <w:ilvl w:val="0"/>
          <w:numId w:val="21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Armazém de Matérias Primas, onde se armazena e contabiliza todos os recursos ao dispor da empresa para confecionar produtos.</w:t>
      </w:r>
    </w:p>
    <w:p w14:paraId="7EAB5ED5" w14:textId="1A0E9B01" w:rsidR="00DD1F91" w:rsidRPr="00C3623E" w:rsidRDefault="00DD1F91" w:rsidP="00C3623E">
      <w:pPr>
        <w:pStyle w:val="ListParagraph"/>
        <w:numPr>
          <w:ilvl w:val="0"/>
          <w:numId w:val="21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Confeção, em que se faz a ligação dos diferentes componentes produzidos pelo corte para criar as peças, ou seja, o produto final.</w:t>
      </w:r>
    </w:p>
    <w:p w14:paraId="064F8293" w14:textId="3BE7A627" w:rsidR="00DD1F91" w:rsidRPr="00C3623E" w:rsidRDefault="00DD1F91" w:rsidP="00C3623E">
      <w:pPr>
        <w:pStyle w:val="ListParagraph"/>
        <w:numPr>
          <w:ilvl w:val="0"/>
          <w:numId w:val="21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Armazém de Produto Acabado, onde se armazenam todos os produtos com recurso a um software, para que mais tarde este seja transferido ou para a loja da fábrica ou para os seus diversos clientes</w:t>
      </w:r>
    </w:p>
    <w:p w14:paraId="40DE01CE" w14:textId="5C5507C3" w:rsidR="00DD1F91" w:rsidRPr="00C3623E" w:rsidRDefault="00DD1F91" w:rsidP="00C3623E">
      <w:pPr>
        <w:pStyle w:val="ListParagraph"/>
        <w:numPr>
          <w:ilvl w:val="0"/>
          <w:numId w:val="21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Comercial, em que se decide como divulgar a marca e estabelece a ponte entre a empresa e os atuais ou potenciais clientes.</w:t>
      </w:r>
    </w:p>
    <w:p w14:paraId="7B0A1BE4" w14:textId="371F7365" w:rsidR="00DD1F91" w:rsidRPr="00C3623E" w:rsidRDefault="00DD1F91" w:rsidP="00C3623E">
      <w:pPr>
        <w:pStyle w:val="ListParagraph"/>
        <w:numPr>
          <w:ilvl w:val="0"/>
          <w:numId w:val="21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Contabilidade, onde é feita todo o controlo financeiro da empresa seja de lucros de vendas a gastos com materiais, salários e equipamentos.</w:t>
      </w:r>
    </w:p>
    <w:p w14:paraId="4C9ABAFD" w14:textId="4A91E9CF" w:rsidR="00DD1F91" w:rsidRPr="00C3623E" w:rsidRDefault="00DD1F91" w:rsidP="00C3623E">
      <w:pPr>
        <w:pStyle w:val="ListParagraph"/>
        <w:numPr>
          <w:ilvl w:val="0"/>
          <w:numId w:val="21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Loja, onde é feita a venda </w:t>
      </w:r>
      <w:r w:rsidR="00687D8A" w:rsidRPr="00C3623E">
        <w:rPr>
          <w:rFonts w:cstheme="minorHAnsi"/>
          <w:b w:val="0"/>
          <w:sz w:val="24"/>
          <w:szCs w:val="24"/>
        </w:rPr>
        <w:t>das peças produzidas pela empresa.</w:t>
      </w:r>
    </w:p>
    <w:p w14:paraId="36FF16EB" w14:textId="5AA0A72A" w:rsidR="00F61034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6039E0BB" w14:textId="276F440C" w:rsidR="00F22A70" w:rsidRDefault="00F22A70" w:rsidP="00C3623E">
      <w:pPr>
        <w:spacing w:line="288" w:lineRule="auto"/>
        <w:jc w:val="both"/>
        <w:rPr>
          <w:sz w:val="24"/>
          <w:szCs w:val="24"/>
        </w:rPr>
      </w:pPr>
    </w:p>
    <w:p w14:paraId="7292393A" w14:textId="6EAA611A" w:rsidR="00F22A70" w:rsidRDefault="00F22A70" w:rsidP="00C3623E">
      <w:pPr>
        <w:spacing w:line="288" w:lineRule="auto"/>
        <w:jc w:val="both"/>
        <w:rPr>
          <w:sz w:val="24"/>
          <w:szCs w:val="24"/>
        </w:rPr>
      </w:pPr>
    </w:p>
    <w:p w14:paraId="195C062D" w14:textId="7A65BD31" w:rsidR="00F22A70" w:rsidRDefault="00F22A70" w:rsidP="00C3623E">
      <w:pPr>
        <w:spacing w:line="288" w:lineRule="auto"/>
        <w:jc w:val="both"/>
        <w:rPr>
          <w:sz w:val="24"/>
          <w:szCs w:val="24"/>
        </w:rPr>
      </w:pPr>
    </w:p>
    <w:p w14:paraId="2C1800A1" w14:textId="2FDCF5D5" w:rsidR="00F22A70" w:rsidRDefault="00F22A70" w:rsidP="00C3623E">
      <w:pPr>
        <w:spacing w:line="288" w:lineRule="auto"/>
        <w:jc w:val="both"/>
        <w:rPr>
          <w:sz w:val="24"/>
          <w:szCs w:val="24"/>
        </w:rPr>
      </w:pPr>
    </w:p>
    <w:p w14:paraId="4ACFC1F2" w14:textId="77777777" w:rsidR="00F22A70" w:rsidRPr="00C3623E" w:rsidRDefault="00F22A70" w:rsidP="00C3623E">
      <w:pPr>
        <w:spacing w:line="288" w:lineRule="auto"/>
        <w:jc w:val="both"/>
        <w:rPr>
          <w:sz w:val="24"/>
          <w:szCs w:val="24"/>
        </w:rPr>
      </w:pPr>
    </w:p>
    <w:p w14:paraId="0960BEC0" w14:textId="5F82806C" w:rsidR="00F61034" w:rsidRPr="00C3623E" w:rsidRDefault="00F61034" w:rsidP="00C3623E">
      <w:pPr>
        <w:spacing w:line="288" w:lineRule="auto"/>
        <w:jc w:val="both"/>
        <w:rPr>
          <w:sz w:val="24"/>
          <w:szCs w:val="24"/>
        </w:rPr>
      </w:pPr>
    </w:p>
    <w:p w14:paraId="2D1DA9C4" w14:textId="77777777" w:rsidR="00BF1A69" w:rsidRPr="00C3623E" w:rsidRDefault="00BF1A69" w:rsidP="00C3623E">
      <w:pPr>
        <w:spacing w:line="288" w:lineRule="auto"/>
        <w:jc w:val="both"/>
        <w:rPr>
          <w:rFonts w:cstheme="minorHAnsi"/>
          <w:szCs w:val="28"/>
        </w:rPr>
      </w:pPr>
      <w:r w:rsidRPr="00C3623E">
        <w:rPr>
          <w:rFonts w:cstheme="minorHAnsi"/>
          <w:szCs w:val="28"/>
        </w:rPr>
        <w:lastRenderedPageBreak/>
        <w:t>O PROGRAMA DA EMPRESA</w:t>
      </w:r>
    </w:p>
    <w:p w14:paraId="26D7AD2E" w14:textId="77777777" w:rsidR="006E2456" w:rsidRPr="00C3623E" w:rsidRDefault="00BF1A69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Para o bom funcionamento da empresa esta depende de um programa escrito em </w:t>
      </w:r>
      <w:r w:rsidRPr="00005FD7">
        <w:rPr>
          <w:rFonts w:cstheme="minorHAnsi"/>
          <w:sz w:val="24"/>
          <w:szCs w:val="24"/>
        </w:rPr>
        <w:t>Clipper</w:t>
      </w:r>
      <w:r w:rsidRPr="00C3623E">
        <w:rPr>
          <w:rFonts w:cstheme="minorHAnsi"/>
          <w:b w:val="0"/>
          <w:sz w:val="24"/>
          <w:szCs w:val="24"/>
        </w:rPr>
        <w:t xml:space="preserve"> que é um compilador de 16 bits da linguagem </w:t>
      </w:r>
      <w:r w:rsidRPr="001F2943">
        <w:rPr>
          <w:rFonts w:cstheme="minorHAnsi"/>
          <w:sz w:val="24"/>
          <w:szCs w:val="24"/>
        </w:rPr>
        <w:t>xBase</w:t>
      </w:r>
      <w:r w:rsidRPr="00C3623E">
        <w:rPr>
          <w:rFonts w:cstheme="minorHAnsi"/>
          <w:b w:val="0"/>
          <w:sz w:val="24"/>
          <w:szCs w:val="24"/>
        </w:rPr>
        <w:t xml:space="preserve"> inicialmente desenvolvido para o ambiente </w:t>
      </w:r>
      <w:r w:rsidRPr="001F2943">
        <w:rPr>
          <w:rFonts w:cstheme="minorHAnsi"/>
          <w:sz w:val="24"/>
          <w:szCs w:val="24"/>
        </w:rPr>
        <w:t>DOS</w:t>
      </w:r>
      <w:r w:rsidRPr="00C3623E">
        <w:rPr>
          <w:rFonts w:cstheme="minorHAnsi"/>
          <w:b w:val="0"/>
          <w:sz w:val="24"/>
          <w:szCs w:val="24"/>
        </w:rPr>
        <w:t xml:space="preserve"> e que, de forma rápida, foi abandonado devido ao crescente uso de redes computacionais e aparecimento de discos partilhados com recurso a </w:t>
      </w:r>
      <w:r w:rsidRPr="00217882">
        <w:rPr>
          <w:rFonts w:cstheme="minorHAnsi"/>
          <w:sz w:val="24"/>
          <w:szCs w:val="24"/>
        </w:rPr>
        <w:t>SGBD</w:t>
      </w:r>
      <w:r w:rsidRPr="00C3623E">
        <w:rPr>
          <w:rFonts w:cstheme="minorHAnsi"/>
          <w:b w:val="0"/>
          <w:sz w:val="24"/>
          <w:szCs w:val="24"/>
        </w:rPr>
        <w:t xml:space="preserve"> (Sistema de Gerenciamento de Banco de Dados), uma vez que 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6E2456" w:rsidRPr="00374B83" w14:paraId="2BEB1566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1B9334" w14:textId="77777777" w:rsidR="006E2456" w:rsidRPr="00374B83" w:rsidRDefault="006E2456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t>EMPRESA</w:t>
            </w:r>
          </w:p>
        </w:tc>
      </w:tr>
    </w:tbl>
    <w:p w14:paraId="660696B2" w14:textId="16CFC738" w:rsidR="00BF1A69" w:rsidRPr="00C3623E" w:rsidRDefault="00BF1A69" w:rsidP="006E2456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o </w:t>
      </w:r>
      <w:r w:rsidRPr="00005FD7">
        <w:rPr>
          <w:rFonts w:cstheme="minorHAnsi"/>
          <w:sz w:val="24"/>
          <w:szCs w:val="24"/>
        </w:rPr>
        <w:t>Clipper</w:t>
      </w:r>
      <w:r w:rsidRPr="00C3623E">
        <w:rPr>
          <w:rFonts w:cstheme="minorHAnsi"/>
          <w:b w:val="0"/>
          <w:sz w:val="24"/>
          <w:szCs w:val="24"/>
        </w:rPr>
        <w:t xml:space="preserve"> foi desenhado para uma época em que cada sistema era isolado do outro e em que as bases de dados eram </w:t>
      </w:r>
      <w:proofErr w:type="gramStart"/>
      <w:r w:rsidR="00945034" w:rsidRPr="00C3623E">
        <w:rPr>
          <w:rFonts w:cstheme="minorHAnsi"/>
          <w:b w:val="0"/>
          <w:sz w:val="24"/>
          <w:szCs w:val="24"/>
        </w:rPr>
        <w:t>conjunt</w:t>
      </w:r>
      <w:r w:rsidR="00945034">
        <w:rPr>
          <w:rFonts w:cstheme="minorHAnsi"/>
          <w:b w:val="0"/>
          <w:sz w:val="24"/>
          <w:szCs w:val="24"/>
        </w:rPr>
        <w:t>o</w:t>
      </w:r>
      <w:r w:rsidR="00945034" w:rsidRPr="00C3623E">
        <w:rPr>
          <w:rFonts w:cstheme="minorHAnsi"/>
          <w:b w:val="0"/>
          <w:sz w:val="24"/>
          <w:szCs w:val="24"/>
        </w:rPr>
        <w:t>s</w:t>
      </w:r>
      <w:proofErr w:type="gramEnd"/>
      <w:r w:rsidRPr="00C3623E">
        <w:rPr>
          <w:rFonts w:cstheme="minorHAnsi"/>
          <w:b w:val="0"/>
          <w:sz w:val="24"/>
          <w:szCs w:val="24"/>
        </w:rPr>
        <w:t xml:space="preserve"> de arquivos em disco acessíveis por apenas um utilizador. </w:t>
      </w:r>
    </w:p>
    <w:p w14:paraId="25D02A58" w14:textId="77777777" w:rsidR="00BF1A69" w:rsidRPr="00C3623E" w:rsidRDefault="00BF1A69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O programa contempla as seguintes funcionalidades:</w:t>
      </w:r>
    </w:p>
    <w:p w14:paraId="3DF5393A" w14:textId="77777777" w:rsidR="00BF1A69" w:rsidRPr="00C3623E" w:rsidRDefault="00BF1A69" w:rsidP="00C3623E">
      <w:pPr>
        <w:pStyle w:val="ListParagraph"/>
        <w:numPr>
          <w:ilvl w:val="0"/>
          <w:numId w:val="22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Criação da ficha técnica de uma peça, contemplando informações como o material usado, o tamanho da peça, custo e tempo necessário para confecionar a mesma.</w:t>
      </w:r>
    </w:p>
    <w:p w14:paraId="03A135F3" w14:textId="77777777" w:rsidR="00BF1A69" w:rsidRPr="00C3623E" w:rsidRDefault="00BF1A69" w:rsidP="00C3623E">
      <w:pPr>
        <w:pStyle w:val="ListParagraph"/>
        <w:numPr>
          <w:ilvl w:val="0"/>
          <w:numId w:val="22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Criação de ordens de produção que especificam o que deve ser confecionado pelos operários do setor do corte e confeção da empresa.</w:t>
      </w:r>
    </w:p>
    <w:p w14:paraId="5A9F5084" w14:textId="77777777" w:rsidR="00BF1A69" w:rsidRPr="00C3623E" w:rsidRDefault="00BF1A69" w:rsidP="00C3623E">
      <w:pPr>
        <w:pStyle w:val="ListParagraph"/>
        <w:numPr>
          <w:ilvl w:val="0"/>
          <w:numId w:val="22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Registo de produto no </w:t>
      </w:r>
      <w:r w:rsidRPr="00217882">
        <w:rPr>
          <w:rFonts w:cstheme="minorHAnsi"/>
          <w:b w:val="0"/>
          <w:i/>
          <w:sz w:val="24"/>
          <w:szCs w:val="24"/>
        </w:rPr>
        <w:t>stock</w:t>
      </w:r>
      <w:r w:rsidRPr="00C3623E">
        <w:rPr>
          <w:rFonts w:cstheme="minorHAnsi"/>
          <w:b w:val="0"/>
          <w:sz w:val="24"/>
          <w:szCs w:val="24"/>
        </w:rPr>
        <w:t>, onde se dá por terminada a ordem de produção e regista-se os produtos no inventário do armazém de produto acabado como pertencentes a uma encomenda.</w:t>
      </w:r>
    </w:p>
    <w:p w14:paraId="2CE0BC5C" w14:textId="77777777" w:rsidR="00BF1A69" w:rsidRPr="00C3623E" w:rsidRDefault="00BF1A69" w:rsidP="00C3623E">
      <w:pPr>
        <w:pStyle w:val="ListParagraph"/>
        <w:numPr>
          <w:ilvl w:val="0"/>
          <w:numId w:val="22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Etiquetagem dos produtos e verificação de encomendas em que após etiquetar um produto este é atribuído a uma divisória numerada de uma estante, como por exemplo a estante B gaveta 38, e é feita uma verificação do conteúdo da encomenda estar de acordo com os produtos registados nessa gaveta.</w:t>
      </w:r>
    </w:p>
    <w:p w14:paraId="44A6D82F" w14:textId="06287A44" w:rsidR="00BF1A69" w:rsidRPr="00C3623E" w:rsidRDefault="00BF1A69" w:rsidP="00C3623E">
      <w:pPr>
        <w:pStyle w:val="ListParagraph"/>
        <w:numPr>
          <w:ilvl w:val="0"/>
          <w:numId w:val="22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Criação de rotinas de contabilidade para serem analisadas e posteriormente registadas no software </w:t>
      </w:r>
      <w:r w:rsidRPr="001F2943">
        <w:rPr>
          <w:rFonts w:cstheme="minorHAnsi"/>
          <w:sz w:val="24"/>
          <w:szCs w:val="24"/>
        </w:rPr>
        <w:t>SAGE</w:t>
      </w:r>
      <w:r w:rsidRPr="00C3623E">
        <w:rPr>
          <w:rFonts w:cstheme="minorHAnsi"/>
          <w:b w:val="0"/>
          <w:sz w:val="24"/>
          <w:szCs w:val="24"/>
        </w:rPr>
        <w:t>.</w:t>
      </w:r>
    </w:p>
    <w:p w14:paraId="59E74670" w14:textId="4C269D1C" w:rsidR="00392542" w:rsidRPr="00C3623E" w:rsidRDefault="00392542" w:rsidP="00C3623E">
      <w:pPr>
        <w:pStyle w:val="ListParagraph"/>
        <w:numPr>
          <w:ilvl w:val="0"/>
          <w:numId w:val="22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Registo de marcação de ponto para depois determinar eventuais faltas dos funcionários.</w:t>
      </w:r>
    </w:p>
    <w:p w14:paraId="0066176A" w14:textId="51439148" w:rsidR="00392542" w:rsidRPr="00C3623E" w:rsidRDefault="00392542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3A4E091E" w14:textId="740F0C1D" w:rsidR="00687D8A" w:rsidRDefault="00687D8A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0050A754" w14:textId="312FFF7C" w:rsidR="00473686" w:rsidRDefault="0047368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1968F3D8" w14:textId="6A5F6561" w:rsidR="00473686" w:rsidRDefault="0047368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68C1381E" w14:textId="5792B6BB" w:rsidR="00473686" w:rsidRDefault="0047368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327909FD" w14:textId="6880F185" w:rsidR="00473686" w:rsidRDefault="0047368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35BE6784" w14:textId="6495F184" w:rsidR="00473686" w:rsidRDefault="0047368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675F487E" w14:textId="4D6CE70F" w:rsidR="00473686" w:rsidRDefault="0047368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65E909C2" w14:textId="3828331D" w:rsidR="00473686" w:rsidRDefault="0047368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793DBEFE" w14:textId="50D4FFD9" w:rsidR="00473686" w:rsidRDefault="0047368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1D67B93B" w14:textId="77777777" w:rsidR="00687D8A" w:rsidRPr="001F2943" w:rsidRDefault="00687D8A" w:rsidP="00C3623E">
      <w:pPr>
        <w:spacing w:line="288" w:lineRule="auto"/>
        <w:jc w:val="both"/>
        <w:rPr>
          <w:rFonts w:cstheme="minorHAnsi"/>
          <w:sz w:val="24"/>
          <w:szCs w:val="24"/>
        </w:rPr>
      </w:pP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6E2456" w:rsidRPr="00374B83" w14:paraId="520A2D98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0A5EB" w14:textId="77777777" w:rsidR="006E2456" w:rsidRPr="00374B83" w:rsidRDefault="006E2456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EMPRESA</w:t>
            </w:r>
          </w:p>
        </w:tc>
      </w:tr>
    </w:tbl>
    <w:p w14:paraId="198B70BC" w14:textId="3C964ED2" w:rsidR="00687D8A" w:rsidRPr="001F2943" w:rsidRDefault="00687D8A" w:rsidP="00C3623E">
      <w:pPr>
        <w:spacing w:line="288" w:lineRule="auto"/>
        <w:jc w:val="both"/>
        <w:rPr>
          <w:rFonts w:cstheme="minorHAnsi"/>
          <w:szCs w:val="28"/>
        </w:rPr>
      </w:pPr>
      <w:r w:rsidRPr="001F2943">
        <w:rPr>
          <w:rFonts w:cstheme="minorHAnsi"/>
          <w:szCs w:val="28"/>
        </w:rPr>
        <w:t>INFRAESTRUTURA F</w:t>
      </w:r>
      <w:r w:rsidR="001F2943">
        <w:rPr>
          <w:rFonts w:cstheme="minorHAnsi"/>
          <w:szCs w:val="28"/>
        </w:rPr>
        <w:t>Í</w:t>
      </w:r>
      <w:r w:rsidRPr="001F2943">
        <w:rPr>
          <w:rFonts w:cstheme="minorHAnsi"/>
          <w:szCs w:val="28"/>
        </w:rPr>
        <w:t>SICA DA EMPRESA</w:t>
      </w:r>
    </w:p>
    <w:p w14:paraId="3A8C8DE8" w14:textId="4569C46F" w:rsidR="00687D8A" w:rsidRDefault="00687D8A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A empresa está dividida em dois pisos como representam as seguintes plantas, que também ilustram onde se situam cada um dos setores chave da empresa:</w:t>
      </w:r>
    </w:p>
    <w:p w14:paraId="4730BA70" w14:textId="77777777" w:rsidR="00F93E37" w:rsidRDefault="00871847" w:rsidP="00F93E37">
      <w:pPr>
        <w:keepNext/>
        <w:spacing w:line="288" w:lineRule="auto"/>
        <w:jc w:val="center"/>
      </w:pPr>
      <w:r>
        <w:rPr>
          <w:rFonts w:cstheme="minorHAnsi"/>
          <w:b w:val="0"/>
          <w:noProof/>
          <w:sz w:val="24"/>
          <w:szCs w:val="24"/>
        </w:rPr>
        <w:drawing>
          <wp:inline distT="0" distB="0" distL="0" distR="0" wp14:anchorId="3CE0D842" wp14:editId="771072BF">
            <wp:extent cx="3219450" cy="2609850"/>
            <wp:effectExtent l="152400" t="152400" r="361950" b="36195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imeiropis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1358" cy="2611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6D350D" w14:textId="0EAE46EF" w:rsidR="00F93E37" w:rsidRDefault="00F93E37" w:rsidP="00F93E37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1</w:t>
      </w:r>
      <w:r>
        <w:fldChar w:fldCharType="end"/>
      </w:r>
      <w:r>
        <w:t xml:space="preserve"> - Planta 1º Piso</w:t>
      </w:r>
    </w:p>
    <w:p w14:paraId="05C03BDF" w14:textId="77777777" w:rsidR="00F93E37" w:rsidRDefault="00F93E37" w:rsidP="00F93E37">
      <w:pPr>
        <w:keepNext/>
        <w:spacing w:line="288" w:lineRule="auto"/>
        <w:jc w:val="center"/>
      </w:pPr>
      <w:r>
        <w:rPr>
          <w:rFonts w:cstheme="minorHAnsi"/>
          <w:b w:val="0"/>
          <w:noProof/>
          <w:sz w:val="24"/>
          <w:szCs w:val="24"/>
        </w:rPr>
        <w:drawing>
          <wp:inline distT="0" distB="0" distL="0" distR="0" wp14:anchorId="52FD0029" wp14:editId="2C2DAD44">
            <wp:extent cx="3228704" cy="2733675"/>
            <wp:effectExtent l="152400" t="152400" r="353060" b="35242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gundopis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3101" cy="27373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2E17A6" w14:textId="59971F2D" w:rsidR="00473686" w:rsidRDefault="00F93E37" w:rsidP="00F93E37">
      <w:pPr>
        <w:pStyle w:val="Caption"/>
        <w:jc w:val="center"/>
        <w:rPr>
          <w:rFonts w:cstheme="minorHAnsi"/>
          <w:b w:val="0"/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2</w:t>
      </w:r>
      <w:r>
        <w:fldChar w:fldCharType="end"/>
      </w:r>
      <w:r>
        <w:t xml:space="preserve"> - Planta 2º Piso</w:t>
      </w:r>
    </w:p>
    <w:p w14:paraId="24E69793" w14:textId="77777777" w:rsidR="00473686" w:rsidRPr="00C3623E" w:rsidRDefault="0047368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6E2456" w:rsidRPr="00374B83" w14:paraId="40E365B5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83F88F" w14:textId="77777777" w:rsidR="006E2456" w:rsidRPr="00374B83" w:rsidRDefault="006E2456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t>EMPRESA</w:t>
            </w:r>
          </w:p>
        </w:tc>
      </w:tr>
    </w:tbl>
    <w:p w14:paraId="6334C508" w14:textId="7711F9EF" w:rsidR="00687D8A" w:rsidRPr="00C3623E" w:rsidRDefault="00687D8A" w:rsidP="00C3623E">
      <w:pPr>
        <w:spacing w:line="288" w:lineRule="auto"/>
        <w:jc w:val="both"/>
        <w:rPr>
          <w:rFonts w:cstheme="minorHAnsi"/>
          <w:szCs w:val="28"/>
        </w:rPr>
      </w:pPr>
      <w:r w:rsidRPr="00C3623E">
        <w:rPr>
          <w:rFonts w:cstheme="minorHAnsi"/>
          <w:szCs w:val="28"/>
        </w:rPr>
        <w:t>INFRAESTRUTURA INFORMÁTICA DA EMPRESA</w:t>
      </w:r>
    </w:p>
    <w:p w14:paraId="07AE40DC" w14:textId="15F2099D" w:rsidR="00687D8A" w:rsidRPr="00C3623E" w:rsidRDefault="00687D8A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A empresa</w:t>
      </w:r>
      <w:r w:rsidR="00392542" w:rsidRPr="00C3623E">
        <w:rPr>
          <w:rFonts w:cstheme="minorHAnsi"/>
          <w:b w:val="0"/>
          <w:sz w:val="24"/>
          <w:szCs w:val="24"/>
        </w:rPr>
        <w:t xml:space="preserve"> atualmente encontra-se com um sistema muito desatualizado e heterogéneo comtemplando o seguinte inventário:</w:t>
      </w:r>
    </w:p>
    <w:p w14:paraId="01677CAB" w14:textId="6899F41C" w:rsidR="00392542" w:rsidRPr="00C3623E" w:rsidRDefault="00392542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14 computadores com sistema operativo Windows 98 para permitir o uso do programa da empresa</w:t>
      </w:r>
    </w:p>
    <w:p w14:paraId="7536C297" w14:textId="4AC4AEBD" w:rsidR="00392542" w:rsidRPr="00C3623E" w:rsidRDefault="009C4F7D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9</w:t>
      </w:r>
      <w:r w:rsidR="00392542" w:rsidRPr="00C3623E">
        <w:rPr>
          <w:rFonts w:cstheme="minorHAnsi"/>
          <w:b w:val="0"/>
          <w:sz w:val="24"/>
          <w:szCs w:val="24"/>
        </w:rPr>
        <w:t xml:space="preserve"> computadores com o sistema operativo Windows XP para uso de software não compatível com o Windows 98 como </w:t>
      </w:r>
      <w:r w:rsidR="00CF76FD" w:rsidRPr="00C3623E">
        <w:rPr>
          <w:rFonts w:cstheme="minorHAnsi"/>
          <w:b w:val="0"/>
          <w:sz w:val="24"/>
          <w:szCs w:val="24"/>
        </w:rPr>
        <w:t>o</w:t>
      </w:r>
      <w:r w:rsidR="00B066CD" w:rsidRPr="001F2943">
        <w:rPr>
          <w:rFonts w:cstheme="minorHAnsi"/>
          <w:sz w:val="24"/>
          <w:szCs w:val="24"/>
        </w:rPr>
        <w:t xml:space="preserve"> Lectra</w:t>
      </w:r>
      <w:r w:rsidR="00B066CD" w:rsidRPr="00C3623E">
        <w:rPr>
          <w:rFonts w:cstheme="minorHAnsi"/>
          <w:b w:val="0"/>
          <w:sz w:val="24"/>
          <w:szCs w:val="24"/>
        </w:rPr>
        <w:t>, programa de modelagem usado pelo setor do design e corte.</w:t>
      </w:r>
    </w:p>
    <w:p w14:paraId="517862D7" w14:textId="7D611D12" w:rsidR="009C4F7D" w:rsidRPr="00C3623E" w:rsidRDefault="009C4F7D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2 computadores com o sistema operativo Windows 7, em que um é o computador responsável pelo uso do software </w:t>
      </w:r>
      <w:r w:rsidRPr="00217882">
        <w:rPr>
          <w:rFonts w:cstheme="minorHAnsi"/>
          <w:sz w:val="24"/>
          <w:szCs w:val="24"/>
        </w:rPr>
        <w:t>SAGE</w:t>
      </w:r>
      <w:r w:rsidRPr="00C3623E">
        <w:rPr>
          <w:rFonts w:cstheme="minorHAnsi"/>
          <w:b w:val="0"/>
          <w:sz w:val="24"/>
          <w:szCs w:val="24"/>
        </w:rPr>
        <w:t xml:space="preserve"> e o outro é o computador pessoal do diretor geral da empresa</w:t>
      </w:r>
    </w:p>
    <w:p w14:paraId="11A529E9" w14:textId="4FC25D34" w:rsidR="009C4F7D" w:rsidRPr="00C3623E" w:rsidRDefault="009C4F7D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2 computadores com o sistema operativo Windows 10, em que é o computador pessoal da responsável pela contabilidade e o outro o computador pessoal do chefe da empresa</w:t>
      </w:r>
    </w:p>
    <w:p w14:paraId="6E7E7D9D" w14:textId="29D94017" w:rsidR="009C4F7D" w:rsidRPr="00C3623E" w:rsidRDefault="009C4F7D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5 </w:t>
      </w:r>
      <w:proofErr w:type="spellStart"/>
      <w:r w:rsidR="00217882">
        <w:rPr>
          <w:rFonts w:cstheme="minorHAnsi"/>
          <w:b w:val="0"/>
          <w:sz w:val="24"/>
          <w:szCs w:val="24"/>
        </w:rPr>
        <w:t>s</w:t>
      </w:r>
      <w:r w:rsidRPr="00217882">
        <w:rPr>
          <w:rFonts w:cstheme="minorHAnsi"/>
          <w:b w:val="0"/>
          <w:i/>
          <w:sz w:val="24"/>
          <w:szCs w:val="24"/>
        </w:rPr>
        <w:t>witches</w:t>
      </w:r>
      <w:proofErr w:type="spellEnd"/>
    </w:p>
    <w:p w14:paraId="77F259D8" w14:textId="415D2473" w:rsidR="009C4F7D" w:rsidRPr="00C3623E" w:rsidRDefault="009C4F7D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2 </w:t>
      </w:r>
      <w:r w:rsidRPr="00217882">
        <w:rPr>
          <w:rFonts w:cstheme="minorHAnsi"/>
          <w:b w:val="0"/>
          <w:i/>
          <w:sz w:val="24"/>
          <w:szCs w:val="24"/>
        </w:rPr>
        <w:t>routers</w:t>
      </w:r>
      <w:r w:rsidRPr="00C3623E">
        <w:rPr>
          <w:rFonts w:cstheme="minorHAnsi"/>
          <w:b w:val="0"/>
          <w:sz w:val="24"/>
          <w:szCs w:val="24"/>
        </w:rPr>
        <w:t xml:space="preserve"> em que um deles é o do </w:t>
      </w:r>
      <w:r w:rsidRPr="001F2943">
        <w:rPr>
          <w:rFonts w:cstheme="minorHAnsi"/>
          <w:sz w:val="24"/>
          <w:szCs w:val="24"/>
        </w:rPr>
        <w:t>ISP</w:t>
      </w:r>
      <w:r w:rsidRPr="00C3623E">
        <w:rPr>
          <w:rFonts w:cstheme="minorHAnsi"/>
          <w:b w:val="0"/>
          <w:sz w:val="24"/>
          <w:szCs w:val="24"/>
        </w:rPr>
        <w:t xml:space="preserve"> (</w:t>
      </w:r>
      <w:r w:rsidRPr="001F2943">
        <w:rPr>
          <w:rFonts w:cstheme="minorHAnsi"/>
          <w:b w:val="0"/>
          <w:i/>
          <w:sz w:val="24"/>
          <w:szCs w:val="24"/>
        </w:rPr>
        <w:t>Internet Service Provider</w:t>
      </w:r>
      <w:r w:rsidRPr="00C3623E">
        <w:rPr>
          <w:rFonts w:cstheme="minorHAnsi"/>
          <w:b w:val="0"/>
          <w:sz w:val="24"/>
          <w:szCs w:val="24"/>
        </w:rPr>
        <w:t>)</w:t>
      </w:r>
    </w:p>
    <w:p w14:paraId="2D4C1DA1" w14:textId="71AD3779" w:rsidR="009C4F7D" w:rsidRPr="00C3623E" w:rsidRDefault="009C4F7D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1 </w:t>
      </w:r>
      <w:r w:rsidRPr="00217882">
        <w:rPr>
          <w:rFonts w:cstheme="minorHAnsi"/>
          <w:b w:val="0"/>
          <w:i/>
          <w:sz w:val="24"/>
          <w:szCs w:val="24"/>
        </w:rPr>
        <w:t>firewall</w:t>
      </w:r>
      <w:r w:rsidRPr="00C3623E">
        <w:rPr>
          <w:rFonts w:cstheme="minorHAnsi"/>
          <w:b w:val="0"/>
          <w:sz w:val="24"/>
          <w:szCs w:val="24"/>
        </w:rPr>
        <w:t xml:space="preserve"> destinada á proteção do tráfego telefónico da empresa</w:t>
      </w:r>
    </w:p>
    <w:p w14:paraId="2C12CAA2" w14:textId="77777777" w:rsidR="001E4FA2" w:rsidRPr="00C3623E" w:rsidRDefault="009C4F7D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1 sistema de segurança </w:t>
      </w:r>
      <w:r w:rsidR="001E4FA2" w:rsidRPr="00C3623E">
        <w:rPr>
          <w:rFonts w:cstheme="minorHAnsi"/>
          <w:b w:val="0"/>
          <w:sz w:val="24"/>
          <w:szCs w:val="24"/>
        </w:rPr>
        <w:t>instalado e mantido por terceiros.</w:t>
      </w:r>
    </w:p>
    <w:p w14:paraId="6321BF2C" w14:textId="2975ED06" w:rsidR="009C4F7D" w:rsidRPr="00C3623E" w:rsidRDefault="009C4F7D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2 </w:t>
      </w:r>
      <w:r w:rsidRPr="001F2943">
        <w:rPr>
          <w:rFonts w:cstheme="minorHAnsi"/>
          <w:sz w:val="24"/>
          <w:szCs w:val="24"/>
        </w:rPr>
        <w:t>APs</w:t>
      </w:r>
      <w:r w:rsidRPr="00C3623E">
        <w:rPr>
          <w:rFonts w:cstheme="minorHAnsi"/>
          <w:b w:val="0"/>
          <w:sz w:val="24"/>
          <w:szCs w:val="24"/>
        </w:rPr>
        <w:t xml:space="preserve"> (</w:t>
      </w:r>
      <w:r w:rsidRPr="001F2943">
        <w:rPr>
          <w:rFonts w:cstheme="minorHAnsi"/>
          <w:b w:val="0"/>
          <w:i/>
          <w:sz w:val="24"/>
          <w:szCs w:val="24"/>
        </w:rPr>
        <w:t>Access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1F2943">
        <w:rPr>
          <w:rFonts w:cstheme="minorHAnsi"/>
          <w:b w:val="0"/>
          <w:i/>
          <w:sz w:val="24"/>
          <w:szCs w:val="24"/>
        </w:rPr>
        <w:t>Points</w:t>
      </w:r>
      <w:r w:rsidRPr="00C3623E">
        <w:rPr>
          <w:rFonts w:cstheme="minorHAnsi"/>
          <w:b w:val="0"/>
          <w:sz w:val="24"/>
          <w:szCs w:val="24"/>
        </w:rPr>
        <w:t>)</w:t>
      </w:r>
    </w:p>
    <w:p w14:paraId="26C4ACF5" w14:textId="093856C1" w:rsidR="009C4F7D" w:rsidRPr="00C3623E" w:rsidRDefault="009C4F7D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1 dispositivo de </w:t>
      </w:r>
      <w:r w:rsidR="001E4FA2" w:rsidRPr="00C3623E">
        <w:rPr>
          <w:rFonts w:cstheme="minorHAnsi"/>
          <w:b w:val="0"/>
          <w:sz w:val="24"/>
          <w:szCs w:val="24"/>
        </w:rPr>
        <w:t>redireccionamento</w:t>
      </w:r>
      <w:r w:rsidRPr="00C3623E">
        <w:rPr>
          <w:rFonts w:cstheme="minorHAnsi"/>
          <w:b w:val="0"/>
          <w:sz w:val="24"/>
          <w:szCs w:val="24"/>
        </w:rPr>
        <w:t xml:space="preserve"> de chamada</w:t>
      </w:r>
      <w:r w:rsidR="001E4FA2" w:rsidRPr="00C3623E">
        <w:rPr>
          <w:rFonts w:cstheme="minorHAnsi"/>
          <w:b w:val="0"/>
          <w:sz w:val="24"/>
          <w:szCs w:val="24"/>
        </w:rPr>
        <w:t>s telefónicas</w:t>
      </w:r>
      <w:r w:rsidRPr="00C3623E">
        <w:rPr>
          <w:rFonts w:cstheme="minorHAnsi"/>
          <w:b w:val="0"/>
          <w:sz w:val="24"/>
          <w:szCs w:val="24"/>
        </w:rPr>
        <w:t xml:space="preserve"> instalado e </w:t>
      </w:r>
      <w:r w:rsidR="001E4FA2" w:rsidRPr="00C3623E">
        <w:rPr>
          <w:rFonts w:cstheme="minorHAnsi"/>
          <w:b w:val="0"/>
          <w:sz w:val="24"/>
          <w:szCs w:val="24"/>
        </w:rPr>
        <w:t>mantido por terceiros.</w:t>
      </w:r>
    </w:p>
    <w:p w14:paraId="5164DEF0" w14:textId="069375C9" w:rsidR="001E4FA2" w:rsidRPr="00C3623E" w:rsidRDefault="001E4FA2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3 computadores com que funcionam como servidores da empresa. Um servidor que delega pedidos ao modulo de produção e de contabilidade (designados respetivamente servidores F e G). Estes </w:t>
      </w:r>
      <w:r w:rsidR="00217882">
        <w:rPr>
          <w:rFonts w:cstheme="minorHAnsi"/>
          <w:b w:val="0"/>
          <w:sz w:val="24"/>
          <w:szCs w:val="24"/>
        </w:rPr>
        <w:t>s</w:t>
      </w:r>
      <w:r w:rsidRPr="00C3623E">
        <w:rPr>
          <w:rFonts w:cstheme="minorHAnsi"/>
          <w:b w:val="0"/>
          <w:sz w:val="24"/>
          <w:szCs w:val="24"/>
        </w:rPr>
        <w:t>ervidores para além de conterem toda a informação gerada pelo programa da empresa também é onde se situa o servidor de emails da empresa.</w:t>
      </w:r>
    </w:p>
    <w:p w14:paraId="250D1294" w14:textId="1736F85E" w:rsidR="001E4FA2" w:rsidRPr="00C3623E" w:rsidRDefault="001E4FA2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1 dispositivo que funciona como </w:t>
      </w:r>
      <w:r w:rsidRPr="00EE4CDD">
        <w:rPr>
          <w:rFonts w:cstheme="minorHAnsi"/>
          <w:sz w:val="24"/>
          <w:szCs w:val="24"/>
        </w:rPr>
        <w:t>NAS</w:t>
      </w:r>
      <w:r w:rsidRPr="00C3623E">
        <w:rPr>
          <w:rFonts w:cstheme="minorHAnsi"/>
          <w:b w:val="0"/>
          <w:sz w:val="24"/>
          <w:szCs w:val="24"/>
        </w:rPr>
        <w:t xml:space="preserve">, permitindo á empresa cópias diárias do sistema de ficheiros para serem guardados como </w:t>
      </w:r>
      <w:r w:rsidRPr="00217882">
        <w:rPr>
          <w:rFonts w:cstheme="minorHAnsi"/>
          <w:b w:val="0"/>
          <w:i/>
          <w:sz w:val="24"/>
          <w:szCs w:val="24"/>
        </w:rPr>
        <w:t>backups</w:t>
      </w:r>
      <w:r w:rsidRPr="00C3623E">
        <w:rPr>
          <w:rFonts w:cstheme="minorHAnsi"/>
          <w:b w:val="0"/>
          <w:sz w:val="24"/>
          <w:szCs w:val="24"/>
        </w:rPr>
        <w:t>.</w:t>
      </w:r>
    </w:p>
    <w:p w14:paraId="7BEBFC8D" w14:textId="4C0B14F2" w:rsidR="001E4FA2" w:rsidRPr="00C3623E" w:rsidRDefault="00BD0416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1</w:t>
      </w:r>
      <w:r w:rsidR="001E4FA2" w:rsidRPr="00C3623E">
        <w:rPr>
          <w:rFonts w:cstheme="minorHAnsi"/>
          <w:b w:val="0"/>
          <w:sz w:val="24"/>
          <w:szCs w:val="24"/>
        </w:rPr>
        <w:t>2 telefones espalhados por toda a fábrica.</w:t>
      </w:r>
    </w:p>
    <w:p w14:paraId="39944709" w14:textId="573BB0CC" w:rsidR="001116EE" w:rsidRPr="00C3623E" w:rsidRDefault="0032046E" w:rsidP="00C3623E">
      <w:pPr>
        <w:pStyle w:val="ListParagraph"/>
        <w:numPr>
          <w:ilvl w:val="0"/>
          <w:numId w:val="23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1 impressora</w:t>
      </w:r>
    </w:p>
    <w:p w14:paraId="5AAD1A87" w14:textId="2725A1C8" w:rsidR="001E4FA2" w:rsidRPr="00C3623E" w:rsidRDefault="001E4FA2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69BC4ED2" w14:textId="2510AA15" w:rsidR="00C41285" w:rsidRDefault="00C41285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0B59B615" w14:textId="0BAAFDED" w:rsidR="006E2456" w:rsidRDefault="006E245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39DC2CB6" w14:textId="4EAC241F" w:rsidR="006E2456" w:rsidRDefault="006E245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3CF2A994" w14:textId="44607752" w:rsidR="006E2456" w:rsidRDefault="006E245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43CE557D" w14:textId="77777777" w:rsidR="006E2456" w:rsidRPr="00C3623E" w:rsidRDefault="006E2456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6E2456" w:rsidRPr="00374B83" w14:paraId="17895195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C1AFFC" w14:textId="77777777" w:rsidR="006E2456" w:rsidRPr="00374B83" w:rsidRDefault="006E2456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EMPRESA</w:t>
            </w:r>
          </w:p>
        </w:tc>
      </w:tr>
    </w:tbl>
    <w:p w14:paraId="427A46F5" w14:textId="2FD6BA0A" w:rsidR="001E4FA2" w:rsidRPr="00C3623E" w:rsidRDefault="001E4FA2" w:rsidP="00C3623E">
      <w:pPr>
        <w:spacing w:line="288" w:lineRule="auto"/>
        <w:ind w:firstLine="360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As figuras seguintes apresentam a disposição destes equipamentos na empresa</w:t>
      </w:r>
      <w:r w:rsidR="00C41285" w:rsidRPr="00C3623E">
        <w:rPr>
          <w:rFonts w:cstheme="minorHAnsi"/>
          <w:b w:val="0"/>
          <w:sz w:val="24"/>
          <w:szCs w:val="24"/>
        </w:rPr>
        <w:t xml:space="preserve"> de uma perspetiva física e lógica</w:t>
      </w:r>
      <w:r w:rsidRPr="00C3623E">
        <w:rPr>
          <w:rFonts w:cstheme="minorHAnsi"/>
          <w:b w:val="0"/>
          <w:sz w:val="24"/>
          <w:szCs w:val="24"/>
        </w:rPr>
        <w:t>.</w:t>
      </w:r>
    </w:p>
    <w:p w14:paraId="75B46842" w14:textId="77777777" w:rsidR="006E2456" w:rsidRDefault="006E2456" w:rsidP="00D73888">
      <w:pPr>
        <w:keepNext/>
        <w:spacing w:line="288" w:lineRule="auto"/>
        <w:jc w:val="center"/>
      </w:pPr>
    </w:p>
    <w:p w14:paraId="722E52CC" w14:textId="6F1AE447" w:rsidR="00D73888" w:rsidRDefault="00D73888" w:rsidP="00D73888">
      <w:pPr>
        <w:keepNext/>
        <w:spacing w:line="288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24F7F0AA" wp14:editId="787C86B8">
            <wp:extent cx="6353873" cy="4831882"/>
            <wp:effectExtent l="152400" t="171450" r="161290" b="159385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cal.png"/>
                    <pic:cNvPicPr/>
                  </pic:nvPicPr>
                  <pic:blipFill rotWithShape="1">
                    <a:blip r:embed="rId18"/>
                    <a:srcRect r="28402"/>
                    <a:stretch/>
                  </pic:blipFill>
                  <pic:spPr bwMode="auto">
                    <a:xfrm>
                      <a:off x="0" y="0"/>
                      <a:ext cx="6552195" cy="4982698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B4741" w14:textId="4D42446C" w:rsidR="00D73888" w:rsidRDefault="00D73888" w:rsidP="00D73888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3</w:t>
      </w:r>
      <w:r>
        <w:fldChar w:fldCharType="end"/>
      </w:r>
      <w:r>
        <w:t xml:space="preserve"> - Vista Lógica da Rede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6E2456" w:rsidRPr="00374B83" w14:paraId="76009EE8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0B7E80" w14:textId="77777777" w:rsidR="006E2456" w:rsidRPr="00374B83" w:rsidRDefault="006E2456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EMPRESA</w:t>
            </w:r>
          </w:p>
        </w:tc>
      </w:tr>
      <w:tr w:rsidR="006E2456" w:rsidRPr="00374B83" w14:paraId="09B78372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4DAB75" w14:textId="603A5B05" w:rsidR="006E2456" w:rsidRPr="00374B83" w:rsidRDefault="006E2456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</w:p>
        </w:tc>
      </w:tr>
    </w:tbl>
    <w:p w14:paraId="752C77E0" w14:textId="77777777" w:rsidR="006E2456" w:rsidRDefault="006E2456" w:rsidP="006E2456">
      <w:pPr>
        <w:keepNext/>
        <w:spacing w:line="288" w:lineRule="auto"/>
      </w:pPr>
    </w:p>
    <w:p w14:paraId="741F85AF" w14:textId="26891D0E" w:rsidR="006E2456" w:rsidRDefault="00D73888" w:rsidP="006E2456">
      <w:pPr>
        <w:keepNext/>
        <w:spacing w:line="288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46EEA188" wp14:editId="1799361D">
            <wp:extent cx="5778561" cy="2772076"/>
            <wp:effectExtent l="152400" t="152400" r="355600" b="37147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so1-2.png"/>
                    <pic:cNvPicPr/>
                  </pic:nvPicPr>
                  <pic:blipFill rotWithShape="1">
                    <a:blip r:embed="rId19"/>
                    <a:srcRect b="7321"/>
                    <a:stretch/>
                  </pic:blipFill>
                  <pic:spPr bwMode="auto">
                    <a:xfrm>
                      <a:off x="0" y="0"/>
                      <a:ext cx="5978578" cy="28680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D406A" w14:textId="5B4D36BD" w:rsidR="006E2456" w:rsidRDefault="006E2456" w:rsidP="006E2456">
      <w:pPr>
        <w:pStyle w:val="Caption"/>
        <w:jc w:val="center"/>
        <w:rPr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4</w:t>
      </w:r>
      <w:r>
        <w:fldChar w:fldCharType="end"/>
      </w:r>
      <w:r>
        <w:t xml:space="preserve"> - Distribuição Física 1º Piso</w:t>
      </w:r>
    </w:p>
    <w:p w14:paraId="2A73193B" w14:textId="77777777" w:rsidR="006E2456" w:rsidRDefault="00D73888" w:rsidP="006E2456">
      <w:pPr>
        <w:keepNext/>
        <w:spacing w:line="288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91C44F7" wp14:editId="07897546">
            <wp:extent cx="5775158" cy="2883834"/>
            <wp:effectExtent l="171450" t="152400" r="359410" b="35496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so2-1.png"/>
                    <pic:cNvPicPr/>
                  </pic:nvPicPr>
                  <pic:blipFill rotWithShape="1">
                    <a:blip r:embed="rId20"/>
                    <a:srcRect l="1067" r="3412" b="17236"/>
                    <a:stretch/>
                  </pic:blipFill>
                  <pic:spPr bwMode="auto">
                    <a:xfrm>
                      <a:off x="0" y="0"/>
                      <a:ext cx="5784297" cy="2888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70B2" w14:textId="68A2FD18" w:rsidR="00C41285" w:rsidRPr="007C5D77" w:rsidRDefault="006E2456" w:rsidP="007C5D77">
      <w:pPr>
        <w:pStyle w:val="Caption"/>
        <w:jc w:val="center"/>
        <w:rPr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5</w:t>
      </w:r>
      <w:r>
        <w:fldChar w:fldCharType="end"/>
      </w:r>
      <w:r>
        <w:t xml:space="preserve"> - Distribuição Física 2º Piso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6E2456" w:rsidRPr="00374B83" w14:paraId="2CA2CF50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E5455D" w14:textId="1A6B51EB" w:rsidR="006E2456" w:rsidRPr="00374B83" w:rsidRDefault="006E2456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SOLUÇÕES</w:t>
            </w:r>
          </w:p>
        </w:tc>
      </w:tr>
    </w:tbl>
    <w:p w14:paraId="575FC8A3" w14:textId="070B6F02" w:rsidR="006C77A4" w:rsidRPr="00C3623E" w:rsidRDefault="006C77A4" w:rsidP="00C3623E">
      <w:pPr>
        <w:spacing w:line="288" w:lineRule="auto"/>
        <w:jc w:val="both"/>
        <w:rPr>
          <w:rFonts w:cstheme="minorHAnsi"/>
          <w:szCs w:val="28"/>
        </w:rPr>
      </w:pPr>
      <w:r w:rsidRPr="00C3623E">
        <w:rPr>
          <w:rFonts w:cstheme="minorHAnsi"/>
          <w:szCs w:val="28"/>
        </w:rPr>
        <w:t>SOLUÇÃO PARA A INFRAESTRUTURA INFORMÁTICA DA EMPRESA</w:t>
      </w:r>
    </w:p>
    <w:p w14:paraId="5CAE541A" w14:textId="08396521" w:rsidR="00B17825" w:rsidRPr="00C3623E" w:rsidRDefault="003641D9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Após discussão com a empresa, decidiu-se apresentar duas alternativas para resolver o problema proposto. Uma destas soluções tem em conta a capacidade da empresa em investir numa solução</w:t>
      </w:r>
      <w:r w:rsidR="007F4857" w:rsidRPr="00C3623E">
        <w:rPr>
          <w:rFonts w:cstheme="minorHAnsi"/>
          <w:b w:val="0"/>
          <w:sz w:val="24"/>
          <w:szCs w:val="24"/>
        </w:rPr>
        <w:t>, em que esta não pode superar os 5000 euros</w:t>
      </w:r>
      <w:r w:rsidR="00C913F3" w:rsidRPr="00C3623E">
        <w:rPr>
          <w:rFonts w:cstheme="minorHAnsi"/>
          <w:b w:val="0"/>
          <w:sz w:val="24"/>
          <w:szCs w:val="24"/>
        </w:rPr>
        <w:t>,</w:t>
      </w:r>
      <w:r w:rsidRPr="00C3623E">
        <w:rPr>
          <w:rFonts w:cstheme="minorHAnsi"/>
          <w:b w:val="0"/>
          <w:sz w:val="24"/>
          <w:szCs w:val="24"/>
        </w:rPr>
        <w:t xml:space="preserve"> e a outra representa a solução ideal para garantir a continuidade de negócio</w:t>
      </w:r>
      <w:r w:rsidR="00EE1E38" w:rsidRPr="00C3623E">
        <w:rPr>
          <w:rFonts w:cstheme="minorHAnsi"/>
          <w:b w:val="0"/>
          <w:sz w:val="24"/>
          <w:szCs w:val="24"/>
        </w:rPr>
        <w:t>. Ambas as soluções apresentam o esquema lógico da nova infraestrutura e o orçamento necessário para essa alternativa.</w:t>
      </w:r>
    </w:p>
    <w:p w14:paraId="418CBE51" w14:textId="4103FBDD" w:rsidR="00EE1E38" w:rsidRPr="00C3623E" w:rsidRDefault="00EE1E38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É de salientar que neste momento está a ser desenvolvid</w:t>
      </w:r>
      <w:r w:rsidR="008F7F27" w:rsidRPr="00C3623E">
        <w:rPr>
          <w:rFonts w:cstheme="minorHAnsi"/>
          <w:b w:val="0"/>
          <w:sz w:val="24"/>
          <w:szCs w:val="24"/>
        </w:rPr>
        <w:t>a</w:t>
      </w:r>
      <w:r w:rsidRPr="00C3623E">
        <w:rPr>
          <w:rFonts w:cstheme="minorHAnsi"/>
          <w:b w:val="0"/>
          <w:sz w:val="24"/>
          <w:szCs w:val="24"/>
        </w:rPr>
        <w:t xml:space="preserve"> um</w:t>
      </w:r>
      <w:r w:rsidR="008F7F27" w:rsidRPr="00C3623E">
        <w:rPr>
          <w:rFonts w:cstheme="minorHAnsi"/>
          <w:b w:val="0"/>
          <w:sz w:val="24"/>
          <w:szCs w:val="24"/>
        </w:rPr>
        <w:t>a aplicação web</w:t>
      </w:r>
      <w:r w:rsidRPr="00C3623E">
        <w:rPr>
          <w:rFonts w:cstheme="minorHAnsi"/>
          <w:b w:val="0"/>
          <w:sz w:val="24"/>
          <w:szCs w:val="24"/>
        </w:rPr>
        <w:t xml:space="preserve"> que visa substituir </w:t>
      </w:r>
      <w:r w:rsidR="008F7F27" w:rsidRPr="00C3623E">
        <w:rPr>
          <w:rFonts w:cstheme="minorHAnsi"/>
          <w:b w:val="0"/>
          <w:sz w:val="24"/>
          <w:szCs w:val="24"/>
        </w:rPr>
        <w:t xml:space="preserve">o atual programa da empresa, não sendo necessário a preocupação com a compatibilidade do </w:t>
      </w:r>
      <w:r w:rsidR="008F7F27" w:rsidRPr="00005FD7">
        <w:rPr>
          <w:rFonts w:cstheme="minorHAnsi"/>
          <w:sz w:val="24"/>
          <w:szCs w:val="24"/>
        </w:rPr>
        <w:t>Clipper</w:t>
      </w:r>
      <w:r w:rsidR="008F7F27" w:rsidRPr="00C3623E">
        <w:rPr>
          <w:rFonts w:cstheme="minorHAnsi"/>
          <w:b w:val="0"/>
          <w:sz w:val="24"/>
          <w:szCs w:val="24"/>
        </w:rPr>
        <w:t>.</w:t>
      </w:r>
    </w:p>
    <w:p w14:paraId="4700C5DF" w14:textId="77777777" w:rsidR="008F7F27" w:rsidRPr="00C3623E" w:rsidRDefault="008F7F27" w:rsidP="00C3623E">
      <w:pPr>
        <w:spacing w:line="288" w:lineRule="auto"/>
        <w:jc w:val="both"/>
        <w:rPr>
          <w:rFonts w:cstheme="minorHAnsi"/>
          <w:sz w:val="24"/>
          <w:szCs w:val="24"/>
        </w:rPr>
      </w:pPr>
    </w:p>
    <w:p w14:paraId="113A3B65" w14:textId="496828E5" w:rsidR="00B17825" w:rsidRPr="00C3623E" w:rsidRDefault="00B17825" w:rsidP="00C3623E">
      <w:pPr>
        <w:spacing w:line="288" w:lineRule="auto"/>
        <w:jc w:val="both"/>
        <w:rPr>
          <w:rFonts w:cstheme="minorHAnsi"/>
          <w:szCs w:val="28"/>
        </w:rPr>
      </w:pPr>
      <w:r w:rsidRPr="00C3623E">
        <w:rPr>
          <w:rFonts w:cstheme="minorHAnsi"/>
          <w:szCs w:val="28"/>
        </w:rPr>
        <w:t xml:space="preserve">SOLUÇÃO </w:t>
      </w:r>
      <w:r w:rsidR="003641D9" w:rsidRPr="00C3623E">
        <w:rPr>
          <w:rFonts w:cstheme="minorHAnsi"/>
          <w:szCs w:val="28"/>
        </w:rPr>
        <w:t>COM ORÇAMENTO</w:t>
      </w:r>
    </w:p>
    <w:p w14:paraId="3BF5B08F" w14:textId="5B832FD8" w:rsidR="008F7F27" w:rsidRPr="00C3623E" w:rsidRDefault="008F7F27" w:rsidP="00C3623E">
      <w:pPr>
        <w:spacing w:line="288" w:lineRule="auto"/>
        <w:jc w:val="both"/>
        <w:rPr>
          <w:rFonts w:cstheme="minorHAnsi"/>
          <w:sz w:val="24"/>
          <w:szCs w:val="24"/>
        </w:rPr>
      </w:pPr>
    </w:p>
    <w:p w14:paraId="5CA8F4FB" w14:textId="77777777" w:rsidR="007C5D77" w:rsidRDefault="00046B22" w:rsidP="007C5D77">
      <w:pPr>
        <w:keepNext/>
        <w:spacing w:line="288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6AD6685" wp14:editId="52CC1CFC">
            <wp:extent cx="5496026" cy="3764579"/>
            <wp:effectExtent l="152400" t="171450" r="161925" b="16002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ogical.png"/>
                    <pic:cNvPicPr/>
                  </pic:nvPicPr>
                  <pic:blipFill rotWithShape="1">
                    <a:blip r:embed="rId21"/>
                    <a:srcRect r="19146" b="3898"/>
                    <a:stretch/>
                  </pic:blipFill>
                  <pic:spPr bwMode="auto">
                    <a:xfrm>
                      <a:off x="0" y="0"/>
                      <a:ext cx="5619896" cy="3849426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F8ED1" w14:textId="5139321D" w:rsidR="008F7F27" w:rsidRDefault="007C5D77" w:rsidP="007C5D77">
      <w:pPr>
        <w:pStyle w:val="Caption"/>
        <w:jc w:val="center"/>
        <w:rPr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6</w:t>
      </w:r>
      <w:r>
        <w:fldChar w:fldCharType="end"/>
      </w:r>
      <w:r>
        <w:t xml:space="preserve"> - Vista Lógica Solução Com Orçamento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F22A70" w:rsidRPr="00374B83" w14:paraId="78CF1124" w14:textId="77777777" w:rsidTr="00592060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0F7CB" w14:textId="77777777" w:rsidR="00F22A70" w:rsidRPr="00374B83" w:rsidRDefault="00F22A70" w:rsidP="00592060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SOLUÇÕES</w:t>
            </w:r>
          </w:p>
        </w:tc>
      </w:tr>
    </w:tbl>
    <w:p w14:paraId="1EA312EC" w14:textId="77777777" w:rsidR="007C5D77" w:rsidRDefault="00046B22" w:rsidP="007C5D77">
      <w:pPr>
        <w:keepNext/>
        <w:spacing w:line="288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B0297D6" wp14:editId="723E33DD">
            <wp:extent cx="5640404" cy="2810848"/>
            <wp:effectExtent l="152400" t="152400" r="360680" b="37084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so1-2.png"/>
                    <pic:cNvPicPr/>
                  </pic:nvPicPr>
                  <pic:blipFill rotWithShape="1">
                    <a:blip r:embed="rId22"/>
                    <a:srcRect r="8162" b="11426"/>
                    <a:stretch/>
                  </pic:blipFill>
                  <pic:spPr bwMode="auto">
                    <a:xfrm>
                      <a:off x="0" y="0"/>
                      <a:ext cx="5655971" cy="28186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9AFAA" w14:textId="59087124" w:rsidR="007C5D77" w:rsidRDefault="007C5D77" w:rsidP="007C5D77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7</w:t>
      </w:r>
      <w:r>
        <w:fldChar w:fldCharType="end"/>
      </w:r>
      <w:r>
        <w:t xml:space="preserve"> - Vista Física da Rede º1 Piso 1</w:t>
      </w:r>
    </w:p>
    <w:p w14:paraId="2B651F04" w14:textId="77777777" w:rsidR="007C5D77" w:rsidRDefault="002503A5" w:rsidP="007C5D77">
      <w:pPr>
        <w:keepNext/>
        <w:spacing w:line="288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91FE982" wp14:editId="68BD5C20">
            <wp:extent cx="5707313" cy="2985364"/>
            <wp:effectExtent l="152400" t="152400" r="370205" b="367665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so1-1.png"/>
                    <pic:cNvPicPr/>
                  </pic:nvPicPr>
                  <pic:blipFill rotWithShape="1">
                    <a:blip r:embed="rId23"/>
                    <a:srcRect b="11352"/>
                    <a:stretch/>
                  </pic:blipFill>
                  <pic:spPr bwMode="auto">
                    <a:xfrm>
                      <a:off x="0" y="0"/>
                      <a:ext cx="5746956" cy="3006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3ADE6" w14:textId="7AB45281" w:rsidR="007C5D77" w:rsidRDefault="007C5D77" w:rsidP="007C5D77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8</w:t>
      </w:r>
      <w:r>
        <w:fldChar w:fldCharType="end"/>
      </w:r>
      <w:r>
        <w:t xml:space="preserve"> </w:t>
      </w:r>
      <w:r w:rsidRPr="00577AFF">
        <w:t xml:space="preserve">- Vista Física da Rede º1 Piso </w:t>
      </w:r>
      <w:r>
        <w:t>2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F22A70" w:rsidRPr="00374B83" w14:paraId="147E2A90" w14:textId="77777777" w:rsidTr="00592060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D18F95" w14:textId="77777777" w:rsidR="00F22A70" w:rsidRPr="00374B83" w:rsidRDefault="00F22A70" w:rsidP="00592060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SOLUÇÕES</w:t>
            </w:r>
          </w:p>
        </w:tc>
      </w:tr>
    </w:tbl>
    <w:p w14:paraId="22149BA8" w14:textId="77777777" w:rsidR="007C5D77" w:rsidRDefault="002503A5" w:rsidP="007C5D77">
      <w:pPr>
        <w:keepNext/>
        <w:spacing w:line="288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0C18DA00" wp14:editId="77A890CC">
            <wp:extent cx="5705475" cy="2333861"/>
            <wp:effectExtent l="19050" t="0" r="9525" b="69532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so1-Wiring.png"/>
                    <pic:cNvPicPr/>
                  </pic:nvPicPr>
                  <pic:blipFill rotWithShape="1">
                    <a:blip r:embed="rId24"/>
                    <a:srcRect r="11208" b="43608"/>
                    <a:stretch/>
                  </pic:blipFill>
                  <pic:spPr bwMode="auto">
                    <a:xfrm>
                      <a:off x="0" y="0"/>
                      <a:ext cx="6516541" cy="266563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62959" w14:textId="799E78E9" w:rsidR="00C54B6C" w:rsidRDefault="007C5D77" w:rsidP="00C54B6C">
      <w:pPr>
        <w:pStyle w:val="Caption"/>
        <w:keepNext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9</w:t>
      </w:r>
      <w:r>
        <w:fldChar w:fldCharType="end"/>
      </w:r>
      <w:r>
        <w:t xml:space="preserve"> - Armário de Dispositivos do 1º P</w:t>
      </w:r>
      <w:r w:rsidR="00C54B6C">
        <w:t>i</w:t>
      </w:r>
      <w:r>
        <w:t>so</w:t>
      </w:r>
      <w:r w:rsidR="001B60BC">
        <w:rPr>
          <w:noProof/>
          <w:sz w:val="24"/>
          <w:szCs w:val="24"/>
        </w:rPr>
        <w:drawing>
          <wp:inline distT="0" distB="0" distL="0" distR="0" wp14:anchorId="77DB95DC" wp14:editId="16CAF0A0">
            <wp:extent cx="5410200" cy="2583360"/>
            <wp:effectExtent l="152400" t="152400" r="361950" b="36957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so2-2.png"/>
                    <pic:cNvPicPr/>
                  </pic:nvPicPr>
                  <pic:blipFill rotWithShape="1">
                    <a:blip r:embed="rId25"/>
                    <a:srcRect b="12416"/>
                    <a:stretch/>
                  </pic:blipFill>
                  <pic:spPr bwMode="auto">
                    <a:xfrm>
                      <a:off x="0" y="0"/>
                      <a:ext cx="5464099" cy="2609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CFE9E" w14:textId="48966F9A" w:rsidR="00C54B6C" w:rsidRDefault="00C54B6C" w:rsidP="00C54B6C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10</w:t>
      </w:r>
      <w:r>
        <w:fldChar w:fldCharType="end"/>
      </w:r>
      <w:r>
        <w:t xml:space="preserve"> - </w:t>
      </w:r>
      <w:r w:rsidRPr="008838E7">
        <w:t>Vista Física da Rede º</w:t>
      </w:r>
      <w:r>
        <w:t>2</w:t>
      </w:r>
      <w:r w:rsidRPr="008838E7">
        <w:t xml:space="preserve"> Piso 1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F22A70" w:rsidRPr="00374B83" w14:paraId="1F70799A" w14:textId="77777777" w:rsidTr="00592060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38B36" w14:textId="77777777" w:rsidR="00F22A70" w:rsidRPr="00374B83" w:rsidRDefault="00F22A70" w:rsidP="00592060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SOLUÇÕES</w:t>
            </w:r>
          </w:p>
        </w:tc>
      </w:tr>
    </w:tbl>
    <w:p w14:paraId="2819350D" w14:textId="77777777" w:rsidR="00C54B6C" w:rsidRDefault="001B60BC" w:rsidP="00C54B6C">
      <w:pPr>
        <w:pStyle w:val="Caption"/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17BD4922" wp14:editId="4F9CD86E">
            <wp:extent cx="5743575" cy="2751309"/>
            <wp:effectExtent l="152400" t="152400" r="352425" b="35433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so2-1.png"/>
                    <pic:cNvPicPr/>
                  </pic:nvPicPr>
                  <pic:blipFill rotWithShape="1">
                    <a:blip r:embed="rId26"/>
                    <a:srcRect b="12136"/>
                    <a:stretch/>
                  </pic:blipFill>
                  <pic:spPr bwMode="auto">
                    <a:xfrm>
                      <a:off x="0" y="0"/>
                      <a:ext cx="5761744" cy="27600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505D8" w14:textId="2CD5D2D4" w:rsidR="00C54B6C" w:rsidRDefault="00C54B6C" w:rsidP="00C54B6C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11</w:t>
      </w:r>
      <w:r>
        <w:fldChar w:fldCharType="end"/>
      </w:r>
      <w:r>
        <w:t xml:space="preserve"> - </w:t>
      </w:r>
      <w:r w:rsidRPr="006F2E8E">
        <w:t>Vista Física da Rede º</w:t>
      </w:r>
      <w:r>
        <w:t>2</w:t>
      </w:r>
      <w:r w:rsidRPr="006F2E8E">
        <w:t xml:space="preserve"> Piso </w:t>
      </w:r>
      <w:r>
        <w:t>2</w:t>
      </w:r>
    </w:p>
    <w:p w14:paraId="0F185635" w14:textId="77777777" w:rsidR="00C54B6C" w:rsidRDefault="001B60BC" w:rsidP="00C54B6C">
      <w:pPr>
        <w:pStyle w:val="Caption"/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6BE09779" wp14:editId="64D507BB">
            <wp:extent cx="1866900" cy="2712441"/>
            <wp:effectExtent l="19050" t="0" r="19050" b="774065"/>
            <wp:docPr id="27" name="Picture 27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so2-Wiring.png"/>
                    <pic:cNvPicPr/>
                  </pic:nvPicPr>
                  <pic:blipFill rotWithShape="1">
                    <a:blip r:embed="rId27"/>
                    <a:srcRect r="60336"/>
                    <a:stretch/>
                  </pic:blipFill>
                  <pic:spPr bwMode="auto">
                    <a:xfrm>
                      <a:off x="0" y="0"/>
                      <a:ext cx="1882006" cy="273438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14051" w14:textId="5C3E9204" w:rsidR="002503A5" w:rsidRDefault="00C54B6C" w:rsidP="00C54B6C">
      <w:pPr>
        <w:pStyle w:val="Caption"/>
        <w:jc w:val="center"/>
        <w:rPr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12</w:t>
      </w:r>
      <w:r>
        <w:fldChar w:fldCharType="end"/>
      </w:r>
      <w:r>
        <w:t xml:space="preserve"> - Armário de Dispositivos 2º Piso</w:t>
      </w:r>
    </w:p>
    <w:p w14:paraId="4D9484E0" w14:textId="77777777" w:rsidR="00046B22" w:rsidRPr="00C3623E" w:rsidRDefault="00046B22" w:rsidP="00C3623E">
      <w:pPr>
        <w:spacing w:line="288" w:lineRule="auto"/>
        <w:jc w:val="both"/>
        <w:rPr>
          <w:rFonts w:cstheme="minorHAnsi"/>
          <w:sz w:val="24"/>
          <w:szCs w:val="24"/>
        </w:rPr>
      </w:pPr>
    </w:p>
    <w:p w14:paraId="66EEB2A6" w14:textId="77777777" w:rsidR="00075B81" w:rsidRPr="00C3623E" w:rsidRDefault="008F7F27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Nesta solução definiu-se como prioridade a atualização dos computadores da empresa de todos os equipamentos com sistema operativo Windows 98 para Windows </w:t>
      </w:r>
      <w:r w:rsidR="00656D63" w:rsidRPr="00C3623E">
        <w:rPr>
          <w:rFonts w:cstheme="minorHAnsi"/>
          <w:b w:val="0"/>
          <w:sz w:val="24"/>
          <w:szCs w:val="24"/>
        </w:rPr>
        <w:t>XP já que este permite o uso da nova aplicação</w:t>
      </w:r>
      <w:r w:rsidRPr="00C3623E">
        <w:rPr>
          <w:rFonts w:cstheme="minorHAnsi"/>
          <w:b w:val="0"/>
          <w:sz w:val="24"/>
          <w:szCs w:val="24"/>
        </w:rPr>
        <w:t>.</w:t>
      </w:r>
      <w:r w:rsidR="00656D63" w:rsidRPr="00C3623E">
        <w:rPr>
          <w:rFonts w:cstheme="minorHAnsi"/>
          <w:b w:val="0"/>
          <w:sz w:val="24"/>
          <w:szCs w:val="24"/>
        </w:rPr>
        <w:t xml:space="preserve"> </w:t>
      </w:r>
    </w:p>
    <w:p w14:paraId="6B700304" w14:textId="77777777" w:rsidR="00075B81" w:rsidRPr="00C3623E" w:rsidRDefault="00656D63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Uma vez que o Windows XP permite a utilização da mesma licença em múltiplos dispositivos e a empresa já possui uma licença, </w:t>
      </w:r>
      <w:r w:rsidR="00075B81" w:rsidRPr="00C3623E">
        <w:rPr>
          <w:rFonts w:cstheme="minorHAnsi"/>
          <w:b w:val="0"/>
          <w:sz w:val="24"/>
          <w:szCs w:val="24"/>
        </w:rPr>
        <w:t>não existe a necessidade de comprar novas licenças</w:t>
      </w:r>
      <w:r w:rsidRPr="00C3623E">
        <w:rPr>
          <w:rFonts w:cstheme="minorHAnsi"/>
          <w:b w:val="0"/>
          <w:sz w:val="24"/>
          <w:szCs w:val="24"/>
        </w:rPr>
        <w:t>.</w:t>
      </w:r>
      <w:r w:rsidR="008F7F27" w:rsidRPr="00C3623E">
        <w:rPr>
          <w:rFonts w:cstheme="minorHAnsi"/>
          <w:b w:val="0"/>
          <w:sz w:val="24"/>
          <w:szCs w:val="24"/>
        </w:rPr>
        <w:t xml:space="preserve"> </w:t>
      </w:r>
    </w:p>
    <w:p w14:paraId="0094BBE9" w14:textId="6DB8A6FB" w:rsidR="00035E81" w:rsidRPr="00C3623E" w:rsidRDefault="008F7F27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A infraestrutura terá apenas um servidor no qual estarão todos os serviços da empresa, sejam estes o servidor de base de dados da aplicação, a própria aplicação e o servidor de </w:t>
      </w:r>
      <w:r w:rsidRPr="00217882">
        <w:rPr>
          <w:rFonts w:cstheme="minorHAnsi"/>
          <w:b w:val="0"/>
          <w:i/>
          <w:sz w:val="24"/>
          <w:szCs w:val="24"/>
        </w:rPr>
        <w:t>email</w:t>
      </w:r>
      <w:r w:rsidRPr="00C3623E">
        <w:rPr>
          <w:rFonts w:cstheme="minorHAnsi"/>
          <w:b w:val="0"/>
          <w:sz w:val="24"/>
          <w:szCs w:val="24"/>
        </w:rPr>
        <w:t xml:space="preserve">. </w:t>
      </w:r>
      <w:r w:rsidR="00035E81" w:rsidRPr="00C3623E">
        <w:rPr>
          <w:rFonts w:cstheme="minorHAnsi"/>
          <w:b w:val="0"/>
          <w:sz w:val="24"/>
          <w:szCs w:val="24"/>
        </w:rPr>
        <w:t xml:space="preserve">Este servidor terá </w:t>
      </w:r>
      <w:r w:rsidR="00685783" w:rsidRPr="00C3623E">
        <w:rPr>
          <w:rFonts w:cstheme="minorHAnsi"/>
          <w:b w:val="0"/>
          <w:sz w:val="24"/>
          <w:szCs w:val="24"/>
        </w:rPr>
        <w:t>4</w:t>
      </w:r>
      <w:r w:rsidR="00035E81" w:rsidRPr="00C3623E">
        <w:rPr>
          <w:rFonts w:cstheme="minorHAnsi"/>
          <w:b w:val="0"/>
          <w:sz w:val="24"/>
          <w:szCs w:val="24"/>
        </w:rPr>
        <w:t xml:space="preserve"> entradas para colocar os respetivos disco rígidos, de modo a poder operar em </w:t>
      </w:r>
      <w:r w:rsidR="00035E81" w:rsidRPr="00217882">
        <w:rPr>
          <w:rFonts w:cstheme="minorHAnsi"/>
          <w:b w:val="0"/>
          <w:i/>
          <w:sz w:val="24"/>
          <w:szCs w:val="24"/>
        </w:rPr>
        <w:t>raid</w:t>
      </w:r>
      <w:r w:rsidR="00035E81" w:rsidRPr="00C3623E">
        <w:rPr>
          <w:rFonts w:cstheme="minorHAnsi"/>
          <w:b w:val="0"/>
          <w:sz w:val="24"/>
          <w:szCs w:val="24"/>
        </w:rPr>
        <w:t xml:space="preserve"> 1 (duplicação total do disco para outro idêntico de maneira a que se um falhar o outro pode manter a funcionalidade do sistema). Este servidor terá uma </w:t>
      </w:r>
      <w:r w:rsidR="001F2943" w:rsidRPr="001F2943">
        <w:rPr>
          <w:rFonts w:cstheme="minorHAnsi"/>
          <w:sz w:val="24"/>
          <w:szCs w:val="24"/>
        </w:rPr>
        <w:t>UPS</w:t>
      </w:r>
      <w:r w:rsidR="001F2943">
        <w:rPr>
          <w:rFonts w:cstheme="minorHAnsi"/>
          <w:sz w:val="24"/>
          <w:szCs w:val="24"/>
        </w:rPr>
        <w:t xml:space="preserve"> </w:t>
      </w:r>
      <w:r w:rsidR="001F2943">
        <w:rPr>
          <w:rFonts w:cstheme="minorHAnsi"/>
          <w:b w:val="0"/>
          <w:sz w:val="24"/>
          <w:szCs w:val="24"/>
        </w:rPr>
        <w:t>(</w:t>
      </w:r>
      <w:r w:rsidR="001F2943" w:rsidRPr="001F2943">
        <w:rPr>
          <w:rFonts w:cstheme="minorHAnsi"/>
          <w:b w:val="0"/>
          <w:i/>
          <w:sz w:val="24"/>
          <w:szCs w:val="24"/>
        </w:rPr>
        <w:t>Uninterrupted Power Supply</w:t>
      </w:r>
      <w:r w:rsidR="001F2943">
        <w:rPr>
          <w:rFonts w:cstheme="minorHAnsi"/>
          <w:b w:val="0"/>
          <w:sz w:val="24"/>
          <w:szCs w:val="24"/>
        </w:rPr>
        <w:t>)</w:t>
      </w:r>
      <w:r w:rsidR="00035E81" w:rsidRPr="00C3623E">
        <w:rPr>
          <w:rFonts w:cstheme="minorHAnsi"/>
          <w:b w:val="0"/>
          <w:sz w:val="24"/>
          <w:szCs w:val="24"/>
        </w:rPr>
        <w:t xml:space="preserve"> ligada que terá como principal objetivo permitir uma janela de aproximadamente 30 minutos para encerrar o dispositivo de forma correta em caso de falta de energia.</w:t>
      </w:r>
    </w:p>
    <w:p w14:paraId="721CC4DF" w14:textId="72396CF1" w:rsidR="00B4539D" w:rsidRPr="00C3623E" w:rsidRDefault="008F7F27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Quanto á estrutura de rede</w:t>
      </w:r>
      <w:r w:rsidR="00035E81" w:rsidRPr="00C3623E">
        <w:rPr>
          <w:rFonts w:cstheme="minorHAnsi"/>
          <w:b w:val="0"/>
          <w:sz w:val="24"/>
          <w:szCs w:val="24"/>
        </w:rPr>
        <w:t xml:space="preserve"> </w:t>
      </w:r>
      <w:r w:rsidR="008A3C5B" w:rsidRPr="00C3623E">
        <w:rPr>
          <w:rFonts w:cstheme="minorHAnsi"/>
          <w:b w:val="0"/>
          <w:sz w:val="24"/>
          <w:szCs w:val="24"/>
        </w:rPr>
        <w:t>foi decidido adquirir equipamentos</w:t>
      </w:r>
      <w:r w:rsidR="00B4539D" w:rsidRPr="00C3623E">
        <w:rPr>
          <w:rFonts w:cstheme="minorHAnsi"/>
          <w:b w:val="0"/>
          <w:sz w:val="24"/>
          <w:szCs w:val="24"/>
        </w:rPr>
        <w:t xml:space="preserve"> </w:t>
      </w:r>
      <w:r w:rsidR="00B4539D" w:rsidRPr="00005FD7">
        <w:rPr>
          <w:rFonts w:cstheme="minorHAnsi"/>
          <w:sz w:val="24"/>
          <w:szCs w:val="24"/>
        </w:rPr>
        <w:t>Cisco</w:t>
      </w:r>
      <w:r w:rsidR="008A3C5B" w:rsidRPr="00C3623E">
        <w:rPr>
          <w:rFonts w:cstheme="minorHAnsi"/>
          <w:b w:val="0"/>
          <w:sz w:val="24"/>
          <w:szCs w:val="24"/>
        </w:rPr>
        <w:t xml:space="preserve"> </w:t>
      </w:r>
      <w:r w:rsidR="008A3C5B" w:rsidRPr="001F2943">
        <w:rPr>
          <w:rFonts w:cstheme="minorHAnsi"/>
          <w:b w:val="0"/>
          <w:i/>
          <w:sz w:val="24"/>
          <w:szCs w:val="24"/>
        </w:rPr>
        <w:t>refurbished</w:t>
      </w:r>
      <w:r w:rsidR="008A3C5B" w:rsidRPr="00C3623E">
        <w:rPr>
          <w:rFonts w:cstheme="minorHAnsi"/>
          <w:b w:val="0"/>
          <w:sz w:val="24"/>
          <w:szCs w:val="24"/>
        </w:rPr>
        <w:t xml:space="preserve"> (equipamentos usados por outras empresas que foram descartados e delegados a terceiros para reparação e venda dos mesmos), uma vez que têm o preço mais em conta e não </w:t>
      </w:r>
      <w:r w:rsidR="003B6E46" w:rsidRPr="00C3623E">
        <w:rPr>
          <w:rFonts w:cstheme="minorHAnsi"/>
          <w:b w:val="0"/>
          <w:sz w:val="24"/>
          <w:szCs w:val="24"/>
        </w:rPr>
        <w:t>existe</w:t>
      </w:r>
      <w:r w:rsidR="008A3C5B" w:rsidRPr="00C3623E">
        <w:rPr>
          <w:rFonts w:cstheme="minorHAnsi"/>
          <w:b w:val="0"/>
          <w:sz w:val="24"/>
          <w:szCs w:val="24"/>
        </w:rPr>
        <w:t xml:space="preserve"> a necessidade de adquirir as licenças para os mesmos externamente.</w:t>
      </w:r>
      <w:r w:rsidR="00035E81" w:rsidRPr="00C3623E">
        <w:rPr>
          <w:rFonts w:cstheme="minorHAnsi"/>
          <w:b w:val="0"/>
          <w:sz w:val="24"/>
          <w:szCs w:val="24"/>
        </w:rPr>
        <w:t xml:space="preserve"> Para além dos </w:t>
      </w:r>
      <w:r w:rsidR="00035E81" w:rsidRPr="00217882">
        <w:rPr>
          <w:rFonts w:cstheme="minorHAnsi"/>
          <w:b w:val="0"/>
          <w:i/>
          <w:sz w:val="24"/>
          <w:szCs w:val="24"/>
        </w:rPr>
        <w:t>switchs</w:t>
      </w:r>
      <w:r w:rsidR="00035E81" w:rsidRPr="00C3623E">
        <w:rPr>
          <w:rFonts w:cstheme="minorHAnsi"/>
          <w:b w:val="0"/>
          <w:sz w:val="24"/>
          <w:szCs w:val="24"/>
        </w:rPr>
        <w:t xml:space="preserve"> e</w:t>
      </w:r>
      <w:r w:rsidR="00B4539D" w:rsidRPr="00C3623E">
        <w:rPr>
          <w:rFonts w:cstheme="minorHAnsi"/>
          <w:b w:val="0"/>
          <w:sz w:val="24"/>
          <w:szCs w:val="24"/>
        </w:rPr>
        <w:t xml:space="preserve"> do</w:t>
      </w:r>
      <w:r w:rsidR="00035E81" w:rsidRPr="00C3623E">
        <w:rPr>
          <w:rFonts w:cstheme="minorHAnsi"/>
          <w:b w:val="0"/>
          <w:sz w:val="24"/>
          <w:szCs w:val="24"/>
        </w:rPr>
        <w:t xml:space="preserve"> </w:t>
      </w:r>
      <w:r w:rsidR="00035E81" w:rsidRPr="00217882">
        <w:rPr>
          <w:rFonts w:cstheme="minorHAnsi"/>
          <w:b w:val="0"/>
          <w:i/>
          <w:sz w:val="24"/>
          <w:szCs w:val="24"/>
        </w:rPr>
        <w:t>router</w:t>
      </w:r>
      <w:r w:rsidR="00035E81" w:rsidRPr="00C3623E">
        <w:rPr>
          <w:rFonts w:cstheme="minorHAnsi"/>
          <w:b w:val="0"/>
          <w:sz w:val="24"/>
          <w:szCs w:val="24"/>
        </w:rPr>
        <w:t xml:space="preserve">, é </w:t>
      </w:r>
      <w:r w:rsidR="00BE605F" w:rsidRPr="00C3623E">
        <w:rPr>
          <w:rFonts w:cstheme="minorHAnsi"/>
          <w:b w:val="0"/>
          <w:sz w:val="24"/>
          <w:szCs w:val="24"/>
        </w:rPr>
        <w:t xml:space="preserve">necessária uma </w:t>
      </w:r>
      <w:r w:rsidR="00BE605F" w:rsidRPr="00005FD7">
        <w:rPr>
          <w:rFonts w:cstheme="minorHAnsi"/>
          <w:sz w:val="24"/>
          <w:szCs w:val="24"/>
        </w:rPr>
        <w:t>Cisco</w:t>
      </w:r>
      <w:r w:rsidR="00035E81" w:rsidRPr="00C3623E">
        <w:rPr>
          <w:rFonts w:cstheme="minorHAnsi"/>
          <w:b w:val="0"/>
          <w:sz w:val="24"/>
          <w:szCs w:val="24"/>
        </w:rPr>
        <w:t xml:space="preserve"> </w:t>
      </w:r>
      <w:r w:rsidR="00BE605F" w:rsidRPr="001F2943">
        <w:rPr>
          <w:rFonts w:cstheme="minorHAnsi"/>
          <w:sz w:val="24"/>
          <w:szCs w:val="24"/>
        </w:rPr>
        <w:t>ASA</w:t>
      </w:r>
      <w:r w:rsidR="00035E81" w:rsidRPr="00C3623E">
        <w:rPr>
          <w:rFonts w:cstheme="minorHAnsi"/>
          <w:b w:val="0"/>
          <w:sz w:val="24"/>
          <w:szCs w:val="24"/>
        </w:rPr>
        <w:t xml:space="preserve"> (</w:t>
      </w:r>
      <w:proofErr w:type="spellStart"/>
      <w:r w:rsidR="00BE605F" w:rsidRPr="001F2943">
        <w:rPr>
          <w:rFonts w:cstheme="minorHAnsi"/>
          <w:b w:val="0"/>
          <w:i/>
          <w:sz w:val="24"/>
          <w:szCs w:val="24"/>
        </w:rPr>
        <w:t>A</w:t>
      </w:r>
      <w:r w:rsidR="00035E81" w:rsidRPr="001F2943">
        <w:rPr>
          <w:rFonts w:cstheme="minorHAnsi"/>
          <w:b w:val="0"/>
          <w:i/>
          <w:sz w:val="24"/>
          <w:szCs w:val="24"/>
        </w:rPr>
        <w:t>daptative</w:t>
      </w:r>
      <w:proofErr w:type="spellEnd"/>
      <w:r w:rsidR="00035E81" w:rsidRPr="001F2943">
        <w:rPr>
          <w:rFonts w:cstheme="minorHAnsi"/>
          <w:b w:val="0"/>
          <w:i/>
          <w:sz w:val="24"/>
          <w:szCs w:val="24"/>
        </w:rPr>
        <w:t xml:space="preserve"> </w:t>
      </w:r>
      <w:proofErr w:type="spellStart"/>
      <w:r w:rsidR="00BE605F" w:rsidRPr="001F2943">
        <w:rPr>
          <w:rFonts w:cstheme="minorHAnsi"/>
          <w:b w:val="0"/>
          <w:i/>
          <w:sz w:val="24"/>
          <w:szCs w:val="24"/>
        </w:rPr>
        <w:t>S</w:t>
      </w:r>
      <w:r w:rsidR="00035E81" w:rsidRPr="001F2943">
        <w:rPr>
          <w:rFonts w:cstheme="minorHAnsi"/>
          <w:b w:val="0"/>
          <w:i/>
          <w:sz w:val="24"/>
          <w:szCs w:val="24"/>
        </w:rPr>
        <w:t>ecurity</w:t>
      </w:r>
      <w:proofErr w:type="spellEnd"/>
      <w:r w:rsidR="00035E81" w:rsidRPr="001F2943">
        <w:rPr>
          <w:rFonts w:cstheme="minorHAnsi"/>
          <w:b w:val="0"/>
          <w:i/>
          <w:sz w:val="24"/>
          <w:szCs w:val="24"/>
        </w:rPr>
        <w:t xml:space="preserve"> </w:t>
      </w:r>
      <w:proofErr w:type="spellStart"/>
      <w:r w:rsidR="00BE605F" w:rsidRPr="001F2943">
        <w:rPr>
          <w:rFonts w:cstheme="minorHAnsi"/>
          <w:b w:val="0"/>
          <w:i/>
          <w:sz w:val="24"/>
          <w:szCs w:val="24"/>
        </w:rPr>
        <w:t>A</w:t>
      </w:r>
      <w:r w:rsidR="00035E81" w:rsidRPr="001F2943">
        <w:rPr>
          <w:rFonts w:cstheme="minorHAnsi"/>
          <w:b w:val="0"/>
          <w:i/>
          <w:sz w:val="24"/>
          <w:szCs w:val="24"/>
        </w:rPr>
        <w:t>ppliance</w:t>
      </w:r>
      <w:proofErr w:type="spellEnd"/>
      <w:r w:rsidR="00035E81" w:rsidRPr="00C3623E">
        <w:rPr>
          <w:rFonts w:cstheme="minorHAnsi"/>
          <w:b w:val="0"/>
          <w:sz w:val="24"/>
          <w:szCs w:val="24"/>
        </w:rPr>
        <w:t xml:space="preserve">) com </w:t>
      </w:r>
      <w:r w:rsidR="00035E81" w:rsidRPr="00005FD7">
        <w:rPr>
          <w:rFonts w:cstheme="minorHAnsi"/>
          <w:sz w:val="24"/>
          <w:szCs w:val="24"/>
        </w:rPr>
        <w:t>FirePower</w:t>
      </w:r>
      <w:r w:rsidR="00035E81" w:rsidRPr="00C3623E">
        <w:rPr>
          <w:rFonts w:cstheme="minorHAnsi"/>
          <w:b w:val="0"/>
          <w:sz w:val="24"/>
          <w:szCs w:val="24"/>
        </w:rPr>
        <w:t xml:space="preserve"> (sistema </w:t>
      </w:r>
      <w:r w:rsidR="00035E81" w:rsidRPr="00005FD7">
        <w:rPr>
          <w:rFonts w:cstheme="minorHAnsi"/>
          <w:sz w:val="24"/>
          <w:szCs w:val="24"/>
        </w:rPr>
        <w:t>Cisco</w:t>
      </w:r>
      <w:r w:rsidR="00035E81" w:rsidRPr="00C3623E">
        <w:rPr>
          <w:rFonts w:cstheme="minorHAnsi"/>
          <w:b w:val="0"/>
          <w:sz w:val="24"/>
          <w:szCs w:val="24"/>
        </w:rPr>
        <w:t xml:space="preserve"> capaz de filtrar, monitorizar, e prevenir ataques informáticos de forma muito mais complexa)</w:t>
      </w:r>
      <w:r w:rsidR="00B4539D" w:rsidRPr="00C3623E">
        <w:rPr>
          <w:rFonts w:cstheme="minorHAnsi"/>
          <w:b w:val="0"/>
          <w:sz w:val="24"/>
          <w:szCs w:val="24"/>
        </w:rPr>
        <w:t xml:space="preserve">. 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046B22" w:rsidRPr="00374B83" w14:paraId="3294864C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2F1DBC" w14:textId="77777777" w:rsidR="00046B22" w:rsidRPr="00374B83" w:rsidRDefault="00046B22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t>SOLUÇÕES</w:t>
            </w:r>
          </w:p>
        </w:tc>
      </w:tr>
    </w:tbl>
    <w:p w14:paraId="77026E5D" w14:textId="3176D19D" w:rsidR="00B4539D" w:rsidRDefault="00B4539D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A razão por se escolher equipamentos </w:t>
      </w:r>
      <w:r w:rsidRPr="00005FD7">
        <w:rPr>
          <w:rFonts w:cstheme="minorHAnsi"/>
          <w:sz w:val="24"/>
          <w:szCs w:val="24"/>
        </w:rPr>
        <w:t>Cisco</w:t>
      </w:r>
      <w:r w:rsidRPr="00C3623E">
        <w:rPr>
          <w:rFonts w:cstheme="minorHAnsi"/>
          <w:b w:val="0"/>
          <w:sz w:val="24"/>
          <w:szCs w:val="24"/>
        </w:rPr>
        <w:t xml:space="preserve"> é devido á fácil configuração, segurança e administração do equipamento, com características como uma </w:t>
      </w:r>
      <w:r w:rsidR="001F2943" w:rsidRPr="001F2943">
        <w:rPr>
          <w:rFonts w:cstheme="minorHAnsi"/>
          <w:sz w:val="24"/>
          <w:szCs w:val="24"/>
        </w:rPr>
        <w:t>CLI</w:t>
      </w:r>
      <w:r w:rsidR="001F2943">
        <w:rPr>
          <w:rFonts w:cstheme="minorHAnsi"/>
          <w:b w:val="0"/>
          <w:sz w:val="24"/>
          <w:szCs w:val="24"/>
        </w:rPr>
        <w:t xml:space="preserve"> </w:t>
      </w:r>
      <w:r w:rsidRPr="00C3623E">
        <w:rPr>
          <w:rFonts w:cstheme="minorHAnsi"/>
          <w:b w:val="0"/>
          <w:sz w:val="24"/>
          <w:szCs w:val="24"/>
        </w:rPr>
        <w:t>(</w:t>
      </w:r>
      <w:r w:rsidRPr="001F2943">
        <w:rPr>
          <w:rFonts w:cstheme="minorHAnsi"/>
          <w:b w:val="0"/>
          <w:i/>
          <w:sz w:val="24"/>
          <w:szCs w:val="24"/>
        </w:rPr>
        <w:t>command-line interface</w:t>
      </w:r>
      <w:r w:rsidRPr="00C3623E">
        <w:rPr>
          <w:rFonts w:cstheme="minorHAnsi"/>
          <w:b w:val="0"/>
          <w:sz w:val="24"/>
          <w:szCs w:val="24"/>
        </w:rPr>
        <w:t xml:space="preserve">) capaz de auto completar os comandos e apresentar ajuda e descrição de cada comando possível. </w:t>
      </w:r>
      <w:r w:rsidR="00E00B07" w:rsidRPr="00C3623E">
        <w:rPr>
          <w:rFonts w:cstheme="minorHAnsi"/>
          <w:b w:val="0"/>
          <w:sz w:val="24"/>
          <w:szCs w:val="24"/>
        </w:rPr>
        <w:t xml:space="preserve">Ao nível da separação lógica </w:t>
      </w:r>
      <w:r w:rsidR="006602CF" w:rsidRPr="00C3623E">
        <w:rPr>
          <w:rFonts w:cstheme="minorHAnsi"/>
          <w:b w:val="0"/>
          <w:sz w:val="24"/>
          <w:szCs w:val="24"/>
        </w:rPr>
        <w:t xml:space="preserve">dos diferentes departamentos foi efetuada a divisão da rede com recurso a </w:t>
      </w:r>
      <w:r w:rsidR="006602CF" w:rsidRPr="001F2943">
        <w:rPr>
          <w:rFonts w:cstheme="minorHAnsi"/>
          <w:sz w:val="24"/>
          <w:szCs w:val="24"/>
        </w:rPr>
        <w:t>vlans</w:t>
      </w:r>
      <w:r w:rsidR="006602CF" w:rsidRPr="00C3623E">
        <w:rPr>
          <w:rFonts w:cstheme="minorHAnsi"/>
          <w:b w:val="0"/>
          <w:sz w:val="24"/>
          <w:szCs w:val="24"/>
        </w:rPr>
        <w:t xml:space="preserve">, usando os 3560 para </w:t>
      </w:r>
      <w:r w:rsidR="006602CF" w:rsidRPr="001F2943">
        <w:rPr>
          <w:rFonts w:cstheme="minorHAnsi"/>
          <w:b w:val="0"/>
          <w:i/>
          <w:sz w:val="24"/>
          <w:szCs w:val="24"/>
        </w:rPr>
        <w:t>intervlan routing</w:t>
      </w:r>
      <w:r w:rsidR="00840178" w:rsidRPr="00C3623E">
        <w:rPr>
          <w:rFonts w:cstheme="minorHAnsi"/>
          <w:b w:val="0"/>
          <w:sz w:val="24"/>
          <w:szCs w:val="24"/>
        </w:rPr>
        <w:t xml:space="preserve"> com o protocolo </w:t>
      </w:r>
      <w:r w:rsidR="00840178" w:rsidRPr="001F2943">
        <w:rPr>
          <w:rFonts w:cstheme="minorHAnsi"/>
          <w:sz w:val="24"/>
          <w:szCs w:val="24"/>
        </w:rPr>
        <w:t>HSRP</w:t>
      </w:r>
      <w:r w:rsidR="006602CF" w:rsidRPr="00C3623E">
        <w:rPr>
          <w:rFonts w:cstheme="minorHAnsi"/>
          <w:b w:val="0"/>
          <w:sz w:val="24"/>
          <w:szCs w:val="24"/>
        </w:rPr>
        <w:t>.</w:t>
      </w:r>
      <w:r w:rsidR="00840178" w:rsidRPr="00C3623E">
        <w:rPr>
          <w:rFonts w:cstheme="minorHAnsi"/>
          <w:b w:val="0"/>
          <w:sz w:val="24"/>
          <w:szCs w:val="24"/>
        </w:rPr>
        <w:t xml:space="preserve"> Para garantir a segurança dos dispositivos de rede, o servidor terá também um sistema </w:t>
      </w:r>
      <w:r w:rsidR="00840178" w:rsidRPr="00375FD1">
        <w:rPr>
          <w:rFonts w:cstheme="minorHAnsi"/>
          <w:sz w:val="24"/>
          <w:szCs w:val="24"/>
        </w:rPr>
        <w:t>AAA</w:t>
      </w:r>
      <w:r w:rsidR="000D0999" w:rsidRPr="00C3623E">
        <w:rPr>
          <w:rFonts w:cstheme="minorHAnsi"/>
          <w:b w:val="0"/>
          <w:sz w:val="24"/>
          <w:szCs w:val="24"/>
        </w:rPr>
        <w:t xml:space="preserve"> com recurso ao protocolo </w:t>
      </w:r>
      <w:r w:rsidR="000D0999" w:rsidRPr="00375FD1">
        <w:rPr>
          <w:rFonts w:cstheme="minorHAnsi"/>
          <w:sz w:val="24"/>
          <w:szCs w:val="24"/>
        </w:rPr>
        <w:t>RADIUS</w:t>
      </w:r>
      <w:r w:rsidR="000D0999" w:rsidRPr="00C3623E">
        <w:rPr>
          <w:rFonts w:cstheme="minorHAnsi"/>
          <w:b w:val="0"/>
          <w:sz w:val="24"/>
          <w:szCs w:val="24"/>
        </w:rPr>
        <w:t xml:space="preserve"> que usa protocolo </w:t>
      </w:r>
      <w:r w:rsidR="001137C3" w:rsidRPr="00375FD1">
        <w:rPr>
          <w:rFonts w:cstheme="minorHAnsi"/>
          <w:sz w:val="24"/>
          <w:szCs w:val="24"/>
        </w:rPr>
        <w:t>UDP</w:t>
      </w:r>
      <w:r w:rsidR="000D0999" w:rsidRPr="00C3623E">
        <w:rPr>
          <w:rFonts w:cstheme="minorHAnsi"/>
          <w:b w:val="0"/>
          <w:sz w:val="24"/>
          <w:szCs w:val="24"/>
        </w:rPr>
        <w:t xml:space="preserve"> para comunicação e é pouco exigente em termos de recursos face a outras alternativas.</w:t>
      </w:r>
    </w:p>
    <w:p w14:paraId="36543081" w14:textId="56D58EBE" w:rsidR="00C54B6C" w:rsidRDefault="00C54B6C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</w:p>
    <w:p w14:paraId="59D1EC9C" w14:textId="656EF17D" w:rsidR="00C54B6C" w:rsidRDefault="00C54B6C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</w:p>
    <w:p w14:paraId="6C3339ED" w14:textId="04421A0F" w:rsidR="00C54B6C" w:rsidRDefault="00C54B6C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</w:p>
    <w:p w14:paraId="76EE66B8" w14:textId="32E7A6AB" w:rsidR="00C54B6C" w:rsidRDefault="00C54B6C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</w:p>
    <w:p w14:paraId="7BF1B17A" w14:textId="0232A0D7" w:rsidR="00C54B6C" w:rsidRDefault="00C54B6C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</w:p>
    <w:p w14:paraId="6B5113F9" w14:textId="77777777" w:rsidR="00C54B6C" w:rsidRPr="00C3623E" w:rsidRDefault="00C54B6C" w:rsidP="00C3623E">
      <w:pPr>
        <w:spacing w:line="288" w:lineRule="auto"/>
        <w:ind w:firstLine="720"/>
        <w:jc w:val="both"/>
        <w:rPr>
          <w:rFonts w:cstheme="minorHAnsi"/>
          <w:b w:val="0"/>
          <w:sz w:val="24"/>
          <w:szCs w:val="24"/>
        </w:rPr>
      </w:pPr>
    </w:p>
    <w:p w14:paraId="0DA4CF7F" w14:textId="77777777" w:rsidR="006602CF" w:rsidRPr="00C3623E" w:rsidRDefault="006602CF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F22A70" w:rsidRPr="00374B83" w14:paraId="45FCB066" w14:textId="77777777" w:rsidTr="00592060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F5BA66" w14:textId="77777777" w:rsidR="00F22A70" w:rsidRPr="00374B83" w:rsidRDefault="00F22A70" w:rsidP="00592060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SOLUÇÕES</w:t>
            </w:r>
          </w:p>
        </w:tc>
      </w:tr>
    </w:tbl>
    <w:p w14:paraId="39FD10B2" w14:textId="77777777" w:rsidR="00C54B6C" w:rsidRDefault="00C54B6C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215D55FF" w14:textId="77777777" w:rsidR="00C54B6C" w:rsidRDefault="00C54B6C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132668C0" w14:textId="77777777" w:rsidR="00C54B6C" w:rsidRDefault="00C54B6C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1D317E10" w14:textId="77777777" w:rsidR="00C54B6C" w:rsidRDefault="00C54B6C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</w:p>
    <w:p w14:paraId="586A8447" w14:textId="438D4233" w:rsidR="00F61034" w:rsidRPr="00C3623E" w:rsidRDefault="00B4539D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O inventário e orçamento proposto é o seguinte:</w:t>
      </w:r>
    </w:p>
    <w:p w14:paraId="3E88EFA1" w14:textId="676BEA19" w:rsidR="00B4539D" w:rsidRPr="00C3623E" w:rsidRDefault="00B4539D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3 </w:t>
      </w:r>
      <w:r w:rsidRPr="00217882">
        <w:rPr>
          <w:rFonts w:cstheme="minorHAnsi"/>
          <w:b w:val="0"/>
          <w:i/>
          <w:sz w:val="24"/>
          <w:szCs w:val="24"/>
        </w:rPr>
        <w:t>switchs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005FD7">
        <w:rPr>
          <w:rFonts w:cstheme="minorHAnsi"/>
          <w:sz w:val="24"/>
          <w:szCs w:val="24"/>
        </w:rPr>
        <w:t>Cisco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217882">
        <w:rPr>
          <w:rFonts w:cstheme="minorHAnsi"/>
          <w:b w:val="0"/>
          <w:i/>
          <w:sz w:val="24"/>
          <w:szCs w:val="24"/>
        </w:rPr>
        <w:t>catalyst</w:t>
      </w:r>
      <w:r w:rsidRPr="00C3623E">
        <w:rPr>
          <w:rFonts w:cstheme="minorHAnsi"/>
          <w:b w:val="0"/>
          <w:sz w:val="24"/>
          <w:szCs w:val="24"/>
        </w:rPr>
        <w:t xml:space="preserve"> 2960 de 24 portas (3 * 150</w:t>
      </w:r>
      <w:r w:rsidR="00815517" w:rsidRPr="00C3623E">
        <w:rPr>
          <w:rFonts w:cstheme="minorHAnsi"/>
          <w:b w:val="0"/>
          <w:sz w:val="24"/>
          <w:szCs w:val="24"/>
        </w:rPr>
        <w:t>,</w:t>
      </w:r>
      <w:r w:rsidRPr="00C3623E">
        <w:rPr>
          <w:rFonts w:cstheme="minorHAnsi"/>
          <w:b w:val="0"/>
          <w:sz w:val="24"/>
          <w:szCs w:val="24"/>
        </w:rPr>
        <w:t>65€)</w:t>
      </w:r>
    </w:p>
    <w:p w14:paraId="38F3367F" w14:textId="74D4B7D3" w:rsidR="00B4539D" w:rsidRPr="00C3623E" w:rsidRDefault="00B4539D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3 </w:t>
      </w:r>
      <w:r w:rsidRPr="00217882">
        <w:rPr>
          <w:rFonts w:cstheme="minorHAnsi"/>
          <w:b w:val="0"/>
          <w:i/>
          <w:sz w:val="24"/>
          <w:szCs w:val="24"/>
        </w:rPr>
        <w:t>multilayer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217882">
        <w:rPr>
          <w:rFonts w:cstheme="minorHAnsi"/>
          <w:b w:val="0"/>
          <w:i/>
          <w:sz w:val="24"/>
          <w:szCs w:val="24"/>
        </w:rPr>
        <w:t>switchs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005FD7">
        <w:rPr>
          <w:rFonts w:cstheme="minorHAnsi"/>
          <w:sz w:val="24"/>
          <w:szCs w:val="24"/>
        </w:rPr>
        <w:t>Cisco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217882">
        <w:rPr>
          <w:rFonts w:cstheme="minorHAnsi"/>
          <w:b w:val="0"/>
          <w:i/>
          <w:sz w:val="24"/>
          <w:szCs w:val="24"/>
        </w:rPr>
        <w:t>catalyst</w:t>
      </w:r>
      <w:r w:rsidRPr="00C3623E">
        <w:rPr>
          <w:rFonts w:cstheme="minorHAnsi"/>
          <w:b w:val="0"/>
          <w:sz w:val="24"/>
          <w:szCs w:val="24"/>
        </w:rPr>
        <w:t xml:space="preserve"> 3560 de 24 portas (3 * 198</w:t>
      </w:r>
      <w:r w:rsidR="00815517" w:rsidRPr="00C3623E">
        <w:rPr>
          <w:rFonts w:cstheme="minorHAnsi"/>
          <w:b w:val="0"/>
          <w:sz w:val="24"/>
          <w:szCs w:val="24"/>
        </w:rPr>
        <w:t>,</w:t>
      </w:r>
      <w:r w:rsidRPr="00C3623E">
        <w:rPr>
          <w:rFonts w:cstheme="minorHAnsi"/>
          <w:b w:val="0"/>
          <w:sz w:val="24"/>
          <w:szCs w:val="24"/>
        </w:rPr>
        <w:t>37€)</w:t>
      </w:r>
    </w:p>
    <w:p w14:paraId="61A86A90" w14:textId="6B4B3EB4" w:rsidR="00B4539D" w:rsidRPr="00C3623E" w:rsidRDefault="00B4539D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1 </w:t>
      </w:r>
      <w:r w:rsidRPr="00217882">
        <w:rPr>
          <w:rFonts w:cstheme="minorHAnsi"/>
          <w:b w:val="0"/>
          <w:i/>
          <w:sz w:val="24"/>
          <w:szCs w:val="24"/>
        </w:rPr>
        <w:t>router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005FD7">
        <w:rPr>
          <w:rFonts w:cstheme="minorHAnsi"/>
          <w:sz w:val="24"/>
          <w:szCs w:val="24"/>
        </w:rPr>
        <w:t>Cisco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217882">
        <w:rPr>
          <w:rFonts w:cstheme="minorHAnsi"/>
          <w:b w:val="0"/>
          <w:i/>
          <w:sz w:val="24"/>
          <w:szCs w:val="24"/>
        </w:rPr>
        <w:t>catalyst</w:t>
      </w:r>
      <w:r w:rsidRPr="00C3623E">
        <w:rPr>
          <w:rFonts w:cstheme="minorHAnsi"/>
          <w:b w:val="0"/>
          <w:sz w:val="24"/>
          <w:szCs w:val="24"/>
        </w:rPr>
        <w:t xml:space="preserve"> 2911 (1 * 417</w:t>
      </w:r>
      <w:r w:rsidR="00815517" w:rsidRPr="00C3623E">
        <w:rPr>
          <w:rFonts w:cstheme="minorHAnsi"/>
          <w:b w:val="0"/>
          <w:sz w:val="24"/>
          <w:szCs w:val="24"/>
        </w:rPr>
        <w:t>,</w:t>
      </w:r>
      <w:r w:rsidRPr="00C3623E">
        <w:rPr>
          <w:rFonts w:cstheme="minorHAnsi"/>
          <w:b w:val="0"/>
          <w:sz w:val="24"/>
          <w:szCs w:val="24"/>
        </w:rPr>
        <w:t>89€)</w:t>
      </w:r>
    </w:p>
    <w:p w14:paraId="24A6BDF4" w14:textId="0464BF0C" w:rsidR="0048257F" w:rsidRPr="00C3623E" w:rsidRDefault="00BE605F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1 </w:t>
      </w:r>
      <w:r w:rsidRPr="00217882">
        <w:rPr>
          <w:rFonts w:cstheme="minorHAnsi"/>
          <w:b w:val="0"/>
          <w:i/>
          <w:sz w:val="24"/>
          <w:szCs w:val="24"/>
        </w:rPr>
        <w:t>firewall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005FD7">
        <w:rPr>
          <w:rFonts w:cstheme="minorHAnsi"/>
          <w:sz w:val="24"/>
          <w:szCs w:val="24"/>
        </w:rPr>
        <w:t>Cisco</w:t>
      </w:r>
      <w:r w:rsidRPr="00C3623E">
        <w:rPr>
          <w:rFonts w:cstheme="minorHAnsi"/>
          <w:b w:val="0"/>
          <w:sz w:val="24"/>
          <w:szCs w:val="24"/>
        </w:rPr>
        <w:t xml:space="preserve"> ASA</w:t>
      </w:r>
      <w:r w:rsidR="0048257F" w:rsidRPr="00C3623E">
        <w:rPr>
          <w:rFonts w:cstheme="minorHAnsi"/>
          <w:b w:val="0"/>
          <w:sz w:val="24"/>
          <w:szCs w:val="24"/>
        </w:rPr>
        <w:t xml:space="preserve"> 5506-X (1 * 409</w:t>
      </w:r>
      <w:r w:rsidR="00815517" w:rsidRPr="00C3623E">
        <w:rPr>
          <w:rFonts w:cstheme="minorHAnsi"/>
          <w:b w:val="0"/>
          <w:sz w:val="24"/>
          <w:szCs w:val="24"/>
        </w:rPr>
        <w:t>,</w:t>
      </w:r>
      <w:r w:rsidR="0048257F" w:rsidRPr="00C3623E">
        <w:rPr>
          <w:rFonts w:cstheme="minorHAnsi"/>
          <w:b w:val="0"/>
          <w:sz w:val="24"/>
          <w:szCs w:val="24"/>
        </w:rPr>
        <w:t>99€)</w:t>
      </w:r>
    </w:p>
    <w:p w14:paraId="64C93618" w14:textId="05708022" w:rsidR="00BE605F" w:rsidRPr="00C3623E" w:rsidRDefault="0048257F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1 servidor</w:t>
      </w:r>
      <w:r w:rsidR="0044004B" w:rsidRPr="00C3623E">
        <w:rPr>
          <w:rFonts w:cstheme="minorHAnsi"/>
          <w:b w:val="0"/>
          <w:sz w:val="24"/>
          <w:szCs w:val="24"/>
        </w:rPr>
        <w:t xml:space="preserve"> HP</w:t>
      </w:r>
      <w:r w:rsidR="000E465B" w:rsidRPr="00C3623E">
        <w:rPr>
          <w:rFonts w:cstheme="minorHAnsi"/>
          <w:b w:val="0"/>
          <w:sz w:val="24"/>
          <w:szCs w:val="24"/>
        </w:rPr>
        <w:t xml:space="preserve"> P</w:t>
      </w:r>
      <w:r w:rsidR="0044004B" w:rsidRPr="00C3623E">
        <w:rPr>
          <w:rFonts w:cstheme="minorHAnsi"/>
          <w:b w:val="0"/>
          <w:sz w:val="24"/>
          <w:szCs w:val="24"/>
        </w:rPr>
        <w:t>roLiant</w:t>
      </w:r>
      <w:r w:rsidR="000E465B" w:rsidRPr="00C3623E">
        <w:rPr>
          <w:rFonts w:cstheme="minorHAnsi"/>
          <w:b w:val="0"/>
          <w:sz w:val="24"/>
          <w:szCs w:val="24"/>
        </w:rPr>
        <w:t xml:space="preserve"> </w:t>
      </w:r>
      <w:r w:rsidR="0044004B" w:rsidRPr="00C3623E">
        <w:rPr>
          <w:rFonts w:cstheme="minorHAnsi"/>
          <w:b w:val="0"/>
          <w:sz w:val="24"/>
          <w:szCs w:val="24"/>
        </w:rPr>
        <w:t>DL360</w:t>
      </w:r>
      <w:r w:rsidR="000E465B" w:rsidRPr="00C3623E">
        <w:rPr>
          <w:rFonts w:cstheme="minorHAnsi"/>
          <w:b w:val="0"/>
          <w:sz w:val="24"/>
          <w:szCs w:val="24"/>
        </w:rPr>
        <w:t xml:space="preserve"> (</w:t>
      </w:r>
      <w:r w:rsidR="001614B3" w:rsidRPr="00C3623E">
        <w:rPr>
          <w:rFonts w:cstheme="minorHAnsi"/>
          <w:b w:val="0"/>
          <w:sz w:val="24"/>
          <w:szCs w:val="24"/>
        </w:rPr>
        <w:t>2</w:t>
      </w:r>
      <w:r w:rsidR="000E465B" w:rsidRPr="00C3623E">
        <w:rPr>
          <w:rFonts w:cstheme="minorHAnsi"/>
          <w:b w:val="0"/>
          <w:sz w:val="24"/>
          <w:szCs w:val="24"/>
        </w:rPr>
        <w:t xml:space="preserve"> * </w:t>
      </w:r>
      <w:r w:rsidR="00685783" w:rsidRPr="00C3623E">
        <w:rPr>
          <w:rFonts w:cstheme="minorHAnsi"/>
          <w:b w:val="0"/>
          <w:sz w:val="24"/>
          <w:szCs w:val="24"/>
        </w:rPr>
        <w:t>189,97</w:t>
      </w:r>
      <w:r w:rsidR="000E465B" w:rsidRPr="00C3623E">
        <w:rPr>
          <w:rFonts w:cstheme="minorHAnsi"/>
          <w:b w:val="0"/>
          <w:sz w:val="24"/>
          <w:szCs w:val="24"/>
        </w:rPr>
        <w:t>€)</w:t>
      </w:r>
    </w:p>
    <w:p w14:paraId="6B94E5F1" w14:textId="79BC699F" w:rsidR="000E465B" w:rsidRPr="00C3623E" w:rsidRDefault="00C4135F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4</w:t>
      </w:r>
      <w:r w:rsidR="000E465B" w:rsidRPr="00C3623E">
        <w:rPr>
          <w:rFonts w:cstheme="minorHAnsi"/>
          <w:b w:val="0"/>
          <w:sz w:val="24"/>
          <w:szCs w:val="24"/>
        </w:rPr>
        <w:t xml:space="preserve"> disco rígidos Dell 1 </w:t>
      </w:r>
      <w:r w:rsidR="000E465B" w:rsidRPr="00217882">
        <w:rPr>
          <w:rFonts w:cstheme="minorHAnsi"/>
          <w:b w:val="0"/>
          <w:i/>
          <w:sz w:val="24"/>
          <w:szCs w:val="24"/>
        </w:rPr>
        <w:t>terabyte</w:t>
      </w:r>
      <w:r w:rsidR="000E465B" w:rsidRPr="00C3623E">
        <w:rPr>
          <w:rFonts w:cstheme="minorHAnsi"/>
          <w:b w:val="0"/>
          <w:sz w:val="24"/>
          <w:szCs w:val="24"/>
        </w:rPr>
        <w:t xml:space="preserve"> (</w:t>
      </w:r>
      <w:r w:rsidR="00685783" w:rsidRPr="00C3623E">
        <w:rPr>
          <w:rFonts w:cstheme="minorHAnsi"/>
          <w:b w:val="0"/>
          <w:sz w:val="24"/>
          <w:szCs w:val="24"/>
        </w:rPr>
        <w:t>4</w:t>
      </w:r>
      <w:r w:rsidR="000E465B" w:rsidRPr="00C3623E">
        <w:rPr>
          <w:rFonts w:cstheme="minorHAnsi"/>
          <w:b w:val="0"/>
          <w:sz w:val="24"/>
          <w:szCs w:val="24"/>
        </w:rPr>
        <w:t xml:space="preserve"> * 270</w:t>
      </w:r>
      <w:r w:rsidR="00815517" w:rsidRPr="00C3623E">
        <w:rPr>
          <w:rFonts w:cstheme="minorHAnsi"/>
          <w:b w:val="0"/>
          <w:sz w:val="24"/>
          <w:szCs w:val="24"/>
        </w:rPr>
        <w:t>,</w:t>
      </w:r>
      <w:r w:rsidR="000E465B" w:rsidRPr="00C3623E">
        <w:rPr>
          <w:rFonts w:cstheme="minorHAnsi"/>
          <w:b w:val="0"/>
          <w:sz w:val="24"/>
          <w:szCs w:val="24"/>
        </w:rPr>
        <w:t>00€)</w:t>
      </w:r>
    </w:p>
    <w:p w14:paraId="2188E271" w14:textId="26E11E39" w:rsidR="000E465B" w:rsidRPr="00C3623E" w:rsidRDefault="000E465B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1 </w:t>
      </w:r>
      <w:r w:rsidR="00EE4CDD">
        <w:rPr>
          <w:rFonts w:cstheme="minorHAnsi"/>
          <w:b w:val="0"/>
          <w:sz w:val="24"/>
          <w:szCs w:val="24"/>
        </w:rPr>
        <w:t>UPS</w:t>
      </w:r>
      <w:r w:rsidR="00815517" w:rsidRPr="00C3623E">
        <w:rPr>
          <w:rFonts w:cstheme="minorHAnsi"/>
          <w:b w:val="0"/>
          <w:sz w:val="24"/>
          <w:szCs w:val="24"/>
        </w:rPr>
        <w:t xml:space="preserve"> </w:t>
      </w:r>
      <w:r w:rsidR="00815517" w:rsidRPr="00C3623E">
        <w:rPr>
          <w:b w:val="0"/>
          <w:sz w:val="24"/>
          <w:szCs w:val="24"/>
        </w:rPr>
        <w:t>APC Smart-UPS</w:t>
      </w:r>
      <w:r w:rsidRPr="00C3623E">
        <w:rPr>
          <w:rFonts w:cstheme="minorHAnsi"/>
          <w:b w:val="0"/>
          <w:sz w:val="24"/>
          <w:szCs w:val="24"/>
        </w:rPr>
        <w:t xml:space="preserve"> (1 * 368</w:t>
      </w:r>
      <w:r w:rsidR="00815517" w:rsidRPr="00C3623E">
        <w:rPr>
          <w:rFonts w:cstheme="minorHAnsi"/>
          <w:b w:val="0"/>
          <w:sz w:val="24"/>
          <w:szCs w:val="24"/>
        </w:rPr>
        <w:t>,53€)</w:t>
      </w:r>
    </w:p>
    <w:p w14:paraId="30AB4CC9" w14:textId="395FBA7B" w:rsidR="000F4E6A" w:rsidRPr="00C3623E" w:rsidRDefault="000F4E6A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  <w:lang w:val="en-US"/>
        </w:rPr>
      </w:pPr>
      <w:r w:rsidRPr="00C3623E">
        <w:rPr>
          <w:rFonts w:cstheme="minorHAnsi"/>
          <w:b w:val="0"/>
          <w:sz w:val="24"/>
          <w:szCs w:val="24"/>
          <w:lang w:val="en-US"/>
        </w:rPr>
        <w:t xml:space="preserve">2 Access Points Ubiquiti UAP-AC-LR (2 * </w:t>
      </w:r>
      <w:r w:rsidR="0044004B" w:rsidRPr="00C3623E">
        <w:rPr>
          <w:rFonts w:cstheme="minorHAnsi"/>
          <w:b w:val="0"/>
          <w:sz w:val="24"/>
          <w:szCs w:val="24"/>
          <w:lang w:val="en-US"/>
        </w:rPr>
        <w:t>82</w:t>
      </w:r>
      <w:r w:rsidR="002C38B4" w:rsidRPr="00C3623E">
        <w:rPr>
          <w:rFonts w:cstheme="minorHAnsi"/>
          <w:b w:val="0"/>
          <w:sz w:val="24"/>
          <w:szCs w:val="24"/>
          <w:lang w:val="en-US"/>
        </w:rPr>
        <w:t>,</w:t>
      </w:r>
      <w:r w:rsidR="0044004B" w:rsidRPr="00C3623E">
        <w:rPr>
          <w:rFonts w:cstheme="minorHAnsi"/>
          <w:b w:val="0"/>
          <w:sz w:val="24"/>
          <w:szCs w:val="24"/>
          <w:lang w:val="en-US"/>
        </w:rPr>
        <w:t>85€)</w:t>
      </w:r>
    </w:p>
    <w:p w14:paraId="301DD216" w14:textId="2496F09D" w:rsidR="00CB09F9" w:rsidRPr="00C3623E" w:rsidRDefault="00F401AE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2</w:t>
      </w:r>
      <w:r w:rsidR="00CB09F9" w:rsidRPr="00C3623E">
        <w:rPr>
          <w:rFonts w:cstheme="minorHAnsi"/>
          <w:b w:val="0"/>
          <w:sz w:val="24"/>
          <w:szCs w:val="24"/>
        </w:rPr>
        <w:t xml:space="preserve"> </w:t>
      </w:r>
      <w:r w:rsidR="002C38B4" w:rsidRPr="00C3623E">
        <w:rPr>
          <w:rFonts w:cstheme="minorHAnsi"/>
          <w:b w:val="0"/>
          <w:sz w:val="24"/>
          <w:szCs w:val="24"/>
        </w:rPr>
        <w:t>c</w:t>
      </w:r>
      <w:r w:rsidR="00CB09F9" w:rsidRPr="00C3623E">
        <w:rPr>
          <w:rFonts w:cstheme="minorHAnsi"/>
          <w:b w:val="0"/>
          <w:sz w:val="24"/>
          <w:szCs w:val="24"/>
        </w:rPr>
        <w:t>abos RJ45 de 305m (</w:t>
      </w:r>
      <w:r w:rsidR="007B59F5" w:rsidRPr="00C3623E">
        <w:rPr>
          <w:rFonts w:cstheme="minorHAnsi"/>
          <w:b w:val="0"/>
          <w:sz w:val="24"/>
          <w:szCs w:val="24"/>
        </w:rPr>
        <w:t>2</w:t>
      </w:r>
      <w:r w:rsidR="00CB09F9" w:rsidRPr="00C3623E">
        <w:rPr>
          <w:rFonts w:cstheme="minorHAnsi"/>
          <w:b w:val="0"/>
          <w:sz w:val="24"/>
          <w:szCs w:val="24"/>
        </w:rPr>
        <w:t xml:space="preserve"> * 158,52€)</w:t>
      </w:r>
    </w:p>
    <w:p w14:paraId="1E22DA3C" w14:textId="5D78E82C" w:rsidR="002C38B4" w:rsidRPr="00C3623E" w:rsidRDefault="002C38B4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1 chave Windows server 2016 (1 * 710,</w:t>
      </w:r>
      <w:r w:rsidR="006E28DB" w:rsidRPr="00C3623E">
        <w:rPr>
          <w:rFonts w:cstheme="minorHAnsi"/>
          <w:b w:val="0"/>
          <w:sz w:val="24"/>
          <w:szCs w:val="24"/>
        </w:rPr>
        <w:t>99</w:t>
      </w:r>
      <w:r w:rsidRPr="00C3623E">
        <w:rPr>
          <w:rFonts w:cstheme="minorHAnsi"/>
          <w:b w:val="0"/>
          <w:sz w:val="24"/>
          <w:szCs w:val="24"/>
        </w:rPr>
        <w:t>€)</w:t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4985"/>
      </w:tblGrid>
      <w:tr w:rsidR="0084277E" w:rsidRPr="00C3623E" w14:paraId="341E8F73" w14:textId="77777777" w:rsidTr="00F61034">
        <w:trPr>
          <w:trHeight w:val="1509"/>
        </w:trPr>
        <w:tc>
          <w:tcPr>
            <w:tcW w:w="49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7C649" w14:textId="440DC21C" w:rsidR="0084277E" w:rsidRPr="00C3623E" w:rsidRDefault="0084277E" w:rsidP="00C3623E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  <w:sz w:val="24"/>
                <w:szCs w:val="24"/>
              </w:rPr>
            </w:pPr>
          </w:p>
        </w:tc>
      </w:tr>
    </w:tbl>
    <w:p w14:paraId="7CFB306E" w14:textId="0EBDF5FF" w:rsidR="00F401AE" w:rsidRDefault="00F401AE" w:rsidP="00C3623E">
      <w:pPr>
        <w:spacing w:after="200" w:line="288" w:lineRule="auto"/>
        <w:jc w:val="both"/>
        <w:rPr>
          <w:b w:val="0"/>
          <w:sz w:val="24"/>
          <w:szCs w:val="24"/>
        </w:rPr>
      </w:pPr>
    </w:p>
    <w:p w14:paraId="2892E45F" w14:textId="77777777" w:rsidR="00C54B6C" w:rsidRPr="00C3623E" w:rsidRDefault="00C54B6C" w:rsidP="00C3623E">
      <w:pPr>
        <w:spacing w:after="200" w:line="288" w:lineRule="auto"/>
        <w:jc w:val="both"/>
        <w:rPr>
          <w:b w:val="0"/>
          <w:sz w:val="24"/>
          <w:szCs w:val="24"/>
        </w:rPr>
      </w:pPr>
    </w:p>
    <w:p w14:paraId="5CA8BCE1" w14:textId="1B311C72" w:rsidR="00815517" w:rsidRPr="00C3623E" w:rsidRDefault="00815517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Como maior parte do processamento da rede vai ocorrer nos 3560 e 2960, optou-se por comprar um equipamento extra de cada para uma eventual avaria de um dos equipamentos ativos.</w:t>
      </w:r>
      <w:r w:rsidR="001614B3" w:rsidRPr="00C3623E">
        <w:rPr>
          <w:b w:val="0"/>
          <w:sz w:val="24"/>
          <w:szCs w:val="24"/>
        </w:rPr>
        <w:t xml:space="preserve"> Como o servidor é o dispositivo mais critico para o bom funcionamento da empresa, efetuou-se a compra de um segundo servidor para caso o outro tenha uma avaria.</w:t>
      </w:r>
    </w:p>
    <w:p w14:paraId="63E81296" w14:textId="6C944788" w:rsidR="001614B3" w:rsidRPr="00C3623E" w:rsidRDefault="001614B3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Com este inventário, o total a pagar pela empresa seria </w:t>
      </w:r>
      <w:r w:rsidR="00616C01" w:rsidRPr="00C3623E">
        <w:rPr>
          <w:b w:val="0"/>
          <w:sz w:val="24"/>
          <w:szCs w:val="24"/>
        </w:rPr>
        <w:t>4 897,14</w:t>
      </w:r>
      <w:r w:rsidRPr="00C3623E">
        <w:rPr>
          <w:rFonts w:cstheme="minorHAnsi"/>
          <w:b w:val="0"/>
          <w:sz w:val="24"/>
          <w:szCs w:val="24"/>
        </w:rPr>
        <w:t>€</w:t>
      </w:r>
      <w:r w:rsidRPr="00C3623E">
        <w:rPr>
          <w:b w:val="0"/>
          <w:sz w:val="24"/>
          <w:szCs w:val="24"/>
        </w:rPr>
        <w:t>.</w:t>
      </w:r>
    </w:p>
    <w:p w14:paraId="461D0F7D" w14:textId="77777777" w:rsidR="001614B3" w:rsidRPr="00C3623E" w:rsidRDefault="001614B3" w:rsidP="00C3623E">
      <w:pPr>
        <w:spacing w:after="200" w:line="288" w:lineRule="auto"/>
        <w:jc w:val="both"/>
        <w:rPr>
          <w:b w:val="0"/>
          <w:sz w:val="24"/>
          <w:szCs w:val="24"/>
        </w:rPr>
      </w:pPr>
    </w:p>
    <w:p w14:paraId="399FB971" w14:textId="264FD4D9" w:rsidR="00F61034" w:rsidRDefault="00F61034" w:rsidP="00C3623E">
      <w:pPr>
        <w:spacing w:after="200" w:line="288" w:lineRule="auto"/>
        <w:jc w:val="both"/>
        <w:rPr>
          <w:sz w:val="24"/>
          <w:szCs w:val="24"/>
        </w:rPr>
      </w:pPr>
    </w:p>
    <w:p w14:paraId="5FA5557B" w14:textId="64CD48EA" w:rsidR="00C54B6C" w:rsidRDefault="00C54B6C" w:rsidP="00C3623E">
      <w:pPr>
        <w:spacing w:after="200" w:line="288" w:lineRule="auto"/>
        <w:jc w:val="both"/>
        <w:rPr>
          <w:sz w:val="24"/>
          <w:szCs w:val="24"/>
        </w:rPr>
      </w:pPr>
    </w:p>
    <w:p w14:paraId="3273352A" w14:textId="08CB6547" w:rsidR="00C54B6C" w:rsidRDefault="00C54B6C" w:rsidP="00C3623E">
      <w:pPr>
        <w:spacing w:after="200" w:line="288" w:lineRule="auto"/>
        <w:jc w:val="both"/>
        <w:rPr>
          <w:sz w:val="24"/>
          <w:szCs w:val="24"/>
        </w:rPr>
      </w:pPr>
    </w:p>
    <w:p w14:paraId="7DF9002C" w14:textId="77777777" w:rsidR="00C54B6C" w:rsidRPr="00C3623E" w:rsidRDefault="00C54B6C" w:rsidP="00C3623E">
      <w:pPr>
        <w:spacing w:after="200" w:line="288" w:lineRule="auto"/>
        <w:jc w:val="both"/>
        <w:rPr>
          <w:sz w:val="24"/>
          <w:szCs w:val="24"/>
        </w:rPr>
      </w:pPr>
    </w:p>
    <w:p w14:paraId="4C47BB9E" w14:textId="76F56873" w:rsidR="00F61034" w:rsidRPr="00C3623E" w:rsidRDefault="00F61034" w:rsidP="00C3623E">
      <w:pPr>
        <w:spacing w:after="200" w:line="288" w:lineRule="auto"/>
        <w:jc w:val="both"/>
        <w:rPr>
          <w:sz w:val="24"/>
          <w:szCs w:val="24"/>
        </w:rPr>
      </w:pP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F22A70" w:rsidRPr="00374B83" w14:paraId="7225D43B" w14:textId="77777777" w:rsidTr="00592060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080EA0" w14:textId="77777777" w:rsidR="00F22A70" w:rsidRPr="00374B83" w:rsidRDefault="00F22A70" w:rsidP="00592060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SOLUÇÕES</w:t>
            </w:r>
          </w:p>
        </w:tc>
      </w:tr>
    </w:tbl>
    <w:p w14:paraId="46C8E405" w14:textId="17848614" w:rsidR="001614B3" w:rsidRDefault="001614B3" w:rsidP="00C3623E">
      <w:pPr>
        <w:spacing w:line="288" w:lineRule="auto"/>
        <w:jc w:val="both"/>
        <w:rPr>
          <w:rFonts w:cstheme="minorHAnsi"/>
          <w:szCs w:val="28"/>
        </w:rPr>
      </w:pPr>
      <w:r w:rsidRPr="00C3623E">
        <w:rPr>
          <w:rFonts w:cstheme="minorHAnsi"/>
          <w:szCs w:val="28"/>
        </w:rPr>
        <w:t xml:space="preserve">SOLUÇÃO </w:t>
      </w:r>
      <w:r w:rsidR="000E6DD3" w:rsidRPr="00C3623E">
        <w:rPr>
          <w:rFonts w:cstheme="minorHAnsi"/>
          <w:szCs w:val="28"/>
        </w:rPr>
        <w:t>SEM</w:t>
      </w:r>
      <w:r w:rsidRPr="00C3623E">
        <w:rPr>
          <w:rFonts w:cstheme="minorHAnsi"/>
          <w:szCs w:val="28"/>
        </w:rPr>
        <w:t xml:space="preserve"> ORÇAMENTO</w:t>
      </w:r>
    </w:p>
    <w:p w14:paraId="52186982" w14:textId="22B63709" w:rsidR="00C54B6C" w:rsidRDefault="00C54B6C" w:rsidP="00C3623E">
      <w:pPr>
        <w:spacing w:line="288" w:lineRule="auto"/>
        <w:jc w:val="both"/>
        <w:rPr>
          <w:rFonts w:cstheme="minorHAnsi"/>
          <w:szCs w:val="28"/>
        </w:rPr>
      </w:pPr>
    </w:p>
    <w:p w14:paraId="436A29FD" w14:textId="77777777" w:rsidR="00C54B6C" w:rsidRDefault="00C54B6C" w:rsidP="00C3623E">
      <w:pPr>
        <w:spacing w:line="288" w:lineRule="auto"/>
        <w:jc w:val="both"/>
        <w:rPr>
          <w:rFonts w:cstheme="minorHAnsi"/>
          <w:szCs w:val="28"/>
        </w:rPr>
      </w:pPr>
    </w:p>
    <w:p w14:paraId="6782F243" w14:textId="77777777" w:rsidR="00C54B6C" w:rsidRDefault="00C54B6C" w:rsidP="00C54B6C">
      <w:pPr>
        <w:keepNext/>
        <w:spacing w:line="288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3050E11C" wp14:editId="1C569B81">
            <wp:extent cx="6343650" cy="4543307"/>
            <wp:effectExtent l="152400" t="171450" r="152400" b="162560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ical.png"/>
                    <pic:cNvPicPr/>
                  </pic:nvPicPr>
                  <pic:blipFill rotWithShape="1">
                    <a:blip r:embed="rId28"/>
                    <a:srcRect r="19535"/>
                    <a:stretch/>
                  </pic:blipFill>
                  <pic:spPr bwMode="auto">
                    <a:xfrm>
                      <a:off x="0" y="0"/>
                      <a:ext cx="6389076" cy="4575841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081D5" w14:textId="1EB57656" w:rsidR="00C54B6C" w:rsidRDefault="00C54B6C" w:rsidP="00C54B6C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13</w:t>
      </w:r>
      <w:r>
        <w:fldChar w:fldCharType="end"/>
      </w:r>
      <w:r>
        <w:t xml:space="preserve"> - Vista Lógica da Solução Sem Orçamento</w:t>
      </w:r>
    </w:p>
    <w:p w14:paraId="1D3CBE95" w14:textId="77777777" w:rsidR="00C54B6C" w:rsidRPr="00C54B6C" w:rsidRDefault="00C54B6C" w:rsidP="00C54B6C"/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046B22" w:rsidRPr="00374B83" w14:paraId="5FCDF741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F0D2A7" w14:textId="77777777" w:rsidR="00046B22" w:rsidRPr="00374B83" w:rsidRDefault="00046B22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t>SOLUÇÕES</w:t>
            </w:r>
          </w:p>
        </w:tc>
      </w:tr>
    </w:tbl>
    <w:p w14:paraId="4E01FB1B" w14:textId="77777777" w:rsidR="00C54B6C" w:rsidRDefault="00C54B6C" w:rsidP="00C54B6C">
      <w:pPr>
        <w:keepNext/>
        <w:spacing w:after="200" w:line="288" w:lineRule="auto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6F0F7A22" wp14:editId="4356012D">
            <wp:extent cx="5848350" cy="2339693"/>
            <wp:effectExtent l="19050" t="0" r="19050" b="689610"/>
            <wp:docPr id="2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iring1.png"/>
                    <pic:cNvPicPr/>
                  </pic:nvPicPr>
                  <pic:blipFill rotWithShape="1">
                    <a:blip r:embed="rId29"/>
                    <a:srcRect b="30397"/>
                    <a:stretch/>
                  </pic:blipFill>
                  <pic:spPr bwMode="auto">
                    <a:xfrm>
                      <a:off x="0" y="0"/>
                      <a:ext cx="5866713" cy="234703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B292E" w14:textId="73DE8196" w:rsidR="00C54B6C" w:rsidRDefault="00C54B6C" w:rsidP="00C54B6C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14</w:t>
      </w:r>
      <w:r>
        <w:fldChar w:fldCharType="end"/>
      </w:r>
      <w:r>
        <w:t xml:space="preserve"> - Armário de Dispositivos do 1º Piso</w:t>
      </w:r>
    </w:p>
    <w:p w14:paraId="6D83E4EF" w14:textId="77777777" w:rsidR="00C54B6C" w:rsidRDefault="00C54B6C" w:rsidP="00C54B6C">
      <w:pPr>
        <w:keepNext/>
        <w:spacing w:after="200" w:line="288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7B0E9E5" wp14:editId="68068BD1">
            <wp:extent cx="3971925" cy="2823493"/>
            <wp:effectExtent l="19050" t="0" r="9525" b="815340"/>
            <wp:docPr id="29" name="Picture 29" descr="A close 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iring2.png"/>
                    <pic:cNvPicPr/>
                  </pic:nvPicPr>
                  <pic:blipFill rotWithShape="1">
                    <a:blip r:embed="rId30"/>
                    <a:srcRect r="18931"/>
                    <a:stretch/>
                  </pic:blipFill>
                  <pic:spPr bwMode="auto">
                    <a:xfrm>
                      <a:off x="0" y="0"/>
                      <a:ext cx="3992935" cy="283842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EBA1" w14:textId="6C2151D2" w:rsidR="00F61034" w:rsidRPr="00C3623E" w:rsidRDefault="00C54B6C" w:rsidP="00C54B6C">
      <w:pPr>
        <w:pStyle w:val="Caption"/>
        <w:jc w:val="center"/>
        <w:rPr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11F1">
        <w:rPr>
          <w:noProof/>
        </w:rPr>
        <w:t>15</w:t>
      </w:r>
      <w:r>
        <w:fldChar w:fldCharType="end"/>
      </w:r>
      <w:r>
        <w:t xml:space="preserve"> - Armário de Dispositivos do 2º Piso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C54B6C" w:rsidRPr="00374B83" w14:paraId="3CD64161" w14:textId="77777777" w:rsidTr="00592060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B8926D" w14:textId="77777777" w:rsidR="00C54B6C" w:rsidRPr="00374B83" w:rsidRDefault="00C54B6C" w:rsidP="00592060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lastRenderedPageBreak/>
              <w:t>SOLUÇÕES</w:t>
            </w:r>
          </w:p>
        </w:tc>
      </w:tr>
    </w:tbl>
    <w:p w14:paraId="57838383" w14:textId="5744BF84" w:rsidR="001614B3" w:rsidRPr="00C3623E" w:rsidRDefault="001614B3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Uma vez que a solução anterior apresentava uma estrutura operacional adequada </w:t>
      </w:r>
      <w:r w:rsidR="000E6DD3" w:rsidRPr="00C3623E">
        <w:rPr>
          <w:b w:val="0"/>
          <w:sz w:val="24"/>
          <w:szCs w:val="24"/>
        </w:rPr>
        <w:t>às</w:t>
      </w:r>
      <w:r w:rsidRPr="00C3623E">
        <w:rPr>
          <w:b w:val="0"/>
          <w:sz w:val="24"/>
          <w:szCs w:val="24"/>
        </w:rPr>
        <w:t xml:space="preserve"> necessidades da empresa, a</w:t>
      </w:r>
      <w:r w:rsidR="000E6DD3" w:rsidRPr="00C3623E">
        <w:rPr>
          <w:b w:val="0"/>
          <w:sz w:val="24"/>
          <w:szCs w:val="24"/>
        </w:rPr>
        <w:t>s</w:t>
      </w:r>
      <w:r w:rsidRPr="00C3623E">
        <w:rPr>
          <w:b w:val="0"/>
          <w:sz w:val="24"/>
          <w:szCs w:val="24"/>
        </w:rPr>
        <w:t xml:space="preserve"> única</w:t>
      </w:r>
      <w:r w:rsidR="000E6DD3" w:rsidRPr="00C3623E">
        <w:rPr>
          <w:b w:val="0"/>
          <w:sz w:val="24"/>
          <w:szCs w:val="24"/>
        </w:rPr>
        <w:t>s alterações</w:t>
      </w:r>
      <w:r w:rsidRPr="00C3623E">
        <w:rPr>
          <w:b w:val="0"/>
          <w:sz w:val="24"/>
          <w:szCs w:val="24"/>
        </w:rPr>
        <w:t xml:space="preserve"> necessária</w:t>
      </w:r>
      <w:r w:rsidR="000E6DD3" w:rsidRPr="00C3623E">
        <w:rPr>
          <w:b w:val="0"/>
          <w:sz w:val="24"/>
          <w:szCs w:val="24"/>
        </w:rPr>
        <w:t>s</w:t>
      </w:r>
      <w:r w:rsidRPr="00C3623E">
        <w:rPr>
          <w:b w:val="0"/>
          <w:sz w:val="24"/>
          <w:szCs w:val="24"/>
        </w:rPr>
        <w:t xml:space="preserve"> seria</w:t>
      </w:r>
      <w:r w:rsidR="000E6DD3" w:rsidRPr="00C3623E">
        <w:rPr>
          <w:b w:val="0"/>
          <w:sz w:val="24"/>
          <w:szCs w:val="24"/>
        </w:rPr>
        <w:t>m</w:t>
      </w:r>
      <w:r w:rsidRPr="00C3623E">
        <w:rPr>
          <w:b w:val="0"/>
          <w:sz w:val="24"/>
          <w:szCs w:val="24"/>
        </w:rPr>
        <w:t xml:space="preserve"> a passagem de todos os computadores </w:t>
      </w:r>
      <w:r w:rsidR="000E6DD3" w:rsidRPr="00C3623E">
        <w:rPr>
          <w:b w:val="0"/>
          <w:sz w:val="24"/>
          <w:szCs w:val="24"/>
        </w:rPr>
        <w:t>não para o Windows XP, mas para o Windows 7, a compra de equipamentos ainda não usados, a separação de serviços oferecidos pelo servidor em outros servidores distintos de maneira a reduzir o risco de falha e melhoramentos de segurança</w:t>
      </w:r>
    </w:p>
    <w:p w14:paraId="14A0D4A7" w14:textId="77777777" w:rsidR="00E00B07" w:rsidRPr="00C3623E" w:rsidRDefault="00E00B07" w:rsidP="00C3623E">
      <w:p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O inventário e orçamento proposto é o seguinte:</w:t>
      </w:r>
    </w:p>
    <w:p w14:paraId="790AD7FE" w14:textId="5FEB2099" w:rsidR="00E00B07" w:rsidRPr="00C3623E" w:rsidRDefault="00E00B07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3 </w:t>
      </w:r>
      <w:r w:rsidRPr="00217882">
        <w:rPr>
          <w:rFonts w:cstheme="minorHAnsi"/>
          <w:b w:val="0"/>
          <w:i/>
          <w:sz w:val="24"/>
          <w:szCs w:val="24"/>
        </w:rPr>
        <w:t>switchs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005FD7">
        <w:rPr>
          <w:rFonts w:cstheme="minorHAnsi"/>
          <w:sz w:val="24"/>
          <w:szCs w:val="24"/>
        </w:rPr>
        <w:t>Cisco</w:t>
      </w:r>
      <w:r w:rsidRPr="00C3623E">
        <w:rPr>
          <w:rFonts w:cstheme="minorHAnsi"/>
          <w:b w:val="0"/>
          <w:sz w:val="24"/>
          <w:szCs w:val="24"/>
        </w:rPr>
        <w:t xml:space="preserve"> catalyst 2960 de 24 portas (3 * </w:t>
      </w:r>
      <w:r w:rsidR="006602CF" w:rsidRPr="00C3623E">
        <w:rPr>
          <w:rFonts w:cstheme="minorHAnsi"/>
          <w:b w:val="0"/>
          <w:sz w:val="24"/>
          <w:szCs w:val="24"/>
        </w:rPr>
        <w:t>673</w:t>
      </w:r>
      <w:r w:rsidRPr="00C3623E">
        <w:rPr>
          <w:rFonts w:cstheme="minorHAnsi"/>
          <w:b w:val="0"/>
          <w:sz w:val="24"/>
          <w:szCs w:val="24"/>
        </w:rPr>
        <w:t>,</w:t>
      </w:r>
      <w:r w:rsidR="006602CF" w:rsidRPr="00C3623E">
        <w:rPr>
          <w:rFonts w:cstheme="minorHAnsi"/>
          <w:b w:val="0"/>
          <w:sz w:val="24"/>
          <w:szCs w:val="24"/>
        </w:rPr>
        <w:t>51</w:t>
      </w:r>
      <w:r w:rsidRPr="00C3623E">
        <w:rPr>
          <w:rFonts w:cstheme="minorHAnsi"/>
          <w:b w:val="0"/>
          <w:sz w:val="24"/>
          <w:szCs w:val="24"/>
        </w:rPr>
        <w:t>€)</w:t>
      </w:r>
    </w:p>
    <w:p w14:paraId="300D167F" w14:textId="293995A4" w:rsidR="00E00B07" w:rsidRPr="00C3623E" w:rsidRDefault="00E00B07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3 </w:t>
      </w:r>
      <w:r w:rsidRPr="00217882">
        <w:rPr>
          <w:rFonts w:cstheme="minorHAnsi"/>
          <w:b w:val="0"/>
          <w:i/>
          <w:sz w:val="24"/>
          <w:szCs w:val="24"/>
        </w:rPr>
        <w:t>multilayer</w:t>
      </w:r>
      <w:r w:rsidRPr="00C3623E">
        <w:rPr>
          <w:rFonts w:cstheme="minorHAnsi"/>
          <w:b w:val="0"/>
          <w:sz w:val="24"/>
          <w:szCs w:val="24"/>
        </w:rPr>
        <w:t xml:space="preserve"> switchs </w:t>
      </w:r>
      <w:r w:rsidRPr="00005FD7">
        <w:rPr>
          <w:rFonts w:cstheme="minorHAnsi"/>
          <w:sz w:val="24"/>
          <w:szCs w:val="24"/>
        </w:rPr>
        <w:t>Cisco</w:t>
      </w:r>
      <w:r w:rsidRPr="00C3623E">
        <w:rPr>
          <w:rFonts w:cstheme="minorHAnsi"/>
          <w:b w:val="0"/>
          <w:sz w:val="24"/>
          <w:szCs w:val="24"/>
        </w:rPr>
        <w:t xml:space="preserve"> catalyst 3560 de 24 portas (3 * </w:t>
      </w:r>
      <w:r w:rsidR="006602CF" w:rsidRPr="00C3623E">
        <w:rPr>
          <w:rFonts w:cstheme="minorHAnsi"/>
          <w:b w:val="0"/>
          <w:sz w:val="24"/>
          <w:szCs w:val="24"/>
        </w:rPr>
        <w:t>1359,</w:t>
      </w:r>
      <w:r w:rsidR="00C74904" w:rsidRPr="00C3623E">
        <w:rPr>
          <w:rFonts w:cstheme="minorHAnsi"/>
          <w:b w:val="0"/>
          <w:sz w:val="24"/>
          <w:szCs w:val="24"/>
        </w:rPr>
        <w:t>30</w:t>
      </w:r>
      <w:r w:rsidRPr="00C3623E">
        <w:rPr>
          <w:rFonts w:cstheme="minorHAnsi"/>
          <w:b w:val="0"/>
          <w:sz w:val="24"/>
          <w:szCs w:val="24"/>
        </w:rPr>
        <w:t>€)</w:t>
      </w:r>
    </w:p>
    <w:p w14:paraId="0124DD48" w14:textId="29BE957B" w:rsidR="00E00B07" w:rsidRPr="00C3623E" w:rsidRDefault="00E00B07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1 </w:t>
      </w:r>
      <w:r w:rsidRPr="00217882">
        <w:rPr>
          <w:rFonts w:cstheme="minorHAnsi"/>
          <w:b w:val="0"/>
          <w:i/>
          <w:sz w:val="24"/>
          <w:szCs w:val="24"/>
        </w:rPr>
        <w:t>router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005FD7">
        <w:rPr>
          <w:rFonts w:cstheme="minorHAnsi"/>
          <w:sz w:val="24"/>
          <w:szCs w:val="24"/>
        </w:rPr>
        <w:t>Cisco</w:t>
      </w:r>
      <w:r w:rsidRPr="00C3623E">
        <w:rPr>
          <w:rFonts w:cstheme="minorHAnsi"/>
          <w:b w:val="0"/>
          <w:sz w:val="24"/>
          <w:szCs w:val="24"/>
        </w:rPr>
        <w:t xml:space="preserve"> catalyst 2911 (1 * </w:t>
      </w:r>
      <w:r w:rsidR="00C74904" w:rsidRPr="00C3623E">
        <w:rPr>
          <w:rFonts w:cstheme="minorHAnsi"/>
          <w:b w:val="0"/>
          <w:sz w:val="24"/>
          <w:szCs w:val="24"/>
        </w:rPr>
        <w:t>1687</w:t>
      </w:r>
      <w:r w:rsidRPr="00C3623E">
        <w:rPr>
          <w:rFonts w:cstheme="minorHAnsi"/>
          <w:b w:val="0"/>
          <w:sz w:val="24"/>
          <w:szCs w:val="24"/>
        </w:rPr>
        <w:t>,</w:t>
      </w:r>
      <w:r w:rsidR="00C74904" w:rsidRPr="00C3623E">
        <w:rPr>
          <w:rFonts w:cstheme="minorHAnsi"/>
          <w:b w:val="0"/>
          <w:sz w:val="24"/>
          <w:szCs w:val="24"/>
        </w:rPr>
        <w:t>67</w:t>
      </w:r>
      <w:r w:rsidRPr="00C3623E">
        <w:rPr>
          <w:rFonts w:cstheme="minorHAnsi"/>
          <w:b w:val="0"/>
          <w:sz w:val="24"/>
          <w:szCs w:val="24"/>
        </w:rPr>
        <w:t>€)</w:t>
      </w:r>
    </w:p>
    <w:p w14:paraId="7E49D025" w14:textId="53E0B480" w:rsidR="00E00B07" w:rsidRPr="00C3623E" w:rsidRDefault="00E00B07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 xml:space="preserve">1 </w:t>
      </w:r>
      <w:r w:rsidRPr="00217882">
        <w:rPr>
          <w:rFonts w:cstheme="minorHAnsi"/>
          <w:b w:val="0"/>
          <w:i/>
          <w:sz w:val="24"/>
          <w:szCs w:val="24"/>
        </w:rPr>
        <w:t>firewall</w:t>
      </w:r>
      <w:r w:rsidRPr="00C3623E">
        <w:rPr>
          <w:rFonts w:cstheme="minorHAnsi"/>
          <w:b w:val="0"/>
          <w:sz w:val="24"/>
          <w:szCs w:val="24"/>
        </w:rPr>
        <w:t xml:space="preserve"> </w:t>
      </w:r>
      <w:r w:rsidRPr="00005FD7">
        <w:rPr>
          <w:rFonts w:cstheme="minorHAnsi"/>
          <w:sz w:val="24"/>
          <w:szCs w:val="24"/>
        </w:rPr>
        <w:t>Cisco</w:t>
      </w:r>
      <w:r w:rsidRPr="00C3623E">
        <w:rPr>
          <w:rFonts w:cstheme="minorHAnsi"/>
          <w:b w:val="0"/>
          <w:sz w:val="24"/>
          <w:szCs w:val="24"/>
        </w:rPr>
        <w:t xml:space="preserve"> ASA 5506-X (1 * 4</w:t>
      </w:r>
      <w:r w:rsidR="006602CF" w:rsidRPr="00C3623E">
        <w:rPr>
          <w:rFonts w:cstheme="minorHAnsi"/>
          <w:b w:val="0"/>
          <w:sz w:val="24"/>
          <w:szCs w:val="24"/>
        </w:rPr>
        <w:t>20</w:t>
      </w:r>
      <w:r w:rsidRPr="00C3623E">
        <w:rPr>
          <w:rFonts w:cstheme="minorHAnsi"/>
          <w:b w:val="0"/>
          <w:sz w:val="24"/>
          <w:szCs w:val="24"/>
        </w:rPr>
        <w:t>,</w:t>
      </w:r>
      <w:r w:rsidR="006602CF" w:rsidRPr="00C3623E">
        <w:rPr>
          <w:rFonts w:cstheme="minorHAnsi"/>
          <w:b w:val="0"/>
          <w:sz w:val="24"/>
          <w:szCs w:val="24"/>
        </w:rPr>
        <w:t>72</w:t>
      </w:r>
      <w:r w:rsidRPr="00C3623E">
        <w:rPr>
          <w:rFonts w:cstheme="minorHAnsi"/>
          <w:b w:val="0"/>
          <w:sz w:val="24"/>
          <w:szCs w:val="24"/>
        </w:rPr>
        <w:t>€)</w:t>
      </w:r>
    </w:p>
    <w:p w14:paraId="70C31619" w14:textId="13735145" w:rsidR="00E00B07" w:rsidRPr="00C3623E" w:rsidRDefault="006602CF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5</w:t>
      </w:r>
      <w:r w:rsidR="00E00B07" w:rsidRPr="00C3623E">
        <w:rPr>
          <w:rFonts w:cstheme="minorHAnsi"/>
          <w:b w:val="0"/>
          <w:sz w:val="24"/>
          <w:szCs w:val="24"/>
        </w:rPr>
        <w:t xml:space="preserve"> servidor</w:t>
      </w:r>
      <w:r w:rsidRPr="00C3623E">
        <w:rPr>
          <w:rFonts w:cstheme="minorHAnsi"/>
          <w:b w:val="0"/>
          <w:sz w:val="24"/>
          <w:szCs w:val="24"/>
        </w:rPr>
        <w:t>es</w:t>
      </w:r>
      <w:r w:rsidR="00E00B07" w:rsidRPr="00C3623E">
        <w:rPr>
          <w:rFonts w:cstheme="minorHAnsi"/>
          <w:b w:val="0"/>
          <w:sz w:val="24"/>
          <w:szCs w:val="24"/>
        </w:rPr>
        <w:t xml:space="preserve"> HP ProLiant DL360 (</w:t>
      </w:r>
      <w:r w:rsidRPr="00C3623E">
        <w:rPr>
          <w:rFonts w:cstheme="minorHAnsi"/>
          <w:b w:val="0"/>
          <w:sz w:val="24"/>
          <w:szCs w:val="24"/>
        </w:rPr>
        <w:t>5</w:t>
      </w:r>
      <w:r w:rsidR="00E00B07" w:rsidRPr="00C3623E">
        <w:rPr>
          <w:rFonts w:cstheme="minorHAnsi"/>
          <w:b w:val="0"/>
          <w:sz w:val="24"/>
          <w:szCs w:val="24"/>
        </w:rPr>
        <w:t xml:space="preserve"> * </w:t>
      </w:r>
      <w:r w:rsidRPr="00C3623E">
        <w:rPr>
          <w:rFonts w:cstheme="minorHAnsi"/>
          <w:b w:val="0"/>
          <w:sz w:val="24"/>
          <w:szCs w:val="24"/>
        </w:rPr>
        <w:t>2856</w:t>
      </w:r>
      <w:r w:rsidR="00E00B07" w:rsidRPr="00C3623E">
        <w:rPr>
          <w:rFonts w:cstheme="minorHAnsi"/>
          <w:b w:val="0"/>
          <w:sz w:val="24"/>
          <w:szCs w:val="24"/>
        </w:rPr>
        <w:t>,</w:t>
      </w:r>
      <w:r w:rsidRPr="00C3623E">
        <w:rPr>
          <w:rFonts w:cstheme="minorHAnsi"/>
          <w:b w:val="0"/>
          <w:sz w:val="24"/>
          <w:szCs w:val="24"/>
        </w:rPr>
        <w:t>06</w:t>
      </w:r>
      <w:r w:rsidR="00E00B07" w:rsidRPr="00C3623E">
        <w:rPr>
          <w:rFonts w:cstheme="minorHAnsi"/>
          <w:b w:val="0"/>
          <w:sz w:val="24"/>
          <w:szCs w:val="24"/>
        </w:rPr>
        <w:t>€)</w:t>
      </w:r>
    </w:p>
    <w:p w14:paraId="0733AFCD" w14:textId="6C50065D" w:rsidR="00E00B07" w:rsidRPr="00C3623E" w:rsidRDefault="00C74904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16</w:t>
      </w:r>
      <w:r w:rsidR="00E00B07" w:rsidRPr="00C3623E">
        <w:rPr>
          <w:rFonts w:cstheme="minorHAnsi"/>
          <w:b w:val="0"/>
          <w:sz w:val="24"/>
          <w:szCs w:val="24"/>
        </w:rPr>
        <w:t xml:space="preserve"> disco rígidos Dell 1 </w:t>
      </w:r>
      <w:r w:rsidR="00E00B07" w:rsidRPr="00217882">
        <w:rPr>
          <w:rFonts w:cstheme="minorHAnsi"/>
          <w:b w:val="0"/>
          <w:i/>
          <w:sz w:val="24"/>
          <w:szCs w:val="24"/>
        </w:rPr>
        <w:t>terabyte</w:t>
      </w:r>
      <w:r w:rsidR="00E00B07" w:rsidRPr="00C3623E">
        <w:rPr>
          <w:rFonts w:cstheme="minorHAnsi"/>
          <w:b w:val="0"/>
          <w:sz w:val="24"/>
          <w:szCs w:val="24"/>
        </w:rPr>
        <w:t xml:space="preserve"> (</w:t>
      </w:r>
      <w:r w:rsidRPr="00C3623E">
        <w:rPr>
          <w:rFonts w:cstheme="minorHAnsi"/>
          <w:b w:val="0"/>
          <w:sz w:val="24"/>
          <w:szCs w:val="24"/>
        </w:rPr>
        <w:t>16</w:t>
      </w:r>
      <w:r w:rsidR="00E00B07" w:rsidRPr="00C3623E">
        <w:rPr>
          <w:rFonts w:cstheme="minorHAnsi"/>
          <w:b w:val="0"/>
          <w:sz w:val="24"/>
          <w:szCs w:val="24"/>
        </w:rPr>
        <w:t xml:space="preserve"> * 270,00€)</w:t>
      </w:r>
    </w:p>
    <w:p w14:paraId="64EC028B" w14:textId="1AB3EA29" w:rsidR="00E00B07" w:rsidRPr="00C3623E" w:rsidRDefault="00C74904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4</w:t>
      </w:r>
      <w:r w:rsidR="00E00B07" w:rsidRPr="00C3623E">
        <w:rPr>
          <w:rFonts w:cstheme="minorHAnsi"/>
          <w:b w:val="0"/>
          <w:sz w:val="24"/>
          <w:szCs w:val="24"/>
        </w:rPr>
        <w:t xml:space="preserve"> </w:t>
      </w:r>
      <w:r w:rsidR="00EE4CDD">
        <w:rPr>
          <w:rFonts w:cstheme="minorHAnsi"/>
          <w:b w:val="0"/>
          <w:sz w:val="24"/>
          <w:szCs w:val="24"/>
        </w:rPr>
        <w:t>UPS</w:t>
      </w:r>
      <w:r w:rsidR="00E00B07" w:rsidRPr="00C3623E">
        <w:rPr>
          <w:rFonts w:cstheme="minorHAnsi"/>
          <w:b w:val="0"/>
          <w:sz w:val="24"/>
          <w:szCs w:val="24"/>
        </w:rPr>
        <w:t xml:space="preserve"> </w:t>
      </w:r>
      <w:r w:rsidR="00E00B07" w:rsidRPr="00C3623E">
        <w:rPr>
          <w:b w:val="0"/>
          <w:sz w:val="24"/>
          <w:szCs w:val="24"/>
        </w:rPr>
        <w:t>APC Smart-UPS</w:t>
      </w:r>
      <w:r w:rsidR="00E00B07" w:rsidRPr="00C3623E">
        <w:rPr>
          <w:rFonts w:cstheme="minorHAnsi"/>
          <w:b w:val="0"/>
          <w:sz w:val="24"/>
          <w:szCs w:val="24"/>
        </w:rPr>
        <w:t xml:space="preserve"> (</w:t>
      </w:r>
      <w:r w:rsidRPr="00C3623E">
        <w:rPr>
          <w:rFonts w:cstheme="minorHAnsi"/>
          <w:b w:val="0"/>
          <w:sz w:val="24"/>
          <w:szCs w:val="24"/>
        </w:rPr>
        <w:t>4</w:t>
      </w:r>
      <w:r w:rsidR="00E00B07" w:rsidRPr="00C3623E">
        <w:rPr>
          <w:rFonts w:cstheme="minorHAnsi"/>
          <w:b w:val="0"/>
          <w:sz w:val="24"/>
          <w:szCs w:val="24"/>
        </w:rPr>
        <w:t xml:space="preserve"> * 368,53€)</w:t>
      </w:r>
    </w:p>
    <w:p w14:paraId="4D2A7BBE" w14:textId="77777777" w:rsidR="00E00B07" w:rsidRPr="00C3623E" w:rsidRDefault="00E00B07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  <w:lang w:val="en-US"/>
        </w:rPr>
      </w:pPr>
      <w:r w:rsidRPr="00C3623E">
        <w:rPr>
          <w:rFonts w:cstheme="minorHAnsi"/>
          <w:b w:val="0"/>
          <w:sz w:val="24"/>
          <w:szCs w:val="24"/>
          <w:lang w:val="en-US"/>
        </w:rPr>
        <w:t>2 Access Points Ubiquiti UAP-AC-LR (2 * 82,85€)</w:t>
      </w:r>
    </w:p>
    <w:p w14:paraId="71D9FB6A" w14:textId="77777777" w:rsidR="00E00B07" w:rsidRPr="00C3623E" w:rsidRDefault="00E00B07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2 cabos RJ45 de 305m (2 * 158,52€)</w:t>
      </w:r>
    </w:p>
    <w:p w14:paraId="528F1814" w14:textId="73F338B4" w:rsidR="00E00B07" w:rsidRPr="00C3623E" w:rsidRDefault="00C74904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4</w:t>
      </w:r>
      <w:r w:rsidR="00E00B07" w:rsidRPr="00C3623E">
        <w:rPr>
          <w:rFonts w:cstheme="minorHAnsi"/>
          <w:b w:val="0"/>
          <w:sz w:val="24"/>
          <w:szCs w:val="24"/>
        </w:rPr>
        <w:t xml:space="preserve"> chave</w:t>
      </w:r>
      <w:r w:rsidRPr="00C3623E">
        <w:rPr>
          <w:rFonts w:cstheme="minorHAnsi"/>
          <w:b w:val="0"/>
          <w:sz w:val="24"/>
          <w:szCs w:val="24"/>
        </w:rPr>
        <w:t>s</w:t>
      </w:r>
      <w:r w:rsidR="00E00B07" w:rsidRPr="00C3623E">
        <w:rPr>
          <w:rFonts w:cstheme="minorHAnsi"/>
          <w:b w:val="0"/>
          <w:sz w:val="24"/>
          <w:szCs w:val="24"/>
        </w:rPr>
        <w:t xml:space="preserve"> Windows server 2016 (</w:t>
      </w:r>
      <w:r w:rsidRPr="00C3623E">
        <w:rPr>
          <w:rFonts w:cstheme="minorHAnsi"/>
          <w:b w:val="0"/>
          <w:sz w:val="24"/>
          <w:szCs w:val="24"/>
        </w:rPr>
        <w:t>4</w:t>
      </w:r>
      <w:r w:rsidR="00E00B07" w:rsidRPr="00C3623E">
        <w:rPr>
          <w:rFonts w:cstheme="minorHAnsi"/>
          <w:b w:val="0"/>
          <w:sz w:val="24"/>
          <w:szCs w:val="24"/>
        </w:rPr>
        <w:t xml:space="preserve"> * 710,99€)</w:t>
      </w:r>
    </w:p>
    <w:p w14:paraId="08B334C2" w14:textId="0B48A622" w:rsidR="00C74904" w:rsidRPr="00C3623E" w:rsidRDefault="00C74904" w:rsidP="00C3623E">
      <w:pPr>
        <w:pStyle w:val="ListParagraph"/>
        <w:numPr>
          <w:ilvl w:val="0"/>
          <w:numId w:val="24"/>
        </w:numPr>
        <w:spacing w:line="288" w:lineRule="auto"/>
        <w:jc w:val="both"/>
        <w:rPr>
          <w:rFonts w:cstheme="minorHAnsi"/>
          <w:b w:val="0"/>
          <w:sz w:val="24"/>
          <w:szCs w:val="24"/>
        </w:rPr>
      </w:pPr>
      <w:r w:rsidRPr="00C3623E">
        <w:rPr>
          <w:rFonts w:cstheme="minorHAnsi"/>
          <w:b w:val="0"/>
          <w:sz w:val="24"/>
          <w:szCs w:val="24"/>
        </w:rPr>
        <w:t>22 chaves Windows 7</w:t>
      </w:r>
      <w:r w:rsidR="00934B5C" w:rsidRPr="00C3623E">
        <w:rPr>
          <w:rFonts w:cstheme="minorHAnsi"/>
          <w:b w:val="0"/>
          <w:sz w:val="24"/>
          <w:szCs w:val="24"/>
        </w:rPr>
        <w:t xml:space="preserve"> (preços variáveis, mas indo pela média de 22 * 58,00€)</w:t>
      </w:r>
    </w:p>
    <w:p w14:paraId="18FDC11A" w14:textId="59E5B685" w:rsidR="00F61034" w:rsidRPr="00C3623E" w:rsidRDefault="00F61034" w:rsidP="00C3623E">
      <w:pPr>
        <w:spacing w:after="200" w:line="288" w:lineRule="auto"/>
        <w:jc w:val="both"/>
        <w:rPr>
          <w:sz w:val="24"/>
          <w:szCs w:val="24"/>
        </w:rPr>
      </w:pPr>
    </w:p>
    <w:p w14:paraId="5C97EF5F" w14:textId="7B93675B" w:rsidR="00F61034" w:rsidRDefault="00934B5C" w:rsidP="00C3623E">
      <w:pPr>
        <w:spacing w:after="200" w:line="288" w:lineRule="auto"/>
        <w:ind w:firstLine="36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Nesta proposta o custo é muito mais elevado, sendo este </w:t>
      </w:r>
      <w:r w:rsidR="0009235A" w:rsidRPr="00C3623E">
        <w:rPr>
          <w:b w:val="0"/>
          <w:sz w:val="24"/>
          <w:szCs w:val="24"/>
        </w:rPr>
        <w:t>32</w:t>
      </w:r>
      <w:r w:rsidR="00C76664" w:rsidRPr="00C3623E">
        <w:rPr>
          <w:b w:val="0"/>
          <w:sz w:val="24"/>
          <w:szCs w:val="24"/>
        </w:rPr>
        <w:t>883,94</w:t>
      </w:r>
      <w:r w:rsidRPr="00C3623E">
        <w:rPr>
          <w:rFonts w:cstheme="minorHAnsi"/>
          <w:b w:val="0"/>
          <w:sz w:val="24"/>
          <w:szCs w:val="24"/>
        </w:rPr>
        <w:t>€</w:t>
      </w:r>
      <w:r w:rsidRPr="00C3623E">
        <w:rPr>
          <w:b w:val="0"/>
          <w:sz w:val="24"/>
          <w:szCs w:val="24"/>
        </w:rPr>
        <w:t xml:space="preserve">. É adquirido um </w:t>
      </w:r>
      <w:r w:rsidRPr="00217882">
        <w:rPr>
          <w:b w:val="0"/>
          <w:i/>
          <w:sz w:val="24"/>
          <w:szCs w:val="24"/>
        </w:rPr>
        <w:t>switch</w:t>
      </w:r>
      <w:r w:rsidRPr="00C3623E">
        <w:rPr>
          <w:b w:val="0"/>
          <w:sz w:val="24"/>
          <w:szCs w:val="24"/>
        </w:rPr>
        <w:t xml:space="preserve"> 2960 e 3560 extra por uma questão de prevenção no caso de uma possível avaria. Pelo mesmo motivo, também é adquirido um servidor extra.</w:t>
      </w:r>
      <w:r w:rsidR="00840178" w:rsidRPr="00C3623E">
        <w:rPr>
          <w:b w:val="0"/>
          <w:sz w:val="24"/>
          <w:szCs w:val="24"/>
        </w:rPr>
        <w:t xml:space="preserve"> A proposta não contempla o custo da nova ligação </w:t>
      </w:r>
      <w:r w:rsidR="00B559DF" w:rsidRPr="00C3623E">
        <w:rPr>
          <w:b w:val="0"/>
          <w:sz w:val="24"/>
          <w:szCs w:val="24"/>
        </w:rPr>
        <w:t>4G</w:t>
      </w:r>
      <w:r w:rsidR="00840178" w:rsidRPr="00C3623E">
        <w:rPr>
          <w:b w:val="0"/>
          <w:sz w:val="24"/>
          <w:szCs w:val="24"/>
        </w:rPr>
        <w:t xml:space="preserve"> para providenciar redundância</w:t>
      </w:r>
      <w:r w:rsidR="00B559DF" w:rsidRPr="00C3623E">
        <w:rPr>
          <w:b w:val="0"/>
          <w:sz w:val="24"/>
          <w:szCs w:val="24"/>
        </w:rPr>
        <w:t xml:space="preserve"> á que já existe, que é uma ligação de fibra ótica</w:t>
      </w:r>
      <w:r w:rsidR="00840178" w:rsidRPr="00C3623E">
        <w:rPr>
          <w:b w:val="0"/>
          <w:sz w:val="24"/>
          <w:szCs w:val="24"/>
        </w:rPr>
        <w:t xml:space="preserve">, usando a </w:t>
      </w:r>
      <w:r w:rsidR="00B559DF" w:rsidRPr="00C3623E">
        <w:rPr>
          <w:b w:val="0"/>
          <w:sz w:val="24"/>
          <w:szCs w:val="24"/>
        </w:rPr>
        <w:t>nova ligação para</w:t>
      </w:r>
      <w:r w:rsidR="00840178" w:rsidRPr="00C3623E">
        <w:rPr>
          <w:b w:val="0"/>
          <w:sz w:val="24"/>
          <w:szCs w:val="24"/>
        </w:rPr>
        <w:t xml:space="preserve"> emergências. </w:t>
      </w:r>
      <w:r w:rsidR="00E63A09" w:rsidRPr="00C3623E">
        <w:rPr>
          <w:b w:val="0"/>
          <w:sz w:val="24"/>
          <w:szCs w:val="24"/>
        </w:rPr>
        <w:t>Para o</w:t>
      </w:r>
      <w:r w:rsidR="00840178" w:rsidRPr="00C3623E">
        <w:rPr>
          <w:b w:val="0"/>
          <w:sz w:val="24"/>
          <w:szCs w:val="24"/>
        </w:rPr>
        <w:t xml:space="preserve"> servidor </w:t>
      </w:r>
      <w:r w:rsidR="00840178" w:rsidRPr="00375FD1">
        <w:rPr>
          <w:sz w:val="24"/>
          <w:szCs w:val="24"/>
        </w:rPr>
        <w:t>AAA</w:t>
      </w:r>
      <w:r w:rsidR="00E63A09" w:rsidRPr="00C3623E">
        <w:rPr>
          <w:b w:val="0"/>
          <w:sz w:val="24"/>
          <w:szCs w:val="24"/>
        </w:rPr>
        <w:t xml:space="preserve">, em vez do protocolo </w:t>
      </w:r>
      <w:r w:rsidR="00E63A09" w:rsidRPr="00375FD1">
        <w:rPr>
          <w:sz w:val="24"/>
          <w:szCs w:val="24"/>
        </w:rPr>
        <w:t>RADIUS</w:t>
      </w:r>
      <w:r w:rsidR="00E63A09" w:rsidRPr="00C3623E">
        <w:rPr>
          <w:b w:val="0"/>
          <w:sz w:val="24"/>
          <w:szCs w:val="24"/>
        </w:rPr>
        <w:t>, optou-se</w:t>
      </w:r>
      <w:r w:rsidR="00840178" w:rsidRPr="00C3623E">
        <w:rPr>
          <w:b w:val="0"/>
          <w:sz w:val="24"/>
          <w:szCs w:val="24"/>
        </w:rPr>
        <w:t xml:space="preserve"> </w:t>
      </w:r>
      <w:r w:rsidR="00E63A09" w:rsidRPr="00C3623E">
        <w:rPr>
          <w:b w:val="0"/>
          <w:sz w:val="24"/>
          <w:szCs w:val="24"/>
        </w:rPr>
        <w:t>pel</w:t>
      </w:r>
      <w:r w:rsidR="00840178" w:rsidRPr="00C3623E">
        <w:rPr>
          <w:b w:val="0"/>
          <w:sz w:val="24"/>
          <w:szCs w:val="24"/>
        </w:rPr>
        <w:t xml:space="preserve">o protocolo </w:t>
      </w:r>
      <w:r w:rsidR="00840178" w:rsidRPr="00375FD1">
        <w:rPr>
          <w:sz w:val="24"/>
          <w:szCs w:val="24"/>
        </w:rPr>
        <w:t>TACACS</w:t>
      </w:r>
      <w:r w:rsidR="00840178" w:rsidRPr="00C3623E">
        <w:rPr>
          <w:b w:val="0"/>
          <w:sz w:val="24"/>
          <w:szCs w:val="24"/>
        </w:rPr>
        <w:t>+</w:t>
      </w:r>
      <w:r w:rsidR="001D57D8" w:rsidRPr="00C3623E">
        <w:rPr>
          <w:b w:val="0"/>
          <w:sz w:val="24"/>
          <w:szCs w:val="24"/>
        </w:rPr>
        <w:t xml:space="preserve"> da </w:t>
      </w:r>
      <w:r w:rsidR="001D57D8" w:rsidRPr="00005FD7">
        <w:rPr>
          <w:sz w:val="24"/>
          <w:szCs w:val="24"/>
        </w:rPr>
        <w:t>Cisco</w:t>
      </w:r>
      <w:r w:rsidR="00840178" w:rsidRPr="00C3623E">
        <w:rPr>
          <w:b w:val="0"/>
          <w:sz w:val="24"/>
          <w:szCs w:val="24"/>
        </w:rPr>
        <w:t>, que apesar de ser mais exigente ao nível de recursos</w:t>
      </w:r>
      <w:r w:rsidR="000D0999" w:rsidRPr="00C3623E">
        <w:rPr>
          <w:b w:val="0"/>
          <w:sz w:val="24"/>
          <w:szCs w:val="24"/>
        </w:rPr>
        <w:t>,</w:t>
      </w:r>
      <w:r w:rsidR="00840178" w:rsidRPr="00C3623E">
        <w:rPr>
          <w:b w:val="0"/>
          <w:sz w:val="24"/>
          <w:szCs w:val="24"/>
        </w:rPr>
        <w:t xml:space="preserve"> providência certas </w:t>
      </w:r>
      <w:r w:rsidR="000D0999" w:rsidRPr="00C3623E">
        <w:rPr>
          <w:b w:val="0"/>
          <w:sz w:val="24"/>
          <w:szCs w:val="24"/>
        </w:rPr>
        <w:t xml:space="preserve">melhorias em comparação com o </w:t>
      </w:r>
      <w:r w:rsidR="000D0999" w:rsidRPr="00375FD1">
        <w:rPr>
          <w:sz w:val="24"/>
          <w:szCs w:val="24"/>
        </w:rPr>
        <w:t>RADIUS</w:t>
      </w:r>
      <w:r w:rsidR="000D0999" w:rsidRPr="00C3623E">
        <w:rPr>
          <w:b w:val="0"/>
          <w:sz w:val="24"/>
          <w:szCs w:val="24"/>
        </w:rPr>
        <w:t xml:space="preserve"> como a</w:t>
      </w:r>
      <w:r w:rsidR="00840178" w:rsidRPr="00C3623E">
        <w:rPr>
          <w:b w:val="0"/>
          <w:sz w:val="24"/>
          <w:szCs w:val="24"/>
        </w:rPr>
        <w:t xml:space="preserve"> encriptação </w:t>
      </w:r>
      <w:r w:rsidR="000D0999" w:rsidRPr="00C3623E">
        <w:rPr>
          <w:b w:val="0"/>
          <w:sz w:val="24"/>
          <w:szCs w:val="24"/>
        </w:rPr>
        <w:t xml:space="preserve">de toda a informação partilhada entre o servidor </w:t>
      </w:r>
      <w:r w:rsidR="000D0999" w:rsidRPr="00375FD1">
        <w:rPr>
          <w:sz w:val="24"/>
          <w:szCs w:val="24"/>
        </w:rPr>
        <w:t>AAA</w:t>
      </w:r>
      <w:r w:rsidR="000D0999" w:rsidRPr="00C3623E">
        <w:rPr>
          <w:b w:val="0"/>
          <w:sz w:val="24"/>
          <w:szCs w:val="24"/>
        </w:rPr>
        <w:t xml:space="preserve"> e o dispositivo, a separação dos processos </w:t>
      </w:r>
      <w:r w:rsidR="000D0999" w:rsidRPr="00375FD1">
        <w:rPr>
          <w:sz w:val="24"/>
          <w:szCs w:val="24"/>
        </w:rPr>
        <w:t>AAA</w:t>
      </w:r>
      <w:r w:rsidR="000D0999" w:rsidRPr="00C3623E">
        <w:rPr>
          <w:b w:val="0"/>
          <w:sz w:val="24"/>
          <w:szCs w:val="24"/>
        </w:rPr>
        <w:t xml:space="preserve"> e o uso de </w:t>
      </w:r>
      <w:r w:rsidR="001137C3" w:rsidRPr="00375FD1">
        <w:rPr>
          <w:sz w:val="24"/>
          <w:szCs w:val="24"/>
        </w:rPr>
        <w:t>TCP</w:t>
      </w:r>
      <w:r w:rsidR="000D0999" w:rsidRPr="00C3623E">
        <w:rPr>
          <w:b w:val="0"/>
          <w:sz w:val="24"/>
          <w:szCs w:val="24"/>
        </w:rPr>
        <w:t xml:space="preserve"> como protocolo de comunicação</w:t>
      </w:r>
      <w:r w:rsidR="00840178" w:rsidRPr="00C3623E">
        <w:rPr>
          <w:b w:val="0"/>
          <w:sz w:val="24"/>
          <w:szCs w:val="24"/>
        </w:rPr>
        <w:t xml:space="preserve">. </w:t>
      </w:r>
    </w:p>
    <w:p w14:paraId="60F0F9BB" w14:textId="5E2ECFA1" w:rsidR="00046B22" w:rsidRDefault="00046B22" w:rsidP="00C3623E">
      <w:pPr>
        <w:spacing w:after="200" w:line="288" w:lineRule="auto"/>
        <w:ind w:firstLine="360"/>
        <w:jc w:val="both"/>
        <w:rPr>
          <w:b w:val="0"/>
          <w:sz w:val="24"/>
          <w:szCs w:val="24"/>
        </w:rPr>
      </w:pPr>
    </w:p>
    <w:p w14:paraId="44E0333F" w14:textId="77777777" w:rsidR="00C54B6C" w:rsidRPr="00C3623E" w:rsidRDefault="00C54B6C" w:rsidP="00C3623E">
      <w:pPr>
        <w:spacing w:after="200" w:line="288" w:lineRule="auto"/>
        <w:ind w:firstLine="360"/>
        <w:jc w:val="both"/>
        <w:rPr>
          <w:b w:val="0"/>
          <w:sz w:val="24"/>
          <w:szCs w:val="24"/>
        </w:rPr>
      </w:pP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046B22" w:rsidRPr="00374B83" w14:paraId="5642C04F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A95586" w14:textId="2C5BA9C5" w:rsidR="00046B22" w:rsidRPr="00374B83" w:rsidRDefault="00046B22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bookmarkStart w:id="1" w:name="_Hlk531100369"/>
            <w:r>
              <w:rPr>
                <w:color w:val="99A0A6"/>
              </w:rPr>
              <w:lastRenderedPageBreak/>
              <w:t>BCP</w:t>
            </w:r>
          </w:p>
        </w:tc>
      </w:tr>
    </w:tbl>
    <w:bookmarkEnd w:id="1"/>
    <w:p w14:paraId="0C4F5AC9" w14:textId="77777777" w:rsidR="00751F7C" w:rsidRPr="00046B22" w:rsidRDefault="00751F7C" w:rsidP="00C3623E">
      <w:pPr>
        <w:spacing w:after="200" w:line="288" w:lineRule="auto"/>
        <w:jc w:val="both"/>
        <w:rPr>
          <w:sz w:val="36"/>
          <w:szCs w:val="28"/>
        </w:rPr>
      </w:pPr>
      <w:r w:rsidRPr="00C554E6">
        <w:rPr>
          <w:i/>
          <w:sz w:val="36"/>
          <w:szCs w:val="28"/>
        </w:rPr>
        <w:t>Business Continuity Plan</w:t>
      </w:r>
      <w:r w:rsidRPr="00046B22">
        <w:rPr>
          <w:sz w:val="36"/>
          <w:szCs w:val="28"/>
        </w:rPr>
        <w:t xml:space="preserve"> (BCP)</w:t>
      </w:r>
    </w:p>
    <w:p w14:paraId="6893BA76" w14:textId="4F4CA299" w:rsidR="00512920" w:rsidRPr="00C3623E" w:rsidRDefault="00E419A3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De maneira a assegurar o bom funcionamento da empresa, é necessário estabelecer o </w:t>
      </w:r>
      <w:r w:rsidRPr="00EE4CDD">
        <w:rPr>
          <w:sz w:val="24"/>
          <w:szCs w:val="24"/>
        </w:rPr>
        <w:t>BCP</w:t>
      </w:r>
      <w:r w:rsidRPr="00C3623E">
        <w:rPr>
          <w:b w:val="0"/>
          <w:sz w:val="24"/>
          <w:szCs w:val="24"/>
        </w:rPr>
        <w:t xml:space="preserve"> da mesma, que é constituído por múltiplos elementos que permitem apurar o que realmente é necessário ter em conta para</w:t>
      </w:r>
      <w:r w:rsidR="00D748F6" w:rsidRPr="00C3623E">
        <w:rPr>
          <w:b w:val="0"/>
          <w:sz w:val="24"/>
          <w:szCs w:val="24"/>
        </w:rPr>
        <w:t xml:space="preserve"> que</w:t>
      </w:r>
      <w:r w:rsidRPr="00C3623E">
        <w:rPr>
          <w:b w:val="0"/>
          <w:sz w:val="24"/>
          <w:szCs w:val="24"/>
        </w:rPr>
        <w:t xml:space="preserve"> este</w:t>
      </w:r>
      <w:r w:rsidR="00D748F6" w:rsidRPr="00C3623E">
        <w:rPr>
          <w:b w:val="0"/>
          <w:sz w:val="24"/>
          <w:szCs w:val="24"/>
        </w:rPr>
        <w:t xml:space="preserve"> plano seja viável</w:t>
      </w:r>
      <w:r w:rsidRPr="00C3623E">
        <w:rPr>
          <w:b w:val="0"/>
          <w:sz w:val="24"/>
          <w:szCs w:val="24"/>
        </w:rPr>
        <w:t xml:space="preserve">. </w:t>
      </w:r>
      <w:r w:rsidR="004D1C5C" w:rsidRPr="00C3623E">
        <w:rPr>
          <w:b w:val="0"/>
          <w:sz w:val="24"/>
          <w:szCs w:val="24"/>
        </w:rPr>
        <w:t xml:space="preserve">Deve-se salientar que este plano </w:t>
      </w:r>
      <w:r w:rsidR="00E227A0" w:rsidRPr="00C3623E">
        <w:rPr>
          <w:b w:val="0"/>
          <w:sz w:val="24"/>
          <w:szCs w:val="24"/>
        </w:rPr>
        <w:t>se aplica</w:t>
      </w:r>
      <w:r w:rsidR="004D1C5C" w:rsidRPr="00C3623E">
        <w:rPr>
          <w:b w:val="0"/>
          <w:sz w:val="24"/>
          <w:szCs w:val="24"/>
        </w:rPr>
        <w:t xml:space="preserve"> á situação da empresa com a nova infraestrutura, sendo necessária revisões deste documento com regularidade, </w:t>
      </w:r>
      <w:r w:rsidR="004F230F" w:rsidRPr="00C3623E">
        <w:rPr>
          <w:b w:val="0"/>
          <w:sz w:val="24"/>
          <w:szCs w:val="24"/>
        </w:rPr>
        <w:t>propondo-se</w:t>
      </w:r>
      <w:r w:rsidR="004D1C5C" w:rsidRPr="00C3623E">
        <w:rPr>
          <w:b w:val="0"/>
          <w:sz w:val="24"/>
          <w:szCs w:val="24"/>
        </w:rPr>
        <w:t xml:space="preserve"> aqui uma avaliação anual deste plano ou sempre que for feita uma alteração drástica á infraestrutura da empresa, como a criação de um novo setor.</w:t>
      </w:r>
    </w:p>
    <w:p w14:paraId="750566A4" w14:textId="1CA10750" w:rsidR="00512920" w:rsidRPr="00C3623E" w:rsidRDefault="003908B4" w:rsidP="00C3623E">
      <w:pPr>
        <w:spacing w:after="200" w:line="288" w:lineRule="auto"/>
        <w:jc w:val="both"/>
        <w:rPr>
          <w:szCs w:val="28"/>
          <w:lang w:val="en-US"/>
        </w:rPr>
      </w:pPr>
      <w:r w:rsidRPr="00C554E6">
        <w:rPr>
          <w:i/>
          <w:szCs w:val="28"/>
          <w:lang w:val="en-US"/>
        </w:rPr>
        <w:t>Threat and Risk Analysis</w:t>
      </w:r>
      <w:r w:rsidRPr="00C3623E">
        <w:rPr>
          <w:szCs w:val="28"/>
          <w:lang w:val="en-US"/>
        </w:rPr>
        <w:t xml:space="preserve"> (TRA)</w:t>
      </w:r>
    </w:p>
    <w:p w14:paraId="13C0C6C6" w14:textId="63232392" w:rsidR="00E419A3" w:rsidRPr="00C3623E" w:rsidRDefault="00512920" w:rsidP="00C3623E">
      <w:pPr>
        <w:spacing w:after="200" w:line="288" w:lineRule="auto"/>
        <w:ind w:firstLine="36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Na </w:t>
      </w:r>
      <w:r w:rsidR="003908B4" w:rsidRPr="00C3623E">
        <w:rPr>
          <w:b w:val="0"/>
          <w:sz w:val="24"/>
          <w:szCs w:val="24"/>
        </w:rPr>
        <w:t>análise de ameaças e riscos (</w:t>
      </w:r>
      <w:r w:rsidR="003908B4" w:rsidRPr="00375FD1">
        <w:rPr>
          <w:sz w:val="24"/>
          <w:szCs w:val="24"/>
        </w:rPr>
        <w:t>TRA</w:t>
      </w:r>
      <w:r w:rsidR="003908B4" w:rsidRPr="00C3623E">
        <w:rPr>
          <w:b w:val="0"/>
          <w:sz w:val="24"/>
          <w:szCs w:val="24"/>
        </w:rPr>
        <w:t>)</w:t>
      </w:r>
      <w:r w:rsidR="006E0CF5" w:rsidRPr="00C3623E">
        <w:rPr>
          <w:b w:val="0"/>
          <w:sz w:val="24"/>
          <w:szCs w:val="24"/>
        </w:rPr>
        <w:t xml:space="preserve"> foi apurado os seguintes incidentes capazes de causar transtornos ao bom funcionamento da empresa</w:t>
      </w:r>
      <w:r w:rsidR="00C43448" w:rsidRPr="00C3623E">
        <w:rPr>
          <w:b w:val="0"/>
          <w:sz w:val="24"/>
          <w:szCs w:val="24"/>
        </w:rPr>
        <w:t>:</w:t>
      </w:r>
    </w:p>
    <w:p w14:paraId="46A35E06" w14:textId="0CD852CE" w:rsidR="00B45DE6" w:rsidRPr="00C3623E" w:rsidRDefault="006E0CF5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Ataque cibernético – Uma vez que a infraestrutura informática </w:t>
      </w:r>
      <w:r w:rsidR="007D7B5E" w:rsidRPr="00C3623E">
        <w:rPr>
          <w:b w:val="0"/>
          <w:sz w:val="24"/>
          <w:szCs w:val="24"/>
        </w:rPr>
        <w:t xml:space="preserve">não é um sistema isolado do mundo exterior, </w:t>
      </w:r>
      <w:r w:rsidRPr="00C3623E">
        <w:rPr>
          <w:b w:val="0"/>
          <w:sz w:val="24"/>
          <w:szCs w:val="24"/>
        </w:rPr>
        <w:t>é necessário assegurar a confidencialidade</w:t>
      </w:r>
      <w:r w:rsidR="00B90DC1" w:rsidRPr="00C3623E">
        <w:rPr>
          <w:b w:val="0"/>
          <w:sz w:val="24"/>
          <w:szCs w:val="24"/>
        </w:rPr>
        <w:t>,</w:t>
      </w:r>
      <w:r w:rsidRPr="00C3623E">
        <w:rPr>
          <w:b w:val="0"/>
          <w:sz w:val="24"/>
          <w:szCs w:val="24"/>
        </w:rPr>
        <w:t xml:space="preserve"> a integridade</w:t>
      </w:r>
      <w:r w:rsidR="00B90DC1" w:rsidRPr="00C3623E">
        <w:rPr>
          <w:b w:val="0"/>
          <w:sz w:val="24"/>
          <w:szCs w:val="24"/>
        </w:rPr>
        <w:t xml:space="preserve"> e autorização de acesso</w:t>
      </w:r>
      <w:r w:rsidRPr="00C3623E">
        <w:rPr>
          <w:b w:val="0"/>
          <w:sz w:val="24"/>
          <w:szCs w:val="24"/>
        </w:rPr>
        <w:t xml:space="preserve"> </w:t>
      </w:r>
      <w:r w:rsidR="00B90DC1" w:rsidRPr="00C3623E">
        <w:rPr>
          <w:b w:val="0"/>
          <w:sz w:val="24"/>
          <w:szCs w:val="24"/>
        </w:rPr>
        <w:t>a</w:t>
      </w:r>
      <w:r w:rsidRPr="00C3623E">
        <w:rPr>
          <w:b w:val="0"/>
          <w:sz w:val="24"/>
          <w:szCs w:val="24"/>
        </w:rPr>
        <w:t>os dados da empresa</w:t>
      </w:r>
      <w:r w:rsidR="00971723" w:rsidRPr="00C3623E">
        <w:rPr>
          <w:b w:val="0"/>
          <w:sz w:val="24"/>
          <w:szCs w:val="24"/>
        </w:rPr>
        <w:t>.</w:t>
      </w:r>
    </w:p>
    <w:p w14:paraId="0DB35DAF" w14:textId="680FB0D9" w:rsidR="00971723" w:rsidRPr="00C3623E" w:rsidRDefault="00971723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Inundação – A infraestrutura física da empresa é suscetível a infiltrações quando o nível de precipitação é muito elevado, o que pode dar origem a diversos problemas como curto circuitos e possivelmente, avaria de equipamentos devido a humidade.</w:t>
      </w:r>
    </w:p>
    <w:p w14:paraId="1929868B" w14:textId="5797FD41" w:rsidR="00C3275C" w:rsidRPr="00C3623E" w:rsidRDefault="00C3275C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Ameaça interna – Uma vez que a empresa passou por um grande processo de restruturação devido </w:t>
      </w:r>
      <w:r w:rsidR="00287848" w:rsidRPr="00C3623E">
        <w:rPr>
          <w:b w:val="0"/>
          <w:sz w:val="24"/>
          <w:szCs w:val="24"/>
        </w:rPr>
        <w:t>á crise que se instalou em Portugal, não se pode descartar qualquer intenção maliciosa por parte dos funcionários da empresa.</w:t>
      </w:r>
      <w:r w:rsidR="00322490" w:rsidRPr="00C3623E">
        <w:rPr>
          <w:b w:val="0"/>
          <w:sz w:val="24"/>
          <w:szCs w:val="24"/>
        </w:rPr>
        <w:t xml:space="preserve"> O impacto deste incidente é </w:t>
      </w:r>
      <w:r w:rsidR="004750F6" w:rsidRPr="00C3623E">
        <w:rPr>
          <w:b w:val="0"/>
          <w:sz w:val="24"/>
          <w:szCs w:val="24"/>
        </w:rPr>
        <w:t>baixo</w:t>
      </w:r>
      <w:r w:rsidR="00322490" w:rsidRPr="00C3623E">
        <w:rPr>
          <w:b w:val="0"/>
          <w:sz w:val="24"/>
          <w:szCs w:val="24"/>
        </w:rPr>
        <w:t>.</w:t>
      </w:r>
    </w:p>
    <w:p w14:paraId="0D44DDC1" w14:textId="406BAD62" w:rsidR="00287848" w:rsidRPr="00C3623E" w:rsidRDefault="00322490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Incêndio – A empresa opera com muitas máquinas, sendo previsível ter em conta este incidente. O impacto deste incidente é alto.</w:t>
      </w:r>
    </w:p>
    <w:p w14:paraId="3131F0F0" w14:textId="18395E78" w:rsidR="00322490" w:rsidRPr="00C3623E" w:rsidRDefault="00322490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Falha de energia – O sistema energético da empresa é fundamental para o seu bom funcionamento, uma vez que todos os equipamentos não conseguem operar sem energia.</w:t>
      </w:r>
    </w:p>
    <w:p w14:paraId="7DE76A88" w14:textId="6824CCE3" w:rsidR="00322490" w:rsidRPr="00C3623E" w:rsidRDefault="00322490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Falha do sistema – Qualquer falha de equipamentos, sejam eles </w:t>
      </w:r>
      <w:r w:rsidR="00682967" w:rsidRPr="00C3623E">
        <w:rPr>
          <w:b w:val="0"/>
          <w:sz w:val="24"/>
          <w:szCs w:val="24"/>
        </w:rPr>
        <w:t>informáticos ou de costura, são críticas e devem ser resolvidas o quanto antes.</w:t>
      </w:r>
    </w:p>
    <w:p w14:paraId="1F32271E" w14:textId="029701A8" w:rsidR="009D2CB6" w:rsidRDefault="00E74BAA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Invasão de propriedade </w:t>
      </w:r>
      <w:r w:rsidR="001D3936" w:rsidRPr="00C3623E">
        <w:rPr>
          <w:b w:val="0"/>
          <w:sz w:val="24"/>
          <w:szCs w:val="24"/>
        </w:rPr>
        <w:t>–</w:t>
      </w:r>
      <w:r w:rsidRPr="00C3623E">
        <w:rPr>
          <w:b w:val="0"/>
          <w:sz w:val="24"/>
          <w:szCs w:val="24"/>
        </w:rPr>
        <w:t xml:space="preserve"> </w:t>
      </w:r>
      <w:r w:rsidR="00E97D32" w:rsidRPr="00C3623E">
        <w:rPr>
          <w:b w:val="0"/>
          <w:sz w:val="24"/>
          <w:szCs w:val="24"/>
        </w:rPr>
        <w:t>Apenas pessoal autorizado deve aceder aos ativos da empresa</w:t>
      </w:r>
      <w:r w:rsidR="000B5243" w:rsidRPr="00C3623E">
        <w:rPr>
          <w:b w:val="0"/>
          <w:sz w:val="24"/>
          <w:szCs w:val="24"/>
        </w:rPr>
        <w:t xml:space="preserve"> e qualquer outro individuo </w:t>
      </w:r>
      <w:r w:rsidR="004A086C" w:rsidRPr="00C3623E">
        <w:rPr>
          <w:b w:val="0"/>
          <w:sz w:val="24"/>
          <w:szCs w:val="24"/>
        </w:rPr>
        <w:t>deve ser considerado como um intruso</w:t>
      </w:r>
      <w:r w:rsidR="001D3936" w:rsidRPr="00C3623E">
        <w:rPr>
          <w:b w:val="0"/>
          <w:sz w:val="24"/>
          <w:szCs w:val="24"/>
        </w:rPr>
        <w:t>.</w:t>
      </w:r>
      <w:r w:rsidR="004A086C" w:rsidRPr="00C3623E">
        <w:rPr>
          <w:b w:val="0"/>
          <w:sz w:val="24"/>
          <w:szCs w:val="24"/>
        </w:rPr>
        <w:t xml:space="preserve"> Este incidente parte do princípio de que o invasor não é um funcionário da empresa.</w:t>
      </w:r>
    </w:p>
    <w:p w14:paraId="76272E38" w14:textId="77777777" w:rsidR="00C54B6C" w:rsidRPr="00C3623E" w:rsidRDefault="00C54B6C" w:rsidP="00C54B6C">
      <w:pPr>
        <w:pStyle w:val="ListParagraph"/>
        <w:spacing w:after="200" w:line="288" w:lineRule="auto"/>
        <w:jc w:val="both"/>
        <w:rPr>
          <w:b w:val="0"/>
          <w:sz w:val="24"/>
          <w:szCs w:val="24"/>
        </w:rPr>
      </w:pPr>
    </w:p>
    <w:p w14:paraId="1F86F44B" w14:textId="77777777" w:rsidR="009D2CB6" w:rsidRPr="00C3623E" w:rsidRDefault="009D2CB6" w:rsidP="00C3623E">
      <w:pPr>
        <w:pStyle w:val="ListParagraph"/>
        <w:spacing w:after="200" w:line="288" w:lineRule="auto"/>
        <w:jc w:val="both"/>
        <w:rPr>
          <w:b w:val="0"/>
          <w:sz w:val="24"/>
          <w:szCs w:val="24"/>
        </w:rPr>
      </w:pPr>
    </w:p>
    <w:p w14:paraId="73B8FF28" w14:textId="3EBB2CF0" w:rsidR="009D2CB6" w:rsidRPr="00C3623E" w:rsidRDefault="009D2CB6" w:rsidP="00C3623E">
      <w:pPr>
        <w:spacing w:after="200" w:line="288" w:lineRule="auto"/>
        <w:jc w:val="both"/>
        <w:rPr>
          <w:szCs w:val="28"/>
        </w:rPr>
      </w:pPr>
      <w:r w:rsidRPr="00C554E6">
        <w:rPr>
          <w:i/>
          <w:szCs w:val="28"/>
        </w:rPr>
        <w:lastRenderedPageBreak/>
        <w:t>Business Impact Analysis</w:t>
      </w:r>
      <w:r w:rsidRPr="00C3623E">
        <w:rPr>
          <w:szCs w:val="28"/>
        </w:rPr>
        <w:t xml:space="preserve"> (BIA)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046B22" w:rsidRPr="00374B83" w14:paraId="1607B7B8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33F340" w14:textId="77777777" w:rsidR="00046B22" w:rsidRPr="00374B83" w:rsidRDefault="00046B22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t>BCP</w:t>
            </w:r>
          </w:p>
        </w:tc>
      </w:tr>
    </w:tbl>
    <w:p w14:paraId="7E5E416E" w14:textId="60FC2FC4" w:rsidR="009D2CB6" w:rsidRPr="00C3623E" w:rsidRDefault="001654E4" w:rsidP="00C3623E">
      <w:pPr>
        <w:spacing w:after="200" w:line="288" w:lineRule="auto"/>
        <w:ind w:firstLine="36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Com base na</w:t>
      </w:r>
      <w:r w:rsidR="009D2CB6" w:rsidRPr="00C3623E">
        <w:rPr>
          <w:b w:val="0"/>
          <w:sz w:val="24"/>
          <w:szCs w:val="24"/>
        </w:rPr>
        <w:t xml:space="preserve"> análise de ameaças e riscos </w:t>
      </w:r>
      <w:r w:rsidRPr="00C3623E">
        <w:rPr>
          <w:b w:val="0"/>
          <w:sz w:val="24"/>
          <w:szCs w:val="24"/>
        </w:rPr>
        <w:t>feita anteriormente</w:t>
      </w:r>
      <w:r w:rsidR="009D2CB6" w:rsidRPr="00C3623E">
        <w:rPr>
          <w:b w:val="0"/>
          <w:sz w:val="24"/>
          <w:szCs w:val="24"/>
        </w:rPr>
        <w:t xml:space="preserve"> </w:t>
      </w:r>
      <w:r w:rsidRPr="00C3623E">
        <w:rPr>
          <w:b w:val="0"/>
          <w:sz w:val="24"/>
          <w:szCs w:val="24"/>
        </w:rPr>
        <w:t xml:space="preserve">é possível </w:t>
      </w:r>
      <w:r w:rsidR="009D2CB6" w:rsidRPr="00C3623E">
        <w:rPr>
          <w:b w:val="0"/>
          <w:sz w:val="24"/>
          <w:szCs w:val="24"/>
        </w:rPr>
        <w:t>apura</w:t>
      </w:r>
      <w:r w:rsidRPr="00C3623E">
        <w:rPr>
          <w:b w:val="0"/>
          <w:sz w:val="24"/>
          <w:szCs w:val="24"/>
        </w:rPr>
        <w:t>r</w:t>
      </w:r>
      <w:r w:rsidR="009D2CB6" w:rsidRPr="00C3623E">
        <w:rPr>
          <w:b w:val="0"/>
          <w:sz w:val="24"/>
          <w:szCs w:val="24"/>
        </w:rPr>
        <w:t xml:space="preserve"> </w:t>
      </w:r>
      <w:r w:rsidRPr="00C3623E">
        <w:rPr>
          <w:b w:val="0"/>
          <w:sz w:val="24"/>
          <w:szCs w:val="24"/>
        </w:rPr>
        <w:t xml:space="preserve">efetuar a </w:t>
      </w:r>
      <w:r w:rsidRPr="00375FD1">
        <w:rPr>
          <w:b w:val="0"/>
          <w:i/>
          <w:sz w:val="24"/>
          <w:szCs w:val="24"/>
        </w:rPr>
        <w:t>Business</w:t>
      </w:r>
      <w:r w:rsidRPr="00C3623E">
        <w:rPr>
          <w:b w:val="0"/>
          <w:sz w:val="24"/>
          <w:szCs w:val="24"/>
        </w:rPr>
        <w:t xml:space="preserve"> </w:t>
      </w:r>
      <w:r w:rsidRPr="00375FD1">
        <w:rPr>
          <w:b w:val="0"/>
          <w:i/>
          <w:sz w:val="24"/>
          <w:szCs w:val="24"/>
        </w:rPr>
        <w:t>Impact</w:t>
      </w:r>
      <w:r w:rsidRPr="00C3623E">
        <w:rPr>
          <w:b w:val="0"/>
          <w:sz w:val="24"/>
          <w:szCs w:val="24"/>
        </w:rPr>
        <w:t xml:space="preserve"> </w:t>
      </w:r>
      <w:r w:rsidRPr="00375FD1">
        <w:rPr>
          <w:b w:val="0"/>
          <w:i/>
          <w:sz w:val="24"/>
          <w:szCs w:val="24"/>
        </w:rPr>
        <w:t>Analysis</w:t>
      </w:r>
      <w:r w:rsidRPr="00C3623E">
        <w:rPr>
          <w:b w:val="0"/>
          <w:sz w:val="24"/>
          <w:szCs w:val="24"/>
        </w:rPr>
        <w:t xml:space="preserve"> (</w:t>
      </w:r>
      <w:r w:rsidRPr="00EE4CDD">
        <w:rPr>
          <w:sz w:val="24"/>
          <w:szCs w:val="24"/>
        </w:rPr>
        <w:t>BIA</w:t>
      </w:r>
      <w:r w:rsidRPr="00C3623E">
        <w:rPr>
          <w:b w:val="0"/>
          <w:sz w:val="24"/>
          <w:szCs w:val="24"/>
        </w:rPr>
        <w:t>) e para cada risco referido anteriormente foi definido o seguinte</w:t>
      </w:r>
      <w:r w:rsidR="009D2CB6" w:rsidRPr="00C3623E">
        <w:rPr>
          <w:b w:val="0"/>
          <w:sz w:val="24"/>
          <w:szCs w:val="24"/>
        </w:rPr>
        <w:t>:</w:t>
      </w:r>
    </w:p>
    <w:p w14:paraId="01010503" w14:textId="0E70E88F" w:rsidR="009D2CB6" w:rsidRPr="00C3623E" w:rsidRDefault="009D2CB6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Ataque cibernético –</w:t>
      </w:r>
      <w:r w:rsidR="001654E4" w:rsidRPr="00C3623E">
        <w:rPr>
          <w:b w:val="0"/>
          <w:sz w:val="24"/>
          <w:szCs w:val="24"/>
        </w:rPr>
        <w:t xml:space="preserve"> O impacto deste </w:t>
      </w:r>
      <w:r w:rsidRPr="00C3623E">
        <w:rPr>
          <w:b w:val="0"/>
          <w:sz w:val="24"/>
          <w:szCs w:val="24"/>
        </w:rPr>
        <w:t>incidente é alto</w:t>
      </w:r>
      <w:r w:rsidR="001654E4" w:rsidRPr="00C3623E">
        <w:rPr>
          <w:b w:val="0"/>
          <w:sz w:val="24"/>
          <w:szCs w:val="24"/>
        </w:rPr>
        <w:t xml:space="preserve">, uma vez que o autor do ataque pode adulterar a informação da empresa que no melhor dos cenários apenas causa perda de tempo, mas no pior pode comprometer toda a estrutura de informação, dados de encomendas e valores de vendas. O atacante também pode usar a informação roubada para fornecer dados á concorrência da empresa ou até chantagear funcionários da mesma através das informações recolhidas. </w:t>
      </w:r>
    </w:p>
    <w:p w14:paraId="1F29F4DF" w14:textId="6D188833" w:rsidR="009D2CB6" w:rsidRPr="00C3623E" w:rsidRDefault="009D2CB6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Inundação – </w:t>
      </w:r>
      <w:r w:rsidR="001654E4" w:rsidRPr="00C3623E">
        <w:rPr>
          <w:b w:val="0"/>
          <w:sz w:val="24"/>
          <w:szCs w:val="24"/>
        </w:rPr>
        <w:t>A avaria dos equipamentos por humidade força na maioria dos casos á substituição completa do equipamento, o que constitui um prejuízo muito elevado. O tempo que se demoraria a restaurar os sistemas na totalidade também seria outra consequência gravosa deste incidente.</w:t>
      </w:r>
      <w:r w:rsidR="00F14047" w:rsidRPr="00C3623E">
        <w:rPr>
          <w:b w:val="0"/>
          <w:sz w:val="24"/>
          <w:szCs w:val="24"/>
        </w:rPr>
        <w:t xml:space="preserve"> Como tal, o impacto deste incidente é alto.</w:t>
      </w:r>
    </w:p>
    <w:p w14:paraId="27A3CC02" w14:textId="645FA1EC" w:rsidR="009D2CB6" w:rsidRPr="00C3623E" w:rsidRDefault="009D2CB6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Ameaça interna –O impacto deste incidente é baixo.</w:t>
      </w:r>
      <w:r w:rsidR="003F7CC4" w:rsidRPr="00C3623E">
        <w:rPr>
          <w:b w:val="0"/>
          <w:sz w:val="24"/>
          <w:szCs w:val="24"/>
        </w:rPr>
        <w:t xml:space="preserve"> Os funcionários da empresa poderão por motivos diversos tentar sabotar os equipamentos da empresa ou até arranjar informação com que possam chantagear outros funcionários da empresa.</w:t>
      </w:r>
    </w:p>
    <w:p w14:paraId="51D62229" w14:textId="211C3333" w:rsidR="009D2CB6" w:rsidRPr="00C3623E" w:rsidRDefault="009D2CB6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Incêndio – </w:t>
      </w:r>
      <w:r w:rsidR="00A63857" w:rsidRPr="00C3623E">
        <w:rPr>
          <w:b w:val="0"/>
          <w:sz w:val="24"/>
          <w:szCs w:val="24"/>
        </w:rPr>
        <w:t>Um dos incidentes mais prejudiciais para a empresa, uma vez que pode custar toda a infraestrutura da empresa e vidas.</w:t>
      </w:r>
      <w:r w:rsidRPr="00C3623E">
        <w:rPr>
          <w:b w:val="0"/>
          <w:sz w:val="24"/>
          <w:szCs w:val="24"/>
        </w:rPr>
        <w:t xml:space="preserve"> O impacto deste incidente é alto.</w:t>
      </w:r>
    </w:p>
    <w:p w14:paraId="1EE94E49" w14:textId="1178671B" w:rsidR="009D2CB6" w:rsidRPr="00C3623E" w:rsidRDefault="009D2CB6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Falha de energia –</w:t>
      </w:r>
      <w:r w:rsidR="00A63857" w:rsidRPr="00C3623E">
        <w:rPr>
          <w:b w:val="0"/>
          <w:sz w:val="24"/>
          <w:szCs w:val="24"/>
        </w:rPr>
        <w:t xml:space="preserve"> A falha de energia pode causar a paragem completa da empresa uma vez que esta está completamente pendente do funcionamento da rede informática, d</w:t>
      </w:r>
      <w:r w:rsidR="00482F28" w:rsidRPr="00C3623E">
        <w:rPr>
          <w:b w:val="0"/>
          <w:sz w:val="24"/>
          <w:szCs w:val="24"/>
        </w:rPr>
        <w:t>o</w:t>
      </w:r>
      <w:r w:rsidR="00A63857" w:rsidRPr="00C3623E">
        <w:rPr>
          <w:b w:val="0"/>
          <w:sz w:val="24"/>
          <w:szCs w:val="24"/>
        </w:rPr>
        <w:t xml:space="preserve">s </w:t>
      </w:r>
      <w:r w:rsidR="00482F28" w:rsidRPr="00C3623E">
        <w:rPr>
          <w:b w:val="0"/>
          <w:sz w:val="24"/>
          <w:szCs w:val="24"/>
        </w:rPr>
        <w:t>equipamentos</w:t>
      </w:r>
      <w:r w:rsidR="00A63857" w:rsidRPr="00C3623E">
        <w:rPr>
          <w:b w:val="0"/>
          <w:sz w:val="24"/>
          <w:szCs w:val="24"/>
        </w:rPr>
        <w:t xml:space="preserve"> de corte e</w:t>
      </w:r>
      <w:r w:rsidR="00482F28" w:rsidRPr="00C3623E">
        <w:rPr>
          <w:b w:val="0"/>
          <w:sz w:val="24"/>
          <w:szCs w:val="24"/>
        </w:rPr>
        <w:t xml:space="preserve"> das máquinas de</w:t>
      </w:r>
      <w:r w:rsidR="00A63857" w:rsidRPr="00C3623E">
        <w:rPr>
          <w:b w:val="0"/>
          <w:sz w:val="24"/>
          <w:szCs w:val="24"/>
        </w:rPr>
        <w:t xml:space="preserve"> costura</w:t>
      </w:r>
      <w:r w:rsidRPr="00C3623E">
        <w:rPr>
          <w:b w:val="0"/>
          <w:sz w:val="24"/>
          <w:szCs w:val="24"/>
        </w:rPr>
        <w:t>. O impacto deste incidente varia consoante o tempo, mas se o tempo for superior a 24 horas, o seu impacto é alto.</w:t>
      </w:r>
    </w:p>
    <w:p w14:paraId="776CF7F8" w14:textId="5A60B1A0" w:rsidR="009D2CB6" w:rsidRPr="00C3623E" w:rsidRDefault="009D2CB6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Falha do sistema – Qualquer falha de equipamentos, sejam eles informáticos ou de costura, são críticas e devem ser resolvidas o quanto antes</w:t>
      </w:r>
      <w:r w:rsidR="0027542D" w:rsidRPr="00C3623E">
        <w:rPr>
          <w:b w:val="0"/>
          <w:sz w:val="24"/>
          <w:szCs w:val="24"/>
        </w:rPr>
        <w:t xml:space="preserve"> pois podem </w:t>
      </w:r>
      <w:r w:rsidR="00E11FB1" w:rsidRPr="00C3623E">
        <w:rPr>
          <w:b w:val="0"/>
          <w:sz w:val="24"/>
          <w:szCs w:val="24"/>
        </w:rPr>
        <w:t>representar perdas significativas de vendas e produção para a empresa, como por exemplo a varia das máquinas de corte ou falha do servidor de base de dados</w:t>
      </w:r>
      <w:r w:rsidRPr="00C3623E">
        <w:rPr>
          <w:b w:val="0"/>
          <w:sz w:val="24"/>
          <w:szCs w:val="24"/>
        </w:rPr>
        <w:t xml:space="preserve">. </w:t>
      </w:r>
      <w:r w:rsidR="00E11FB1" w:rsidRPr="00C3623E">
        <w:rPr>
          <w:b w:val="0"/>
          <w:sz w:val="24"/>
          <w:szCs w:val="24"/>
        </w:rPr>
        <w:t>O impacto deste incidente é alto.</w:t>
      </w:r>
    </w:p>
    <w:p w14:paraId="2DD41B64" w14:textId="79CA6DF0" w:rsidR="009D2CB6" w:rsidRDefault="009D2CB6" w:rsidP="00C3623E">
      <w:pPr>
        <w:pStyle w:val="ListParagraph"/>
        <w:numPr>
          <w:ilvl w:val="0"/>
          <w:numId w:val="25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Invasão de propriedade – Qualquer acesso de pessoal não autorizado á infraestrutura física da empresa constitui um risco, pois o invasor pode roubar, adulterar informação ou danificar os ativos da empresa.  O impacto deste incidente é médio.</w:t>
      </w:r>
    </w:p>
    <w:p w14:paraId="65E89AE1" w14:textId="608DBA8A" w:rsidR="00C54B6C" w:rsidRDefault="00C54B6C" w:rsidP="00C54B6C">
      <w:pPr>
        <w:spacing w:after="200" w:line="288" w:lineRule="auto"/>
        <w:jc w:val="both"/>
        <w:rPr>
          <w:b w:val="0"/>
          <w:sz w:val="24"/>
          <w:szCs w:val="24"/>
        </w:rPr>
      </w:pPr>
    </w:p>
    <w:p w14:paraId="383A3300" w14:textId="77777777" w:rsidR="00C54B6C" w:rsidRPr="00C54B6C" w:rsidRDefault="00C54B6C" w:rsidP="00C54B6C">
      <w:pPr>
        <w:spacing w:after="200" w:line="288" w:lineRule="auto"/>
        <w:jc w:val="both"/>
        <w:rPr>
          <w:b w:val="0"/>
          <w:sz w:val="24"/>
          <w:szCs w:val="24"/>
        </w:rPr>
      </w:pPr>
    </w:p>
    <w:p w14:paraId="4D54AAAD" w14:textId="1756B060" w:rsidR="00512920" w:rsidRPr="00C3623E" w:rsidRDefault="00751F7C" w:rsidP="00C3623E">
      <w:pPr>
        <w:spacing w:after="200" w:line="288" w:lineRule="auto"/>
        <w:jc w:val="both"/>
        <w:rPr>
          <w:szCs w:val="28"/>
        </w:rPr>
      </w:pPr>
      <w:r w:rsidRPr="00C554E6">
        <w:rPr>
          <w:i/>
          <w:szCs w:val="28"/>
        </w:rPr>
        <w:lastRenderedPageBreak/>
        <w:t>Disaster Recovery Plan</w:t>
      </w:r>
      <w:r w:rsidRPr="00C3623E">
        <w:rPr>
          <w:szCs w:val="28"/>
        </w:rPr>
        <w:t xml:space="preserve"> (DRP)</w:t>
      </w:r>
    </w:p>
    <w:p w14:paraId="6C1366C1" w14:textId="0ACC3CBD" w:rsidR="00512920" w:rsidRPr="00C3623E" w:rsidRDefault="00512920" w:rsidP="00C3623E">
      <w:p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Para cada incidente foram determinadas possíveis ações para minimizar o impacto: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046B22" w:rsidRPr="00374B83" w14:paraId="7996007A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1FBCAD" w14:textId="77777777" w:rsidR="00046B22" w:rsidRPr="00374B83" w:rsidRDefault="00046B22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t>BCP</w:t>
            </w:r>
          </w:p>
        </w:tc>
      </w:tr>
    </w:tbl>
    <w:p w14:paraId="2E00536E" w14:textId="78C34356" w:rsidR="00E419A3" w:rsidRPr="00C3623E" w:rsidRDefault="00512920" w:rsidP="00C3623E">
      <w:pPr>
        <w:pStyle w:val="ListParagraph"/>
        <w:numPr>
          <w:ilvl w:val="0"/>
          <w:numId w:val="27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Ataque cibernético</w:t>
      </w:r>
      <w:r w:rsidR="00E74BAA" w:rsidRPr="00C3623E">
        <w:rPr>
          <w:b w:val="0"/>
          <w:sz w:val="24"/>
          <w:szCs w:val="24"/>
        </w:rPr>
        <w:t xml:space="preserve"> </w:t>
      </w:r>
      <w:r w:rsidRPr="00C3623E">
        <w:rPr>
          <w:b w:val="0"/>
          <w:sz w:val="24"/>
          <w:szCs w:val="24"/>
        </w:rPr>
        <w:t xml:space="preserve">- Tentar perceber se a informação foi adulterada ou apenas copiada. No caso </w:t>
      </w:r>
      <w:r w:rsidR="00CA0BD2" w:rsidRPr="00C3623E">
        <w:rPr>
          <w:b w:val="0"/>
          <w:sz w:val="24"/>
          <w:szCs w:val="24"/>
        </w:rPr>
        <w:t>de a</w:t>
      </w:r>
      <w:r w:rsidRPr="00C3623E">
        <w:rPr>
          <w:b w:val="0"/>
          <w:sz w:val="24"/>
          <w:szCs w:val="24"/>
        </w:rPr>
        <w:t xml:space="preserve"> primeira tentar perceber, com recurso a backups da base de dados, </w:t>
      </w:r>
      <w:r w:rsidR="00CA0BD2" w:rsidRPr="00C3623E">
        <w:rPr>
          <w:b w:val="0"/>
          <w:sz w:val="24"/>
          <w:szCs w:val="24"/>
        </w:rPr>
        <w:t>em que momento a informação foi adulterad</w:t>
      </w:r>
      <w:r w:rsidR="00FA0AD1" w:rsidRPr="00C3623E">
        <w:rPr>
          <w:b w:val="0"/>
          <w:sz w:val="24"/>
          <w:szCs w:val="24"/>
        </w:rPr>
        <w:t>a</w:t>
      </w:r>
      <w:r w:rsidR="00CA0BD2" w:rsidRPr="00C3623E">
        <w:rPr>
          <w:b w:val="0"/>
          <w:sz w:val="24"/>
          <w:szCs w:val="24"/>
        </w:rPr>
        <w:t xml:space="preserve"> e repor os dados originais e na segunda situação, perceber que dados foram copiados e que impacto poderá ter essa cópia. Também será necessário</w:t>
      </w:r>
      <w:r w:rsidR="00D206BA" w:rsidRPr="00C3623E">
        <w:rPr>
          <w:b w:val="0"/>
          <w:sz w:val="24"/>
          <w:szCs w:val="24"/>
        </w:rPr>
        <w:t xml:space="preserve"> saber</w:t>
      </w:r>
      <w:r w:rsidR="00CA0BD2" w:rsidRPr="00C3623E">
        <w:rPr>
          <w:b w:val="0"/>
          <w:sz w:val="24"/>
          <w:szCs w:val="24"/>
        </w:rPr>
        <w:t xml:space="preserve"> como é que o atacante entrou no sistema e </w:t>
      </w:r>
      <w:r w:rsidR="005754C0" w:rsidRPr="00C3623E">
        <w:rPr>
          <w:b w:val="0"/>
          <w:sz w:val="24"/>
          <w:szCs w:val="24"/>
        </w:rPr>
        <w:t>resolver o quanto antes essa vulnerabilidade</w:t>
      </w:r>
      <w:r w:rsidR="00CA0BD2" w:rsidRPr="00C3623E">
        <w:rPr>
          <w:b w:val="0"/>
          <w:sz w:val="24"/>
          <w:szCs w:val="24"/>
        </w:rPr>
        <w:t>. Por último, recorrer às autoridades e tentar perceber quem foi o responsável pelo ataque, para tentar prevenir futuros ataques por parte dess</w:t>
      </w:r>
      <w:r w:rsidR="008C359D" w:rsidRPr="00C3623E">
        <w:rPr>
          <w:b w:val="0"/>
          <w:sz w:val="24"/>
          <w:szCs w:val="24"/>
        </w:rPr>
        <w:t>a entidade</w:t>
      </w:r>
      <w:r w:rsidR="00CA0BD2" w:rsidRPr="00C3623E">
        <w:rPr>
          <w:b w:val="0"/>
          <w:sz w:val="24"/>
          <w:szCs w:val="24"/>
        </w:rPr>
        <w:t>.</w:t>
      </w:r>
    </w:p>
    <w:p w14:paraId="71DC4180" w14:textId="59479542" w:rsidR="00E74BAA" w:rsidRPr="00C3623E" w:rsidRDefault="00CA0BD2" w:rsidP="00C3623E">
      <w:pPr>
        <w:pStyle w:val="ListParagraph"/>
        <w:numPr>
          <w:ilvl w:val="0"/>
          <w:numId w:val="27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Inundação</w:t>
      </w:r>
      <w:r w:rsidR="00E74BAA" w:rsidRPr="00C3623E">
        <w:rPr>
          <w:b w:val="0"/>
          <w:sz w:val="24"/>
          <w:szCs w:val="24"/>
        </w:rPr>
        <w:t xml:space="preserve"> </w:t>
      </w:r>
      <w:r w:rsidRPr="00C3623E">
        <w:rPr>
          <w:b w:val="0"/>
          <w:sz w:val="24"/>
          <w:szCs w:val="24"/>
        </w:rPr>
        <w:t>- No caso de uma inundação, imediatamente desligar todos os equipamentos para evitar curto circuitos, e proteger qua</w:t>
      </w:r>
      <w:r w:rsidR="00BA6D30" w:rsidRPr="00C3623E">
        <w:rPr>
          <w:b w:val="0"/>
          <w:sz w:val="24"/>
          <w:szCs w:val="24"/>
        </w:rPr>
        <w:t>isquer dados que sejam</w:t>
      </w:r>
      <w:r w:rsidRPr="00C3623E">
        <w:rPr>
          <w:b w:val="0"/>
          <w:sz w:val="24"/>
          <w:szCs w:val="24"/>
        </w:rPr>
        <w:t xml:space="preserve"> crucia</w:t>
      </w:r>
      <w:r w:rsidR="00BA6D30" w:rsidRPr="00C3623E">
        <w:rPr>
          <w:b w:val="0"/>
          <w:sz w:val="24"/>
          <w:szCs w:val="24"/>
        </w:rPr>
        <w:t>s e</w:t>
      </w:r>
      <w:r w:rsidRPr="00C3623E">
        <w:rPr>
          <w:b w:val="0"/>
          <w:sz w:val="24"/>
          <w:szCs w:val="24"/>
        </w:rPr>
        <w:t xml:space="preserve"> que possa</w:t>
      </w:r>
      <w:r w:rsidR="00BA6D30" w:rsidRPr="00C3623E">
        <w:rPr>
          <w:b w:val="0"/>
          <w:sz w:val="24"/>
          <w:szCs w:val="24"/>
        </w:rPr>
        <w:t>m</w:t>
      </w:r>
      <w:r w:rsidRPr="00C3623E">
        <w:rPr>
          <w:b w:val="0"/>
          <w:sz w:val="24"/>
          <w:szCs w:val="24"/>
        </w:rPr>
        <w:t xml:space="preserve"> ser afetad</w:t>
      </w:r>
      <w:r w:rsidR="00BA6D30" w:rsidRPr="00C3623E">
        <w:rPr>
          <w:b w:val="0"/>
          <w:sz w:val="24"/>
          <w:szCs w:val="24"/>
        </w:rPr>
        <w:t>os</w:t>
      </w:r>
      <w:r w:rsidRPr="00C3623E">
        <w:rPr>
          <w:b w:val="0"/>
          <w:sz w:val="24"/>
          <w:szCs w:val="24"/>
        </w:rPr>
        <w:t xml:space="preserve"> pela água, sejam documentos impressos, ou os disco rígidos do servidor. Deve</w:t>
      </w:r>
      <w:r w:rsidR="00E74BAA" w:rsidRPr="00C3623E">
        <w:rPr>
          <w:b w:val="0"/>
          <w:sz w:val="24"/>
          <w:szCs w:val="24"/>
        </w:rPr>
        <w:t>-se</w:t>
      </w:r>
      <w:r w:rsidRPr="00C3623E">
        <w:rPr>
          <w:b w:val="0"/>
          <w:sz w:val="24"/>
          <w:szCs w:val="24"/>
        </w:rPr>
        <w:t xml:space="preserve"> também contactar imediatamente os bombeiros</w:t>
      </w:r>
      <w:r w:rsidR="00E74BAA" w:rsidRPr="00C3623E">
        <w:rPr>
          <w:b w:val="0"/>
          <w:sz w:val="24"/>
          <w:szCs w:val="24"/>
        </w:rPr>
        <w:t>.</w:t>
      </w:r>
    </w:p>
    <w:p w14:paraId="0DB8EC12" w14:textId="16FAC041" w:rsidR="00CA0BD2" w:rsidRPr="00C3623E" w:rsidRDefault="00CA0BD2" w:rsidP="00C3623E">
      <w:pPr>
        <w:pStyle w:val="ListParagraph"/>
        <w:numPr>
          <w:ilvl w:val="0"/>
          <w:numId w:val="27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 </w:t>
      </w:r>
      <w:r w:rsidR="00E74BAA" w:rsidRPr="00C3623E">
        <w:rPr>
          <w:b w:val="0"/>
          <w:sz w:val="24"/>
          <w:szCs w:val="24"/>
        </w:rPr>
        <w:t>Ameaça interna - Imediatamente identificar os responsáveis e ativar todos os mecanismos jurídicos necessários. Questionar o responsável sobre a forma como executou o seu plano e perceber se a pessoa tinha autorização para usar os meios que utilizou e no caso negativo, verificar como proteger esses meios para prevenir futuros incidentes.</w:t>
      </w:r>
    </w:p>
    <w:p w14:paraId="76F6F6CC" w14:textId="2CAE2C5F" w:rsidR="00E74BAA" w:rsidRPr="00C3623E" w:rsidRDefault="00E74BAA" w:rsidP="00C3623E">
      <w:pPr>
        <w:pStyle w:val="ListParagraph"/>
        <w:numPr>
          <w:ilvl w:val="0"/>
          <w:numId w:val="27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Incêndio - Imediatamente alertar os bombeiros. Evacuar o pessoal do edifício pelas devidas saídas para esta situação e se possível remover e evacuar os discos rígidos do servidor para evitar a perda dos dados críticos da empresa.</w:t>
      </w:r>
    </w:p>
    <w:p w14:paraId="5F9A2A70" w14:textId="30E8F92D" w:rsidR="00E74BAA" w:rsidRPr="00C3623E" w:rsidRDefault="00E74BAA" w:rsidP="00C3623E">
      <w:pPr>
        <w:pStyle w:val="ListParagraph"/>
        <w:numPr>
          <w:ilvl w:val="0"/>
          <w:numId w:val="27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Falha de energia - Após a falha, o técnico informático da empresa tem aproximadamente 20 minutos para desligar o servidor de forma segura, de maneira a evitar perda ou corrupção de dados. Acionar todos os mecanismos necessários para restaurar a energia o mais depressa possível e delegar tarefas em que não seja necessária energia a todos os funcionários de maneira a tentar mitigar os custos da perda de tempo dos funcionários.</w:t>
      </w:r>
    </w:p>
    <w:p w14:paraId="30DE965A" w14:textId="620987D2" w:rsidR="00E74BAA" w:rsidRPr="00C3623E" w:rsidRDefault="00E74BAA" w:rsidP="00C3623E">
      <w:pPr>
        <w:pStyle w:val="ListParagraph"/>
        <w:numPr>
          <w:ilvl w:val="0"/>
          <w:numId w:val="27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Falha do sistema – Imediatamente contactar o técnico informático ou mecânico para resolver o problema o quanto antes.</w:t>
      </w:r>
    </w:p>
    <w:p w14:paraId="7E44EDDB" w14:textId="586E1E36" w:rsidR="00C54B6C" w:rsidRDefault="00CD4A18" w:rsidP="00C54B6C">
      <w:pPr>
        <w:pStyle w:val="ListParagraph"/>
        <w:numPr>
          <w:ilvl w:val="0"/>
          <w:numId w:val="27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Invasão de propriedade </w:t>
      </w:r>
      <w:r w:rsidR="00EE2517" w:rsidRPr="00C3623E">
        <w:rPr>
          <w:b w:val="0"/>
          <w:sz w:val="24"/>
          <w:szCs w:val="24"/>
        </w:rPr>
        <w:t>–</w:t>
      </w:r>
      <w:r w:rsidRPr="00C3623E">
        <w:rPr>
          <w:b w:val="0"/>
          <w:sz w:val="24"/>
          <w:szCs w:val="24"/>
        </w:rPr>
        <w:t xml:space="preserve"> </w:t>
      </w:r>
      <w:r w:rsidR="00EE2517" w:rsidRPr="00C3623E">
        <w:rPr>
          <w:b w:val="0"/>
          <w:sz w:val="24"/>
          <w:szCs w:val="24"/>
        </w:rPr>
        <w:t>Solicitar á companhia de segurança os dados necessários para tentar identificar a altura da invasão e o responsável para que se possa alertar as autoridades.</w:t>
      </w:r>
    </w:p>
    <w:p w14:paraId="1389E758" w14:textId="2C50436B" w:rsidR="00C54B6C" w:rsidRDefault="00C54B6C" w:rsidP="00C54B6C">
      <w:pPr>
        <w:spacing w:after="200" w:line="288" w:lineRule="auto"/>
        <w:jc w:val="both"/>
        <w:rPr>
          <w:b w:val="0"/>
          <w:sz w:val="24"/>
          <w:szCs w:val="24"/>
        </w:rPr>
      </w:pPr>
    </w:p>
    <w:p w14:paraId="1E3728B4" w14:textId="77777777" w:rsidR="00C54B6C" w:rsidRPr="00C54B6C" w:rsidRDefault="00C54B6C" w:rsidP="00C54B6C">
      <w:pPr>
        <w:spacing w:after="200" w:line="288" w:lineRule="auto"/>
        <w:jc w:val="both"/>
        <w:rPr>
          <w:b w:val="0"/>
          <w:sz w:val="24"/>
          <w:szCs w:val="24"/>
        </w:rPr>
      </w:pPr>
    </w:p>
    <w:p w14:paraId="3697E8D4" w14:textId="4A9C03E5" w:rsidR="00EE2517" w:rsidRPr="00C3623E" w:rsidRDefault="00EE2517" w:rsidP="00C3623E">
      <w:pPr>
        <w:spacing w:after="200" w:line="288" w:lineRule="auto"/>
        <w:jc w:val="both"/>
        <w:rPr>
          <w:szCs w:val="28"/>
        </w:rPr>
      </w:pPr>
      <w:r w:rsidRPr="00C3623E">
        <w:rPr>
          <w:szCs w:val="28"/>
        </w:rPr>
        <w:lastRenderedPageBreak/>
        <w:t>Prevenção de falhas</w:t>
      </w:r>
    </w:p>
    <w:p w14:paraId="4CEEA5B4" w14:textId="116EA4E9" w:rsidR="00046B22" w:rsidRPr="00C3623E" w:rsidRDefault="00EE2517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Para prevenir falhas humanas deve-se realizar um estudo sobre quais são as responsabilidades que cada funcionário deve ter para que se possa dar formação </w:t>
      </w:r>
      <w:r w:rsidR="00FE5D03" w:rsidRPr="00C3623E">
        <w:rPr>
          <w:b w:val="0"/>
          <w:sz w:val="24"/>
          <w:szCs w:val="24"/>
        </w:rPr>
        <w:t>de maneira a mitigar</w:t>
      </w:r>
      <w:r w:rsidRPr="00C3623E">
        <w:rPr>
          <w:b w:val="0"/>
          <w:sz w:val="24"/>
          <w:szCs w:val="24"/>
        </w:rPr>
        <w:t xml:space="preserve"> </w:t>
      </w:r>
      <w:r w:rsidR="00FE5D03" w:rsidRPr="00C3623E">
        <w:rPr>
          <w:b w:val="0"/>
          <w:sz w:val="24"/>
          <w:szCs w:val="24"/>
        </w:rPr>
        <w:t xml:space="preserve">futuros </w:t>
      </w:r>
      <w:r w:rsidRPr="00C3623E">
        <w:rPr>
          <w:b w:val="0"/>
          <w:sz w:val="24"/>
          <w:szCs w:val="24"/>
        </w:rPr>
        <w:t xml:space="preserve">erros e aplicar o </w:t>
      </w:r>
      <w:r w:rsidR="00217882" w:rsidRPr="00C3623E">
        <w:rPr>
          <w:b w:val="0"/>
          <w:sz w:val="24"/>
          <w:szCs w:val="24"/>
        </w:rPr>
        <w:t>princípio</w:t>
      </w:r>
      <w:r w:rsidRPr="00C3623E">
        <w:rPr>
          <w:b w:val="0"/>
          <w:sz w:val="24"/>
          <w:szCs w:val="24"/>
        </w:rPr>
        <w:t xml:space="preserve"> de responsabilidade mínima, ou seja, cada funcionário apenas tem acesso ao que 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046B22" w:rsidRPr="00374B83" w14:paraId="16F85B9D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57D7A2" w14:textId="77777777" w:rsidR="00046B22" w:rsidRPr="00374B83" w:rsidRDefault="00046B22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t>BCP</w:t>
            </w:r>
          </w:p>
        </w:tc>
      </w:tr>
    </w:tbl>
    <w:p w14:paraId="5E4E3B10" w14:textId="0A9D3B0A" w:rsidR="00EE2517" w:rsidRPr="00C3623E" w:rsidRDefault="00EE2517" w:rsidP="00046B22">
      <w:p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necessita para executar as suas funções dentro da empresa, retirando o acesso a qualquer outro sistema que não seja necessário.</w:t>
      </w:r>
    </w:p>
    <w:p w14:paraId="4DE04660" w14:textId="14599C27" w:rsidR="00DA788E" w:rsidRPr="00C3623E" w:rsidRDefault="00EE2517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Para prevenir falhas de </w:t>
      </w:r>
      <w:r w:rsidRPr="00217882">
        <w:rPr>
          <w:b w:val="0"/>
          <w:i/>
          <w:sz w:val="24"/>
          <w:szCs w:val="24"/>
        </w:rPr>
        <w:t>hardware</w:t>
      </w:r>
      <w:r w:rsidR="00EA45F7" w:rsidRPr="00C3623E">
        <w:rPr>
          <w:b w:val="0"/>
          <w:sz w:val="24"/>
          <w:szCs w:val="24"/>
        </w:rPr>
        <w:t xml:space="preserve"> e </w:t>
      </w:r>
      <w:r w:rsidR="00EA45F7" w:rsidRPr="00217882">
        <w:rPr>
          <w:b w:val="0"/>
          <w:i/>
          <w:sz w:val="24"/>
          <w:szCs w:val="24"/>
        </w:rPr>
        <w:t>software</w:t>
      </w:r>
      <w:r w:rsidRPr="00C3623E">
        <w:rPr>
          <w:b w:val="0"/>
          <w:sz w:val="24"/>
          <w:szCs w:val="24"/>
        </w:rPr>
        <w:t>, fora os equipamentos extra que deveriam de ser obtidos para garantir rápida recuperação do sistema</w:t>
      </w:r>
      <w:r w:rsidR="00F976FD" w:rsidRPr="00C3623E">
        <w:rPr>
          <w:b w:val="0"/>
          <w:sz w:val="24"/>
          <w:szCs w:val="24"/>
        </w:rPr>
        <w:t xml:space="preserve"> em caso de avaria d</w:t>
      </w:r>
      <w:r w:rsidR="00E539AB" w:rsidRPr="00C3623E">
        <w:rPr>
          <w:b w:val="0"/>
          <w:sz w:val="24"/>
          <w:szCs w:val="24"/>
        </w:rPr>
        <w:t xml:space="preserve">e </w:t>
      </w:r>
      <w:r w:rsidR="00F976FD" w:rsidRPr="00C3623E">
        <w:rPr>
          <w:b w:val="0"/>
          <w:sz w:val="24"/>
          <w:szCs w:val="24"/>
        </w:rPr>
        <w:t>equipamentos</w:t>
      </w:r>
      <w:r w:rsidR="00DA788E" w:rsidRPr="00C3623E">
        <w:rPr>
          <w:b w:val="0"/>
          <w:sz w:val="24"/>
          <w:szCs w:val="24"/>
        </w:rPr>
        <w:t>, deve-se efetuar duplicação total dos discos do servidor</w:t>
      </w:r>
      <w:r w:rsidR="00EA45F7" w:rsidRPr="00C3623E">
        <w:rPr>
          <w:b w:val="0"/>
          <w:sz w:val="24"/>
          <w:szCs w:val="24"/>
        </w:rPr>
        <w:t xml:space="preserve"> com recurso ao mecanismo raid 1</w:t>
      </w:r>
      <w:r w:rsidR="00DA788E" w:rsidRPr="00C3623E">
        <w:rPr>
          <w:b w:val="0"/>
          <w:sz w:val="24"/>
          <w:szCs w:val="24"/>
        </w:rPr>
        <w:t xml:space="preserve">, fazer </w:t>
      </w:r>
      <w:r w:rsidR="00DA788E" w:rsidRPr="00217882">
        <w:rPr>
          <w:b w:val="0"/>
          <w:i/>
          <w:sz w:val="24"/>
          <w:szCs w:val="24"/>
        </w:rPr>
        <w:t>backups</w:t>
      </w:r>
      <w:r w:rsidR="00DA788E" w:rsidRPr="00C3623E">
        <w:rPr>
          <w:b w:val="0"/>
          <w:sz w:val="24"/>
          <w:szCs w:val="24"/>
        </w:rPr>
        <w:t xml:space="preserve"> das configurações dos equipamentos de rede e analise semanal do estado de cada dispositivo para se apurar eventuais quebras de performance e </w:t>
      </w:r>
      <w:r w:rsidR="00DA788E" w:rsidRPr="00EE4CDD">
        <w:rPr>
          <w:b w:val="0"/>
          <w:i/>
          <w:sz w:val="24"/>
          <w:szCs w:val="24"/>
        </w:rPr>
        <w:t>malwares</w:t>
      </w:r>
      <w:r w:rsidR="00DA788E" w:rsidRPr="00C3623E">
        <w:rPr>
          <w:b w:val="0"/>
          <w:sz w:val="24"/>
          <w:szCs w:val="24"/>
        </w:rPr>
        <w:t xml:space="preserve"> no sistema. Esta análise deve ser efetuada depois das 18:00 que é quando a empresa regista menor uso dos serviço</w:t>
      </w:r>
      <w:r w:rsidR="00571460" w:rsidRPr="00C3623E">
        <w:rPr>
          <w:b w:val="0"/>
          <w:sz w:val="24"/>
          <w:szCs w:val="24"/>
        </w:rPr>
        <w:t>s</w:t>
      </w:r>
      <w:r w:rsidR="00DA788E" w:rsidRPr="00C3623E">
        <w:rPr>
          <w:b w:val="0"/>
          <w:sz w:val="24"/>
          <w:szCs w:val="24"/>
        </w:rPr>
        <w:t xml:space="preserve">. </w:t>
      </w:r>
    </w:p>
    <w:p w14:paraId="073BEDBF" w14:textId="15F28B69" w:rsidR="004241A6" w:rsidRPr="00C3623E" w:rsidRDefault="004241A6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Para alem da analise semanal, deve-se instalar um sistema de monitorização que permita não só a captura de erros em toda infraestrutura informátic</w:t>
      </w:r>
      <w:r w:rsidR="004C51CA" w:rsidRPr="00C3623E">
        <w:rPr>
          <w:b w:val="0"/>
          <w:sz w:val="24"/>
          <w:szCs w:val="24"/>
        </w:rPr>
        <w:t>a</w:t>
      </w:r>
      <w:r w:rsidRPr="00C3623E">
        <w:rPr>
          <w:b w:val="0"/>
          <w:sz w:val="24"/>
          <w:szCs w:val="24"/>
        </w:rPr>
        <w:t xml:space="preserve">, mas também analise de tráfego de rede para se poder verificar se a </w:t>
      </w:r>
      <w:r w:rsidRPr="00217882">
        <w:rPr>
          <w:b w:val="0"/>
          <w:i/>
          <w:sz w:val="24"/>
          <w:szCs w:val="24"/>
        </w:rPr>
        <w:t>firewall</w:t>
      </w:r>
      <w:r w:rsidRPr="00C3623E">
        <w:rPr>
          <w:b w:val="0"/>
          <w:sz w:val="24"/>
          <w:szCs w:val="24"/>
        </w:rPr>
        <w:t xml:space="preserve"> está a usar politicas adequadas para impedir a circulação de trafego malicioso dentro da empresa e se os registos de acesso aos equipamentos apresentam irregularidades com recurso aos registos </w:t>
      </w:r>
      <w:r w:rsidRPr="00EE4CDD">
        <w:rPr>
          <w:sz w:val="24"/>
          <w:szCs w:val="24"/>
        </w:rPr>
        <w:t>AAA</w:t>
      </w:r>
      <w:r w:rsidRPr="00C3623E">
        <w:rPr>
          <w:b w:val="0"/>
          <w:sz w:val="24"/>
          <w:szCs w:val="24"/>
        </w:rPr>
        <w:t>.</w:t>
      </w:r>
      <w:r w:rsidR="00730C4A" w:rsidRPr="00C3623E">
        <w:rPr>
          <w:b w:val="0"/>
          <w:sz w:val="24"/>
          <w:szCs w:val="24"/>
        </w:rPr>
        <w:t xml:space="preserve"> Para monitorização de tráfego e alertas da </w:t>
      </w:r>
      <w:r w:rsidR="00730C4A" w:rsidRPr="00217882">
        <w:rPr>
          <w:b w:val="0"/>
          <w:i/>
          <w:sz w:val="24"/>
          <w:szCs w:val="24"/>
        </w:rPr>
        <w:t>firewall</w:t>
      </w:r>
      <w:r w:rsidR="00730C4A" w:rsidRPr="00C3623E">
        <w:rPr>
          <w:b w:val="0"/>
          <w:sz w:val="24"/>
          <w:szCs w:val="24"/>
        </w:rPr>
        <w:t xml:space="preserve">, o uso de uma máquina com o sistema operativo </w:t>
      </w:r>
      <w:r w:rsidR="00730C4A" w:rsidRPr="008B425C">
        <w:rPr>
          <w:sz w:val="24"/>
          <w:szCs w:val="24"/>
        </w:rPr>
        <w:t>Linux</w:t>
      </w:r>
      <w:r w:rsidR="00730C4A" w:rsidRPr="00C3623E">
        <w:rPr>
          <w:b w:val="0"/>
          <w:sz w:val="24"/>
          <w:szCs w:val="24"/>
        </w:rPr>
        <w:t xml:space="preserve"> </w:t>
      </w:r>
      <w:r w:rsidR="00730C4A" w:rsidRPr="00EE4CDD">
        <w:rPr>
          <w:sz w:val="24"/>
          <w:szCs w:val="24"/>
        </w:rPr>
        <w:t>Security</w:t>
      </w:r>
      <w:r w:rsidR="00730C4A" w:rsidRPr="00C3623E">
        <w:rPr>
          <w:b w:val="0"/>
          <w:sz w:val="24"/>
          <w:szCs w:val="24"/>
        </w:rPr>
        <w:t xml:space="preserve"> </w:t>
      </w:r>
      <w:r w:rsidR="00730C4A" w:rsidRPr="00EE4CDD">
        <w:rPr>
          <w:sz w:val="24"/>
          <w:szCs w:val="24"/>
        </w:rPr>
        <w:t>Onion</w:t>
      </w:r>
      <w:r w:rsidR="00730C4A" w:rsidRPr="00C3623E">
        <w:rPr>
          <w:b w:val="0"/>
          <w:sz w:val="24"/>
          <w:szCs w:val="24"/>
        </w:rPr>
        <w:t xml:space="preserve"> e software capaz de interpretar alertas gerados pelo</w:t>
      </w:r>
      <w:r w:rsidR="00B434EA" w:rsidRPr="00C3623E">
        <w:rPr>
          <w:b w:val="0"/>
          <w:sz w:val="24"/>
          <w:szCs w:val="24"/>
        </w:rPr>
        <w:t xml:space="preserve"> </w:t>
      </w:r>
      <w:r w:rsidR="00B434EA" w:rsidRPr="00005FD7">
        <w:rPr>
          <w:sz w:val="24"/>
          <w:szCs w:val="24"/>
        </w:rPr>
        <w:t>syslog</w:t>
      </w:r>
      <w:r w:rsidR="00B434EA" w:rsidRPr="00C3623E">
        <w:rPr>
          <w:b w:val="0"/>
          <w:sz w:val="24"/>
          <w:szCs w:val="24"/>
        </w:rPr>
        <w:t xml:space="preserve"> e pelos protocolos</w:t>
      </w:r>
      <w:r w:rsidR="00730C4A" w:rsidRPr="00C3623E">
        <w:rPr>
          <w:b w:val="0"/>
          <w:sz w:val="24"/>
          <w:szCs w:val="24"/>
        </w:rPr>
        <w:t xml:space="preserve"> </w:t>
      </w:r>
      <w:r w:rsidR="00730C4A" w:rsidRPr="00EE4CDD">
        <w:rPr>
          <w:sz w:val="24"/>
          <w:szCs w:val="24"/>
        </w:rPr>
        <w:t>SNMPv3</w:t>
      </w:r>
      <w:r w:rsidR="00E76B62" w:rsidRPr="00C3623E">
        <w:rPr>
          <w:b w:val="0"/>
          <w:sz w:val="24"/>
          <w:szCs w:val="24"/>
        </w:rPr>
        <w:t xml:space="preserve"> e </w:t>
      </w:r>
      <w:proofErr w:type="spellStart"/>
      <w:r w:rsidR="008B425C" w:rsidRPr="00005FD7">
        <w:rPr>
          <w:sz w:val="24"/>
          <w:szCs w:val="24"/>
        </w:rPr>
        <w:t>netflow</w:t>
      </w:r>
      <w:proofErr w:type="spellEnd"/>
      <w:r w:rsidR="008B425C" w:rsidRPr="00C3623E">
        <w:rPr>
          <w:b w:val="0"/>
          <w:sz w:val="24"/>
          <w:szCs w:val="24"/>
        </w:rPr>
        <w:t xml:space="preserve"> </w:t>
      </w:r>
      <w:r w:rsidR="00730C4A" w:rsidRPr="00C3623E">
        <w:rPr>
          <w:b w:val="0"/>
          <w:sz w:val="24"/>
          <w:szCs w:val="24"/>
        </w:rPr>
        <w:t>seria o mais indicado.</w:t>
      </w:r>
      <w:r w:rsidR="00E76B62" w:rsidRPr="00C3623E">
        <w:rPr>
          <w:b w:val="0"/>
          <w:sz w:val="24"/>
          <w:szCs w:val="24"/>
        </w:rPr>
        <w:t xml:space="preserve"> O </w:t>
      </w:r>
      <w:r w:rsidR="00E76B62" w:rsidRPr="00005FD7">
        <w:rPr>
          <w:sz w:val="24"/>
          <w:szCs w:val="24"/>
        </w:rPr>
        <w:t>netflow</w:t>
      </w:r>
      <w:r w:rsidR="00E76B62" w:rsidRPr="008B425C">
        <w:rPr>
          <w:sz w:val="24"/>
          <w:szCs w:val="24"/>
        </w:rPr>
        <w:t xml:space="preserve"> </w:t>
      </w:r>
      <w:r w:rsidR="00E76B62" w:rsidRPr="00C3623E">
        <w:rPr>
          <w:b w:val="0"/>
          <w:sz w:val="24"/>
          <w:szCs w:val="24"/>
        </w:rPr>
        <w:t xml:space="preserve">foi inicialmente introduzido pela </w:t>
      </w:r>
      <w:r w:rsidR="00E76B62" w:rsidRPr="00005FD7">
        <w:rPr>
          <w:sz w:val="24"/>
          <w:szCs w:val="24"/>
        </w:rPr>
        <w:t>Cisco</w:t>
      </w:r>
      <w:r w:rsidR="00E76B62" w:rsidRPr="00C3623E">
        <w:rPr>
          <w:b w:val="0"/>
          <w:sz w:val="24"/>
          <w:szCs w:val="24"/>
        </w:rPr>
        <w:t xml:space="preserve"> e permite monitorizar tráfego </w:t>
      </w:r>
      <w:r w:rsidR="00EE4CDD">
        <w:rPr>
          <w:b w:val="0"/>
          <w:sz w:val="24"/>
          <w:szCs w:val="24"/>
        </w:rPr>
        <w:t>IP</w:t>
      </w:r>
      <w:r w:rsidR="00E76B62" w:rsidRPr="00C3623E">
        <w:rPr>
          <w:b w:val="0"/>
          <w:sz w:val="24"/>
          <w:szCs w:val="24"/>
        </w:rPr>
        <w:t xml:space="preserve"> á saída e entrada de uma interface</w:t>
      </w:r>
      <w:r w:rsidR="00692811" w:rsidRPr="00C3623E">
        <w:rPr>
          <w:b w:val="0"/>
          <w:sz w:val="24"/>
          <w:szCs w:val="24"/>
        </w:rPr>
        <w:t xml:space="preserve"> e o </w:t>
      </w:r>
      <w:r w:rsidR="00692811" w:rsidRPr="00005FD7">
        <w:rPr>
          <w:sz w:val="24"/>
          <w:szCs w:val="24"/>
        </w:rPr>
        <w:t>syslog</w:t>
      </w:r>
      <w:r w:rsidR="00692811" w:rsidRPr="00C3623E">
        <w:rPr>
          <w:b w:val="0"/>
          <w:sz w:val="24"/>
          <w:szCs w:val="24"/>
        </w:rPr>
        <w:t xml:space="preserve"> permite a captura de todas as mensagens geradas pelo </w:t>
      </w:r>
      <w:r w:rsidR="00E017BD" w:rsidRPr="00C3623E">
        <w:rPr>
          <w:b w:val="0"/>
          <w:sz w:val="24"/>
          <w:szCs w:val="24"/>
        </w:rPr>
        <w:t>equipamento</w:t>
      </w:r>
      <w:r w:rsidR="00E76B62" w:rsidRPr="00C3623E">
        <w:rPr>
          <w:b w:val="0"/>
          <w:sz w:val="24"/>
          <w:szCs w:val="24"/>
        </w:rPr>
        <w:t xml:space="preserve">. O </w:t>
      </w:r>
      <w:r w:rsidR="00E76B62" w:rsidRPr="00EE4CDD">
        <w:rPr>
          <w:b w:val="0"/>
          <w:i/>
          <w:sz w:val="24"/>
          <w:szCs w:val="24"/>
        </w:rPr>
        <w:t>Simple</w:t>
      </w:r>
      <w:r w:rsidR="00E76B62" w:rsidRPr="00C3623E">
        <w:rPr>
          <w:b w:val="0"/>
          <w:sz w:val="24"/>
          <w:szCs w:val="24"/>
        </w:rPr>
        <w:t xml:space="preserve"> </w:t>
      </w:r>
      <w:r w:rsidR="00E76B62" w:rsidRPr="00EE4CDD">
        <w:rPr>
          <w:b w:val="0"/>
          <w:i/>
          <w:sz w:val="24"/>
          <w:szCs w:val="24"/>
        </w:rPr>
        <w:t>Network</w:t>
      </w:r>
      <w:r w:rsidR="00E76B62" w:rsidRPr="00C3623E">
        <w:rPr>
          <w:b w:val="0"/>
          <w:sz w:val="24"/>
          <w:szCs w:val="24"/>
        </w:rPr>
        <w:t xml:space="preserve"> </w:t>
      </w:r>
      <w:r w:rsidR="00E76B62" w:rsidRPr="00EE4CDD">
        <w:rPr>
          <w:b w:val="0"/>
          <w:i/>
          <w:sz w:val="24"/>
          <w:szCs w:val="24"/>
        </w:rPr>
        <w:t>Management</w:t>
      </w:r>
      <w:r w:rsidR="00E76B62" w:rsidRPr="00C3623E">
        <w:rPr>
          <w:b w:val="0"/>
          <w:sz w:val="24"/>
          <w:szCs w:val="24"/>
        </w:rPr>
        <w:t xml:space="preserve"> </w:t>
      </w:r>
      <w:r w:rsidR="00E76B62" w:rsidRPr="00EE4CDD">
        <w:rPr>
          <w:b w:val="0"/>
          <w:i/>
          <w:sz w:val="24"/>
          <w:szCs w:val="24"/>
        </w:rPr>
        <w:t>Protocol</w:t>
      </w:r>
      <w:r w:rsidR="00E76B62" w:rsidRPr="00C3623E">
        <w:rPr>
          <w:b w:val="0"/>
          <w:sz w:val="24"/>
          <w:szCs w:val="24"/>
        </w:rPr>
        <w:t xml:space="preserve"> (</w:t>
      </w:r>
      <w:r w:rsidR="00E76B62" w:rsidRPr="00EE4CDD">
        <w:rPr>
          <w:sz w:val="24"/>
          <w:szCs w:val="24"/>
        </w:rPr>
        <w:t>SNMP</w:t>
      </w:r>
      <w:r w:rsidR="00E76B62" w:rsidRPr="00C3623E">
        <w:rPr>
          <w:b w:val="0"/>
          <w:sz w:val="24"/>
          <w:szCs w:val="24"/>
        </w:rPr>
        <w:t>) é um</w:t>
      </w:r>
      <w:r w:rsidR="00692811" w:rsidRPr="00C3623E">
        <w:rPr>
          <w:b w:val="0"/>
          <w:sz w:val="24"/>
          <w:szCs w:val="24"/>
        </w:rPr>
        <w:t xml:space="preserve"> protocolo</w:t>
      </w:r>
      <w:r w:rsidR="00E76B62" w:rsidRPr="00C3623E">
        <w:rPr>
          <w:b w:val="0"/>
          <w:sz w:val="24"/>
          <w:szCs w:val="24"/>
        </w:rPr>
        <w:t xml:space="preserve"> standard da internet e permite </w:t>
      </w:r>
      <w:r w:rsidR="00692811" w:rsidRPr="00C3623E">
        <w:rPr>
          <w:b w:val="0"/>
          <w:sz w:val="24"/>
          <w:szCs w:val="24"/>
        </w:rPr>
        <w:t>capturar e organizar informação dos dispositivos</w:t>
      </w:r>
      <w:r w:rsidR="00EE4CDD">
        <w:rPr>
          <w:b w:val="0"/>
          <w:sz w:val="24"/>
          <w:szCs w:val="24"/>
        </w:rPr>
        <w:t xml:space="preserve"> IP</w:t>
      </w:r>
      <w:r w:rsidR="00692811" w:rsidRPr="00C3623E">
        <w:rPr>
          <w:b w:val="0"/>
          <w:sz w:val="24"/>
          <w:szCs w:val="24"/>
        </w:rPr>
        <w:t>, bem como manipular certas variáveis do sistema do mesmo como a velocidade da ventoinha.</w:t>
      </w:r>
      <w:r w:rsidR="00C46C3E" w:rsidRPr="00C3623E">
        <w:rPr>
          <w:b w:val="0"/>
          <w:sz w:val="24"/>
          <w:szCs w:val="24"/>
        </w:rPr>
        <w:t xml:space="preserve"> É proposto o uso de </w:t>
      </w:r>
      <w:r w:rsidR="00C46C3E" w:rsidRPr="00EE4CDD">
        <w:rPr>
          <w:sz w:val="24"/>
          <w:szCs w:val="24"/>
        </w:rPr>
        <w:t>SNMPv3</w:t>
      </w:r>
      <w:r w:rsidR="00C46C3E" w:rsidRPr="00C3623E">
        <w:rPr>
          <w:b w:val="0"/>
          <w:sz w:val="24"/>
          <w:szCs w:val="24"/>
        </w:rPr>
        <w:t xml:space="preserve"> uma vez que este suporta a autenticação e encriptação dos dados fornecidos quer pelo dispositivo, quer pela entidade de gestão.</w:t>
      </w:r>
    </w:p>
    <w:p w14:paraId="78F7F789" w14:textId="77777777" w:rsidR="00293AAA" w:rsidRDefault="00DA788E" w:rsidP="00293AAA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Uma vez que a empresa necessita dos dados durante um período médio de 5 anos antes de os poder descartar, o ideal é investir em discos de maior capacidade para evitar a perda de performance do servidor.</w:t>
      </w:r>
    </w:p>
    <w:p w14:paraId="548B72B5" w14:textId="28023D57" w:rsidR="00DA788E" w:rsidRPr="00293AAA" w:rsidRDefault="00DA788E" w:rsidP="00293AAA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lastRenderedPageBreak/>
        <w:t xml:space="preserve">Quanto a eventuais catástrofes como incêndios, deve ser elaborado um plano de desastres, de maneira a salvaguardar toda a informação critica </w:t>
      </w:r>
      <w:r w:rsidR="00492826" w:rsidRPr="00C3623E">
        <w:rPr>
          <w:b w:val="0"/>
          <w:sz w:val="24"/>
          <w:szCs w:val="24"/>
        </w:rPr>
        <w:t xml:space="preserve">da empresa para um sistema remoto. Uma </w:t>
      </w:r>
      <w:r w:rsidR="00492826" w:rsidRPr="00EE4CDD">
        <w:rPr>
          <w:b w:val="0"/>
          <w:i/>
          <w:sz w:val="24"/>
          <w:szCs w:val="24"/>
        </w:rPr>
        <w:t>cloud</w:t>
      </w:r>
      <w:r w:rsidR="00492826" w:rsidRPr="00C3623E">
        <w:rPr>
          <w:b w:val="0"/>
          <w:sz w:val="24"/>
          <w:szCs w:val="24"/>
        </w:rPr>
        <w:t xml:space="preserve"> poderia ser a solução mais indicada.</w:t>
      </w:r>
    </w:p>
    <w:p w14:paraId="01562DB0" w14:textId="6124DBD6" w:rsidR="001A1ADE" w:rsidRPr="00C3623E" w:rsidRDefault="001A1ADE" w:rsidP="00C3623E">
      <w:pPr>
        <w:spacing w:after="200" w:line="288" w:lineRule="auto"/>
        <w:jc w:val="both"/>
        <w:rPr>
          <w:szCs w:val="28"/>
        </w:rPr>
      </w:pPr>
      <w:r w:rsidRPr="00C554E6">
        <w:rPr>
          <w:i/>
          <w:szCs w:val="28"/>
        </w:rPr>
        <w:t>Recovery Point Objective</w:t>
      </w:r>
      <w:r w:rsidRPr="00C3623E">
        <w:rPr>
          <w:szCs w:val="28"/>
        </w:rPr>
        <w:t xml:space="preserve"> (RPO)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046B22" w:rsidRPr="00374B83" w14:paraId="220B2D24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DF4FF4" w14:textId="77777777" w:rsidR="00046B22" w:rsidRPr="00374B83" w:rsidRDefault="00046B22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t>BCP</w:t>
            </w:r>
          </w:p>
        </w:tc>
      </w:tr>
    </w:tbl>
    <w:p w14:paraId="51D062D3" w14:textId="49B953CA" w:rsidR="001A1ADE" w:rsidRPr="00C3623E" w:rsidRDefault="001A1ADE" w:rsidP="00C3623E">
      <w:pPr>
        <w:spacing w:after="200" w:line="288" w:lineRule="auto"/>
        <w:ind w:firstLine="36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O </w:t>
      </w:r>
      <w:r w:rsidRPr="00EE4CDD">
        <w:rPr>
          <w:sz w:val="24"/>
          <w:szCs w:val="24"/>
        </w:rPr>
        <w:t>RPO</w:t>
      </w:r>
      <w:r w:rsidRPr="00C3623E">
        <w:rPr>
          <w:b w:val="0"/>
          <w:sz w:val="24"/>
          <w:szCs w:val="24"/>
        </w:rPr>
        <w:t xml:space="preserve"> </w:t>
      </w:r>
      <w:r w:rsidR="000C77BA" w:rsidRPr="00C3623E">
        <w:rPr>
          <w:b w:val="0"/>
          <w:sz w:val="24"/>
          <w:szCs w:val="24"/>
        </w:rPr>
        <w:t xml:space="preserve">permite definir durante quanto tempo é tolerável a perda de informação sem que esta tenha um impacto negativo na continuidade do negócio da empresa. Para </w:t>
      </w:r>
      <w:r w:rsidR="000A7D1F" w:rsidRPr="00C3623E">
        <w:rPr>
          <w:b w:val="0"/>
          <w:sz w:val="24"/>
          <w:szCs w:val="24"/>
        </w:rPr>
        <w:t>os elementos</w:t>
      </w:r>
      <w:r w:rsidR="000C77BA" w:rsidRPr="00C3623E">
        <w:rPr>
          <w:b w:val="0"/>
          <w:sz w:val="24"/>
          <w:szCs w:val="24"/>
        </w:rPr>
        <w:t xml:space="preserve"> da empresa foi definido:</w:t>
      </w:r>
    </w:p>
    <w:p w14:paraId="04ACB561" w14:textId="12496D08" w:rsidR="000C77BA" w:rsidRPr="00C3623E" w:rsidRDefault="000C77BA" w:rsidP="00C3623E">
      <w:pPr>
        <w:pStyle w:val="ListParagraph"/>
        <w:numPr>
          <w:ilvl w:val="0"/>
          <w:numId w:val="28"/>
        </w:numPr>
        <w:spacing w:after="200" w:line="288" w:lineRule="auto"/>
        <w:jc w:val="both"/>
        <w:rPr>
          <w:sz w:val="24"/>
          <w:szCs w:val="24"/>
        </w:rPr>
      </w:pPr>
      <w:r w:rsidRPr="00C3623E">
        <w:rPr>
          <w:b w:val="0"/>
          <w:sz w:val="24"/>
          <w:szCs w:val="24"/>
        </w:rPr>
        <w:t>Servidor de email – 2 horas.</w:t>
      </w:r>
    </w:p>
    <w:p w14:paraId="6F40090A" w14:textId="77777777" w:rsidR="000C77BA" w:rsidRPr="00C3623E" w:rsidRDefault="000C77BA" w:rsidP="00C3623E">
      <w:pPr>
        <w:pStyle w:val="ListParagraph"/>
        <w:numPr>
          <w:ilvl w:val="0"/>
          <w:numId w:val="28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Servidor de base de dados – 1 hora.</w:t>
      </w:r>
    </w:p>
    <w:p w14:paraId="61E4B5DC" w14:textId="77777777" w:rsidR="000C77BA" w:rsidRPr="00C3623E" w:rsidRDefault="000C77BA" w:rsidP="00C3623E">
      <w:pPr>
        <w:pStyle w:val="ListParagraph"/>
        <w:numPr>
          <w:ilvl w:val="0"/>
          <w:numId w:val="28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Aplicação da empresa – 1 hora.</w:t>
      </w:r>
    </w:p>
    <w:p w14:paraId="7E1E3FA8" w14:textId="6CA22C81" w:rsidR="000C77BA" w:rsidRPr="00C3623E" w:rsidRDefault="000C77BA" w:rsidP="00C3623E">
      <w:pPr>
        <w:pStyle w:val="ListParagraph"/>
        <w:numPr>
          <w:ilvl w:val="0"/>
          <w:numId w:val="28"/>
        </w:numPr>
        <w:spacing w:after="200" w:line="288" w:lineRule="auto"/>
        <w:jc w:val="both"/>
        <w:rPr>
          <w:b w:val="0"/>
          <w:sz w:val="24"/>
          <w:szCs w:val="24"/>
        </w:rPr>
      </w:pPr>
      <w:r w:rsidRPr="00B102DD">
        <w:rPr>
          <w:b w:val="0"/>
          <w:i/>
          <w:sz w:val="24"/>
          <w:szCs w:val="24"/>
        </w:rPr>
        <w:t>Firewall</w:t>
      </w:r>
      <w:r w:rsidRPr="00C3623E">
        <w:rPr>
          <w:b w:val="0"/>
          <w:sz w:val="24"/>
          <w:szCs w:val="24"/>
        </w:rPr>
        <w:t xml:space="preserve"> – 2 horas.</w:t>
      </w:r>
    </w:p>
    <w:p w14:paraId="08A2ED72" w14:textId="4627836C" w:rsidR="000C77BA" w:rsidRPr="00C3623E" w:rsidRDefault="000C77BA" w:rsidP="00C3623E">
      <w:pPr>
        <w:pStyle w:val="ListParagraph"/>
        <w:numPr>
          <w:ilvl w:val="0"/>
          <w:numId w:val="28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Serviço de marcação de faltas dos funcionários – </w:t>
      </w:r>
      <w:r w:rsidR="00915B51" w:rsidRPr="00C3623E">
        <w:rPr>
          <w:b w:val="0"/>
          <w:sz w:val="24"/>
          <w:szCs w:val="24"/>
        </w:rPr>
        <w:t>12 horas</w:t>
      </w:r>
      <w:r w:rsidRPr="00C3623E">
        <w:rPr>
          <w:b w:val="0"/>
          <w:sz w:val="24"/>
          <w:szCs w:val="24"/>
        </w:rPr>
        <w:t>.</w:t>
      </w:r>
    </w:p>
    <w:p w14:paraId="4D6F54B3" w14:textId="5B515684" w:rsidR="000C77BA" w:rsidRPr="00C3623E" w:rsidRDefault="000C77BA" w:rsidP="00C3623E">
      <w:pPr>
        <w:pStyle w:val="ListParagraph"/>
        <w:numPr>
          <w:ilvl w:val="0"/>
          <w:numId w:val="28"/>
        </w:numPr>
        <w:spacing w:after="200" w:line="288" w:lineRule="auto"/>
        <w:jc w:val="both"/>
        <w:rPr>
          <w:b w:val="0"/>
          <w:sz w:val="24"/>
          <w:szCs w:val="24"/>
        </w:rPr>
      </w:pPr>
      <w:r w:rsidRPr="00B102DD">
        <w:rPr>
          <w:b w:val="0"/>
          <w:i/>
          <w:sz w:val="24"/>
          <w:szCs w:val="24"/>
        </w:rPr>
        <w:t>Software</w:t>
      </w:r>
      <w:r w:rsidRPr="00C3623E">
        <w:rPr>
          <w:b w:val="0"/>
          <w:sz w:val="24"/>
          <w:szCs w:val="24"/>
        </w:rPr>
        <w:t xml:space="preserve"> </w:t>
      </w:r>
      <w:r w:rsidRPr="00EE4CDD">
        <w:rPr>
          <w:sz w:val="24"/>
          <w:szCs w:val="24"/>
        </w:rPr>
        <w:t>Lectra</w:t>
      </w:r>
      <w:r w:rsidRPr="00C3623E">
        <w:rPr>
          <w:b w:val="0"/>
          <w:sz w:val="24"/>
          <w:szCs w:val="24"/>
        </w:rPr>
        <w:t xml:space="preserve"> – </w:t>
      </w:r>
      <w:r w:rsidR="002478C6" w:rsidRPr="00C3623E">
        <w:rPr>
          <w:b w:val="0"/>
          <w:sz w:val="24"/>
          <w:szCs w:val="24"/>
        </w:rPr>
        <w:t>4</w:t>
      </w:r>
      <w:r w:rsidRPr="00C3623E">
        <w:rPr>
          <w:b w:val="0"/>
          <w:sz w:val="24"/>
          <w:szCs w:val="24"/>
        </w:rPr>
        <w:t xml:space="preserve"> hora</w:t>
      </w:r>
      <w:r w:rsidR="004B2CF1" w:rsidRPr="00C3623E">
        <w:rPr>
          <w:b w:val="0"/>
          <w:sz w:val="24"/>
          <w:szCs w:val="24"/>
        </w:rPr>
        <w:t>s</w:t>
      </w:r>
      <w:r w:rsidRPr="00C3623E">
        <w:rPr>
          <w:b w:val="0"/>
          <w:sz w:val="24"/>
          <w:szCs w:val="24"/>
        </w:rPr>
        <w:t>.</w:t>
      </w:r>
    </w:p>
    <w:p w14:paraId="00625E8F" w14:textId="1E1257A5" w:rsidR="000A7D1F" w:rsidRPr="00C3623E" w:rsidRDefault="000A7D1F" w:rsidP="00C3623E">
      <w:pPr>
        <w:pStyle w:val="ListParagraph"/>
        <w:numPr>
          <w:ilvl w:val="0"/>
          <w:numId w:val="28"/>
        </w:numPr>
        <w:spacing w:after="200" w:line="288" w:lineRule="auto"/>
        <w:jc w:val="both"/>
        <w:rPr>
          <w:b w:val="0"/>
          <w:sz w:val="24"/>
          <w:szCs w:val="24"/>
        </w:rPr>
      </w:pPr>
      <w:r w:rsidRPr="00B102DD">
        <w:rPr>
          <w:b w:val="0"/>
          <w:i/>
          <w:sz w:val="24"/>
          <w:szCs w:val="24"/>
        </w:rPr>
        <w:t>Software</w:t>
      </w:r>
      <w:r w:rsidRPr="00C3623E">
        <w:rPr>
          <w:b w:val="0"/>
          <w:sz w:val="24"/>
          <w:szCs w:val="24"/>
        </w:rPr>
        <w:t xml:space="preserve"> </w:t>
      </w:r>
      <w:r w:rsidRPr="00B102DD">
        <w:rPr>
          <w:sz w:val="24"/>
          <w:szCs w:val="24"/>
        </w:rPr>
        <w:t>SAGE</w:t>
      </w:r>
      <w:r w:rsidRPr="00C3623E">
        <w:rPr>
          <w:b w:val="0"/>
          <w:sz w:val="24"/>
          <w:szCs w:val="24"/>
        </w:rPr>
        <w:t xml:space="preserve"> – 1 hora.</w:t>
      </w:r>
    </w:p>
    <w:p w14:paraId="7843BDD0" w14:textId="1DF0416B" w:rsidR="000C77BA" w:rsidRPr="00C3623E" w:rsidRDefault="000C77BA" w:rsidP="00C3623E">
      <w:pPr>
        <w:pStyle w:val="ListParagraph"/>
        <w:numPr>
          <w:ilvl w:val="0"/>
          <w:numId w:val="28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Equipamentos de rede com exceção da </w:t>
      </w:r>
      <w:r w:rsidRPr="00B102DD">
        <w:rPr>
          <w:b w:val="0"/>
          <w:i/>
          <w:sz w:val="24"/>
          <w:szCs w:val="24"/>
        </w:rPr>
        <w:t>firewall</w:t>
      </w:r>
      <w:r w:rsidRPr="00C3623E">
        <w:rPr>
          <w:b w:val="0"/>
          <w:sz w:val="24"/>
          <w:szCs w:val="24"/>
        </w:rPr>
        <w:t xml:space="preserve"> – 4 horas.</w:t>
      </w:r>
    </w:p>
    <w:p w14:paraId="250A705A" w14:textId="6508A143" w:rsidR="000C77BA" w:rsidRPr="00C3623E" w:rsidRDefault="000C77BA" w:rsidP="00C3623E">
      <w:pPr>
        <w:pStyle w:val="ListParagraph"/>
        <w:numPr>
          <w:ilvl w:val="0"/>
          <w:numId w:val="28"/>
        </w:numPr>
        <w:spacing w:after="200" w:line="288" w:lineRule="auto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Gravações do sistema de segurança – 6 horas.</w:t>
      </w:r>
    </w:p>
    <w:p w14:paraId="070C4B43" w14:textId="7DAFEC41" w:rsidR="00BA268F" w:rsidRPr="00C3623E" w:rsidRDefault="00BA268F" w:rsidP="00C3623E">
      <w:pPr>
        <w:spacing w:after="200" w:line="288" w:lineRule="auto"/>
        <w:jc w:val="both"/>
        <w:rPr>
          <w:b w:val="0"/>
          <w:szCs w:val="28"/>
        </w:rPr>
      </w:pPr>
      <w:proofErr w:type="spellStart"/>
      <w:r w:rsidRPr="00C554E6">
        <w:rPr>
          <w:i/>
          <w:szCs w:val="28"/>
        </w:rPr>
        <w:t>Recovery</w:t>
      </w:r>
      <w:proofErr w:type="spellEnd"/>
      <w:r w:rsidRPr="00C554E6">
        <w:rPr>
          <w:i/>
          <w:szCs w:val="28"/>
        </w:rPr>
        <w:t xml:space="preserve"> Time </w:t>
      </w:r>
      <w:proofErr w:type="spellStart"/>
      <w:r w:rsidRPr="00C554E6">
        <w:rPr>
          <w:i/>
          <w:szCs w:val="28"/>
        </w:rPr>
        <w:t>Objective</w:t>
      </w:r>
      <w:proofErr w:type="spellEnd"/>
      <w:r w:rsidRPr="00C3623E">
        <w:rPr>
          <w:szCs w:val="28"/>
        </w:rPr>
        <w:t xml:space="preserve"> (RTO)</w:t>
      </w:r>
    </w:p>
    <w:p w14:paraId="3EAE6E21" w14:textId="77777777" w:rsidR="00C54B6C" w:rsidRDefault="000A7D1F" w:rsidP="00C54B6C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O </w:t>
      </w:r>
      <w:r w:rsidRPr="00EE4CDD">
        <w:rPr>
          <w:sz w:val="24"/>
          <w:szCs w:val="24"/>
        </w:rPr>
        <w:t>RTO</w:t>
      </w:r>
      <w:r w:rsidRPr="00C3623E">
        <w:rPr>
          <w:b w:val="0"/>
          <w:sz w:val="24"/>
          <w:szCs w:val="24"/>
        </w:rPr>
        <w:t xml:space="preserve"> permite definir qual o tempo máximo para o qual se pode restaurar um </w:t>
      </w:r>
      <w:r w:rsidR="001C30FD" w:rsidRPr="00C3623E">
        <w:rPr>
          <w:b w:val="0"/>
          <w:sz w:val="24"/>
          <w:szCs w:val="24"/>
        </w:rPr>
        <w:t>serviço sem</w:t>
      </w:r>
      <w:r w:rsidRPr="00C3623E">
        <w:rPr>
          <w:b w:val="0"/>
          <w:sz w:val="24"/>
          <w:szCs w:val="24"/>
        </w:rPr>
        <w:t xml:space="preserve"> que este prejudique em demasia a continuidade de negócio da empresa.</w:t>
      </w:r>
    </w:p>
    <w:p w14:paraId="209753BC" w14:textId="29265598" w:rsidR="007E503B" w:rsidRPr="00C3623E" w:rsidRDefault="007E503B" w:rsidP="00C54B6C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Para a maioria dos serviços informáticos, com exceção do serviço de marcação de faltas e sistema de segurança, foi estabelecido com a empresa que qualquer tempo de recuperação superior ao tempo de um turno de um funcionário na empresa é inaceitável para a continuidade do negócio. Os turnos têm duração de 4 horas.</w:t>
      </w:r>
    </w:p>
    <w:p w14:paraId="578E5610" w14:textId="67648819" w:rsidR="001C30FD" w:rsidRPr="00C3623E" w:rsidRDefault="001C30FD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O tempo que se definiu para o restauro do servidor e serviços associados (aplicação da empresa, </w:t>
      </w:r>
      <w:r w:rsidRPr="00B102DD">
        <w:rPr>
          <w:b w:val="0"/>
          <w:i/>
          <w:sz w:val="24"/>
          <w:szCs w:val="24"/>
        </w:rPr>
        <w:t>emails</w:t>
      </w:r>
      <w:r w:rsidRPr="00C3623E">
        <w:rPr>
          <w:b w:val="0"/>
          <w:sz w:val="24"/>
          <w:szCs w:val="24"/>
        </w:rPr>
        <w:t xml:space="preserve"> e base de dados) é de 4 horas. Também se definiu para a internet</w:t>
      </w:r>
      <w:r w:rsidR="00915B51" w:rsidRPr="00C3623E">
        <w:rPr>
          <w:b w:val="0"/>
          <w:sz w:val="24"/>
          <w:szCs w:val="24"/>
        </w:rPr>
        <w:t xml:space="preserve">, </w:t>
      </w:r>
      <w:r w:rsidR="00915B51" w:rsidRPr="00EE4CDD">
        <w:rPr>
          <w:sz w:val="24"/>
          <w:szCs w:val="24"/>
        </w:rPr>
        <w:t>Lectra</w:t>
      </w:r>
      <w:r w:rsidR="00915B51" w:rsidRPr="00C3623E">
        <w:rPr>
          <w:b w:val="0"/>
          <w:sz w:val="24"/>
          <w:szCs w:val="24"/>
        </w:rPr>
        <w:t xml:space="preserve"> e </w:t>
      </w:r>
      <w:r w:rsidR="00915B51" w:rsidRPr="00B102DD">
        <w:rPr>
          <w:sz w:val="24"/>
          <w:szCs w:val="24"/>
        </w:rPr>
        <w:t>SAGE</w:t>
      </w:r>
      <w:r w:rsidRPr="00C3623E">
        <w:rPr>
          <w:b w:val="0"/>
          <w:sz w:val="24"/>
          <w:szCs w:val="24"/>
        </w:rPr>
        <w:t xml:space="preserve"> este tempo de recuperação.</w:t>
      </w:r>
    </w:p>
    <w:p w14:paraId="5463E44C" w14:textId="2BF301E7" w:rsidR="001C30FD" w:rsidRPr="00C3623E" w:rsidRDefault="001C30FD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Para o sistema de segurança definiu-se um tempo de recuperação de 5 horas, que é o </w:t>
      </w:r>
      <w:r w:rsidR="00915B51" w:rsidRPr="00C3623E">
        <w:rPr>
          <w:b w:val="0"/>
          <w:sz w:val="24"/>
          <w:szCs w:val="24"/>
        </w:rPr>
        <w:t xml:space="preserve">equivalente a metade do </w:t>
      </w:r>
      <w:r w:rsidRPr="00C3623E">
        <w:rPr>
          <w:b w:val="0"/>
          <w:sz w:val="24"/>
          <w:szCs w:val="24"/>
        </w:rPr>
        <w:t>temp</w:t>
      </w:r>
      <w:r w:rsidR="00915B51" w:rsidRPr="00C3623E">
        <w:rPr>
          <w:b w:val="0"/>
          <w:sz w:val="24"/>
          <w:szCs w:val="24"/>
        </w:rPr>
        <w:t>o</w:t>
      </w:r>
      <w:r w:rsidRPr="00C3623E">
        <w:rPr>
          <w:b w:val="0"/>
          <w:sz w:val="24"/>
          <w:szCs w:val="24"/>
        </w:rPr>
        <w:t xml:space="preserve"> em que a</w:t>
      </w:r>
      <w:r w:rsidR="00915B51" w:rsidRPr="00C3623E">
        <w:rPr>
          <w:b w:val="0"/>
          <w:sz w:val="24"/>
          <w:szCs w:val="24"/>
        </w:rPr>
        <w:t xml:space="preserve"> fábrica</w:t>
      </w:r>
      <w:r w:rsidRPr="00C3623E">
        <w:rPr>
          <w:b w:val="0"/>
          <w:sz w:val="24"/>
          <w:szCs w:val="24"/>
        </w:rPr>
        <w:t xml:space="preserve"> </w:t>
      </w:r>
      <w:r w:rsidR="00915B51" w:rsidRPr="00C3623E">
        <w:rPr>
          <w:b w:val="0"/>
          <w:sz w:val="24"/>
          <w:szCs w:val="24"/>
        </w:rPr>
        <w:t>fica fechada sem qualquer funcionário por dia</w:t>
      </w:r>
      <w:r w:rsidRPr="00C3623E">
        <w:rPr>
          <w:b w:val="0"/>
          <w:sz w:val="24"/>
          <w:szCs w:val="24"/>
        </w:rPr>
        <w:t xml:space="preserve">. </w:t>
      </w:r>
    </w:p>
    <w:p w14:paraId="249CD50F" w14:textId="74E9A89D" w:rsidR="00915B51" w:rsidRPr="00C3623E" w:rsidRDefault="00915B51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lastRenderedPageBreak/>
        <w:t xml:space="preserve">Para a </w:t>
      </w:r>
      <w:r w:rsidRPr="00B102DD">
        <w:rPr>
          <w:b w:val="0"/>
          <w:i/>
          <w:sz w:val="24"/>
          <w:szCs w:val="24"/>
        </w:rPr>
        <w:t>firewall</w:t>
      </w:r>
      <w:r w:rsidRPr="00C3623E">
        <w:rPr>
          <w:b w:val="0"/>
          <w:sz w:val="24"/>
          <w:szCs w:val="24"/>
        </w:rPr>
        <w:t xml:space="preserve"> e qualquer outro equipamento de rede definiu-se um tempo de recuperação equivalente a 4 horas.</w:t>
      </w:r>
    </w:p>
    <w:p w14:paraId="1E38C7BE" w14:textId="23228480" w:rsidR="00F61034" w:rsidRPr="00C3623E" w:rsidRDefault="00915B51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Para o serviço de marcação de faltas foi definido um tempo de recuperação de 1 dia.</w:t>
      </w:r>
    </w:p>
    <w:tbl>
      <w:tblPr>
        <w:tblpPr w:leftFromText="180" w:rightFromText="180" w:vertAnchor="page" w:horzAnchor="margin" w:tblpX="-90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5015"/>
      </w:tblGrid>
      <w:tr w:rsidR="00046B22" w:rsidRPr="00374B83" w14:paraId="3293F499" w14:textId="77777777" w:rsidTr="00CD7744">
        <w:trPr>
          <w:trHeight w:val="1375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CF8E54" w14:textId="06A99118" w:rsidR="00046B22" w:rsidRPr="00374B83" w:rsidRDefault="00046B22" w:rsidP="00CD7744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t>BCP</w:t>
            </w:r>
            <w:r w:rsidR="00F22A70">
              <w:rPr>
                <w:color w:val="99A0A6"/>
              </w:rPr>
              <w:t xml:space="preserve">     CONCLUSÃO</w:t>
            </w:r>
          </w:p>
        </w:tc>
      </w:tr>
    </w:tbl>
    <w:p w14:paraId="7CCCB207" w14:textId="63741517" w:rsidR="00C43F56" w:rsidRPr="00C3623E" w:rsidRDefault="00C43F56" w:rsidP="00C3623E">
      <w:pPr>
        <w:spacing w:after="200" w:line="288" w:lineRule="auto"/>
        <w:jc w:val="both"/>
        <w:rPr>
          <w:szCs w:val="28"/>
        </w:rPr>
      </w:pPr>
      <w:proofErr w:type="spellStart"/>
      <w:r w:rsidRPr="00C554E6">
        <w:rPr>
          <w:i/>
          <w:szCs w:val="28"/>
        </w:rPr>
        <w:t>Recovery</w:t>
      </w:r>
      <w:proofErr w:type="spellEnd"/>
      <w:r w:rsidRPr="00C554E6">
        <w:rPr>
          <w:i/>
          <w:szCs w:val="28"/>
        </w:rPr>
        <w:t xml:space="preserve"> Time </w:t>
      </w:r>
      <w:proofErr w:type="spellStart"/>
      <w:r w:rsidRPr="00C554E6">
        <w:rPr>
          <w:i/>
          <w:szCs w:val="28"/>
        </w:rPr>
        <w:t>Objective</w:t>
      </w:r>
      <w:proofErr w:type="spellEnd"/>
      <w:r w:rsidRPr="00C3623E">
        <w:rPr>
          <w:szCs w:val="28"/>
        </w:rPr>
        <w:t xml:space="preserve"> (RTO) de Contigência</w:t>
      </w:r>
    </w:p>
    <w:p w14:paraId="775A11C2" w14:textId="0CC76FB5" w:rsidR="00C43F56" w:rsidRPr="00C3623E" w:rsidRDefault="00C43F56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Uma vez</w:t>
      </w:r>
      <w:r w:rsidR="00270712" w:rsidRPr="00C3623E">
        <w:rPr>
          <w:b w:val="0"/>
          <w:sz w:val="24"/>
          <w:szCs w:val="24"/>
        </w:rPr>
        <w:t xml:space="preserve"> que</w:t>
      </w:r>
      <w:r w:rsidRPr="00C3623E">
        <w:rPr>
          <w:b w:val="0"/>
          <w:sz w:val="24"/>
          <w:szCs w:val="24"/>
        </w:rPr>
        <w:t xml:space="preserve"> existem discrepâncias entre </w:t>
      </w:r>
      <w:r w:rsidRPr="00EE4CDD">
        <w:rPr>
          <w:sz w:val="24"/>
          <w:szCs w:val="24"/>
        </w:rPr>
        <w:t>RTO</w:t>
      </w:r>
      <w:r w:rsidRPr="00C3623E">
        <w:rPr>
          <w:b w:val="0"/>
          <w:sz w:val="24"/>
          <w:szCs w:val="24"/>
        </w:rPr>
        <w:t xml:space="preserve"> e </w:t>
      </w:r>
      <w:r w:rsidR="00EE4CDD" w:rsidRPr="00EE4CDD">
        <w:rPr>
          <w:sz w:val="24"/>
          <w:szCs w:val="24"/>
        </w:rPr>
        <w:t>R</w:t>
      </w:r>
      <w:r w:rsidR="00270712" w:rsidRPr="00EE4CDD">
        <w:rPr>
          <w:sz w:val="24"/>
          <w:szCs w:val="24"/>
        </w:rPr>
        <w:t>PO</w:t>
      </w:r>
      <w:r w:rsidR="00270712" w:rsidRPr="00C3623E">
        <w:rPr>
          <w:b w:val="0"/>
          <w:sz w:val="24"/>
          <w:szCs w:val="24"/>
        </w:rPr>
        <w:t xml:space="preserve"> para determinados ativos da empresa, como por exemplo a aplicação da empresa é necessário criar meios alternativos para executar as tarefas enquanto os serviços estão em baixo.</w:t>
      </w:r>
    </w:p>
    <w:p w14:paraId="7E078D2A" w14:textId="2AD08807" w:rsidR="006E0461" w:rsidRPr="00C3623E" w:rsidRDefault="006E0461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Na eventualidade do servidor que contem os serviços de base de dados, a aplicação da empresa e o servidor de </w:t>
      </w:r>
      <w:r w:rsidRPr="00B102DD">
        <w:rPr>
          <w:b w:val="0"/>
          <w:i/>
          <w:sz w:val="24"/>
          <w:szCs w:val="24"/>
        </w:rPr>
        <w:t>email</w:t>
      </w:r>
      <w:r w:rsidR="00212214" w:rsidRPr="00C3623E">
        <w:rPr>
          <w:b w:val="0"/>
          <w:sz w:val="24"/>
          <w:szCs w:val="24"/>
        </w:rPr>
        <w:t>,</w:t>
      </w:r>
      <w:r w:rsidRPr="00C3623E">
        <w:rPr>
          <w:b w:val="0"/>
          <w:sz w:val="24"/>
          <w:szCs w:val="24"/>
        </w:rPr>
        <w:t xml:space="preserve"> deve-se recorrer a registos físicos previamente criados com o inventário do armazém de matérias primas, tamanhos e cores das peças</w:t>
      </w:r>
      <w:r w:rsidR="00212214" w:rsidRPr="00C3623E">
        <w:rPr>
          <w:b w:val="0"/>
          <w:sz w:val="24"/>
          <w:szCs w:val="24"/>
        </w:rPr>
        <w:t xml:space="preserve"> para criar as ordens de produção e posteriormente as encomendas. Uma vez restaurado o sistema deve-se transpor os dados criados para o programa de maneira a manter a coerência dos dados. Este procedimento também se aplica para o </w:t>
      </w:r>
      <w:r w:rsidR="00212214" w:rsidRPr="00B102DD">
        <w:rPr>
          <w:b w:val="0"/>
          <w:i/>
          <w:sz w:val="24"/>
          <w:szCs w:val="24"/>
        </w:rPr>
        <w:t>software</w:t>
      </w:r>
      <w:r w:rsidR="00212214" w:rsidRPr="00C3623E">
        <w:rPr>
          <w:b w:val="0"/>
          <w:sz w:val="24"/>
          <w:szCs w:val="24"/>
        </w:rPr>
        <w:t xml:space="preserve"> </w:t>
      </w:r>
      <w:r w:rsidR="00212214" w:rsidRPr="00B102DD">
        <w:rPr>
          <w:sz w:val="24"/>
          <w:szCs w:val="24"/>
        </w:rPr>
        <w:t>SAGE</w:t>
      </w:r>
      <w:r w:rsidR="00212214" w:rsidRPr="00C3623E">
        <w:rPr>
          <w:b w:val="0"/>
          <w:sz w:val="24"/>
          <w:szCs w:val="24"/>
        </w:rPr>
        <w:t>.</w:t>
      </w:r>
    </w:p>
    <w:p w14:paraId="3782C54C" w14:textId="63C5F3A9" w:rsidR="00212214" w:rsidRPr="00C3623E" w:rsidRDefault="00212214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 xml:space="preserve">No caso </w:t>
      </w:r>
      <w:r w:rsidR="00090314" w:rsidRPr="00C3623E">
        <w:rPr>
          <w:b w:val="0"/>
          <w:sz w:val="24"/>
          <w:szCs w:val="24"/>
        </w:rPr>
        <w:t xml:space="preserve">do </w:t>
      </w:r>
      <w:r w:rsidR="00090314" w:rsidRPr="00B102DD">
        <w:rPr>
          <w:b w:val="0"/>
          <w:i/>
          <w:sz w:val="24"/>
          <w:szCs w:val="24"/>
        </w:rPr>
        <w:t>software</w:t>
      </w:r>
      <w:r w:rsidR="00090314" w:rsidRPr="00C3623E">
        <w:rPr>
          <w:b w:val="0"/>
          <w:sz w:val="24"/>
          <w:szCs w:val="24"/>
        </w:rPr>
        <w:t xml:space="preserve"> </w:t>
      </w:r>
      <w:r w:rsidR="00090314" w:rsidRPr="00EE4CDD">
        <w:rPr>
          <w:sz w:val="24"/>
          <w:szCs w:val="24"/>
        </w:rPr>
        <w:t>Lectra</w:t>
      </w:r>
      <w:r w:rsidR="00090314" w:rsidRPr="00C3623E">
        <w:rPr>
          <w:b w:val="0"/>
          <w:sz w:val="24"/>
          <w:szCs w:val="24"/>
        </w:rPr>
        <w:t xml:space="preserve"> deve-se efetuar a produção de todas as peças cujos moldes já estejam desenvolvidos de maneira a recuperar parte do tempo perdido.</w:t>
      </w:r>
    </w:p>
    <w:p w14:paraId="4273B13C" w14:textId="6B633352" w:rsidR="00046B22" w:rsidRPr="00C3623E" w:rsidRDefault="00090314" w:rsidP="00046B22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Para terminar, no caso de não funcionamento das máquinas de costura ou corte, deve-se efetuar a confeção de todas as peças possíveis através de costura tradicional, ou seja, agulha e linha.</w:t>
      </w:r>
    </w:p>
    <w:p w14:paraId="5A308461" w14:textId="3A1A3C12" w:rsidR="00DA5E48" w:rsidRPr="00C3623E" w:rsidRDefault="00DA5E48" w:rsidP="00C3623E">
      <w:pPr>
        <w:spacing w:after="200" w:line="288" w:lineRule="auto"/>
        <w:jc w:val="both"/>
        <w:rPr>
          <w:szCs w:val="28"/>
        </w:rPr>
      </w:pPr>
      <w:r w:rsidRPr="00C3623E">
        <w:rPr>
          <w:szCs w:val="28"/>
        </w:rPr>
        <w:t>Conclusão</w:t>
      </w:r>
    </w:p>
    <w:p w14:paraId="1B7F4220" w14:textId="0FAD6D9F" w:rsidR="00F869A9" w:rsidRPr="00C3623E" w:rsidRDefault="00F869A9" w:rsidP="00C3623E">
      <w:pPr>
        <w:spacing w:after="200" w:line="288" w:lineRule="auto"/>
        <w:ind w:firstLine="720"/>
        <w:jc w:val="both"/>
        <w:rPr>
          <w:b w:val="0"/>
          <w:sz w:val="24"/>
          <w:szCs w:val="24"/>
        </w:rPr>
      </w:pPr>
      <w:r w:rsidRPr="00C3623E">
        <w:rPr>
          <w:b w:val="0"/>
          <w:sz w:val="24"/>
          <w:szCs w:val="24"/>
        </w:rPr>
        <w:t>Com base na infraestrutura existente, foi possível traçar um e</w:t>
      </w:r>
      <w:r w:rsidR="003E5B30" w:rsidRPr="00C3623E">
        <w:rPr>
          <w:b w:val="0"/>
          <w:sz w:val="24"/>
          <w:szCs w:val="24"/>
        </w:rPr>
        <w:t>s</w:t>
      </w:r>
      <w:r w:rsidRPr="00C3623E">
        <w:rPr>
          <w:b w:val="0"/>
          <w:sz w:val="24"/>
          <w:szCs w:val="24"/>
        </w:rPr>
        <w:t xml:space="preserve">boço inicial que depois </w:t>
      </w:r>
      <w:r w:rsidR="003E5B30" w:rsidRPr="00C3623E">
        <w:rPr>
          <w:b w:val="0"/>
          <w:sz w:val="24"/>
          <w:szCs w:val="24"/>
        </w:rPr>
        <w:t xml:space="preserve">levou às duas possíveis soluções que aqui apresentamos. Uma delas tem em conta a capacidade de investimento da empresa e foi nessa que se baseou o </w:t>
      </w:r>
      <w:r w:rsidR="003E5B30" w:rsidRPr="00EE4CDD">
        <w:rPr>
          <w:sz w:val="24"/>
          <w:szCs w:val="24"/>
        </w:rPr>
        <w:t>BCP</w:t>
      </w:r>
      <w:r w:rsidR="003E5B30" w:rsidRPr="00C3623E">
        <w:rPr>
          <w:b w:val="0"/>
          <w:sz w:val="24"/>
          <w:szCs w:val="24"/>
        </w:rPr>
        <w:t xml:space="preserve"> apresentado. O </w:t>
      </w:r>
      <w:r w:rsidR="003E5B30" w:rsidRPr="00EE4CDD">
        <w:rPr>
          <w:sz w:val="24"/>
          <w:szCs w:val="24"/>
        </w:rPr>
        <w:t>BCP</w:t>
      </w:r>
      <w:r w:rsidR="003E5B30" w:rsidRPr="00C3623E">
        <w:rPr>
          <w:b w:val="0"/>
          <w:sz w:val="24"/>
          <w:szCs w:val="24"/>
        </w:rPr>
        <w:t xml:space="preserve"> apresentado está suficiente para manter a continuidade de negócio, mas pode e deve ser melhorado com o passar do tempo de aplicação deste documento na empresa para que fosse possível verificar a sua funcionalidade. Se fosse possível um investimento futuro poderia ser ponderado uma solução virtualizada de toda a infraestrutura da empresa em </w:t>
      </w:r>
      <w:r w:rsidR="003E5B30" w:rsidRPr="00EE4CDD">
        <w:rPr>
          <w:b w:val="0"/>
          <w:i/>
          <w:sz w:val="24"/>
          <w:szCs w:val="24"/>
        </w:rPr>
        <w:t>cloud</w:t>
      </w:r>
      <w:r w:rsidR="003E5B30" w:rsidRPr="00C3623E">
        <w:rPr>
          <w:b w:val="0"/>
          <w:sz w:val="24"/>
          <w:szCs w:val="24"/>
        </w:rPr>
        <w:t xml:space="preserve"> de maneria a mitigar os riscos físicos que se poderiam suceder na infraestrutura informática da empresa e uma duplicação de toda a infraestrutura física dos equipamentos de corte e costura para uma outra fábrica.</w:t>
      </w:r>
    </w:p>
    <w:p w14:paraId="640A5E33" w14:textId="77777777" w:rsidR="00C43F56" w:rsidRDefault="00C43F56" w:rsidP="00C3623E">
      <w:pPr>
        <w:spacing w:after="200" w:line="288" w:lineRule="auto"/>
        <w:jc w:val="both"/>
      </w:pPr>
    </w:p>
    <w:p w14:paraId="376F14E4" w14:textId="0CFB557F" w:rsidR="00F61034" w:rsidRDefault="00293AAA" w:rsidP="00C3623E">
      <w:pPr>
        <w:spacing w:after="200" w:line="288" w:lineRule="auto"/>
        <w:jc w:val="both"/>
      </w:pPr>
      <w:r w:rsidRPr="00293AAA">
        <w:rPr>
          <w:sz w:val="40"/>
        </w:rPr>
        <w:lastRenderedPageBreak/>
        <w:t>Bibliografia:</w:t>
      </w:r>
    </w:p>
    <w:p w14:paraId="4A50E146" w14:textId="4973F17E" w:rsidR="00453AD8" w:rsidRPr="00F15E67" w:rsidRDefault="00CF2C29" w:rsidP="00453AD8">
      <w:pPr>
        <w:pStyle w:val="ListParagraph"/>
        <w:numPr>
          <w:ilvl w:val="0"/>
          <w:numId w:val="29"/>
        </w:numPr>
        <w:spacing w:after="200" w:line="288" w:lineRule="auto"/>
        <w:jc w:val="both"/>
      </w:pPr>
      <w:hyperlink r:id="rId31" w:history="1">
        <w:r w:rsidR="00453AD8" w:rsidRPr="00F15E67">
          <w:rPr>
            <w:rStyle w:val="Hyperlink"/>
          </w:rPr>
          <w:t>https://tinyurl.com/y9flmq8m</w:t>
        </w:r>
      </w:hyperlink>
      <w:r w:rsidR="00F15E67" w:rsidRPr="00F15E67">
        <w:t xml:space="preserve"> </w:t>
      </w:r>
      <w:r w:rsidR="00F15E67" w:rsidRPr="00E475E9">
        <w:rPr>
          <w:b w:val="0"/>
        </w:rPr>
        <w:t xml:space="preserve">Custos de dispositivos </w:t>
      </w:r>
      <w:proofErr w:type="spellStart"/>
      <w:r w:rsidR="00F15E67" w:rsidRPr="00E475E9">
        <w:rPr>
          <w:b w:val="0"/>
          <w:i/>
        </w:rPr>
        <w:t>refurbished</w:t>
      </w:r>
      <w:proofErr w:type="spellEnd"/>
      <w:r w:rsidR="00F15E67" w:rsidRPr="00E475E9">
        <w:rPr>
          <w:b w:val="0"/>
        </w:rPr>
        <w:t xml:space="preserve">, </w:t>
      </w:r>
      <w:proofErr w:type="spellStart"/>
      <w:r w:rsidR="00F15E67" w:rsidRPr="00005FD7">
        <w:t>UPS’s</w:t>
      </w:r>
      <w:proofErr w:type="spellEnd"/>
      <w:r w:rsidR="00F15E67" w:rsidRPr="00E475E9">
        <w:rPr>
          <w:b w:val="0"/>
        </w:rPr>
        <w:t>.</w:t>
      </w:r>
    </w:p>
    <w:p w14:paraId="1BC8EC1E" w14:textId="00FB72E8" w:rsidR="00453AD8" w:rsidRPr="00F15E67" w:rsidRDefault="00CF2C29" w:rsidP="00453AD8">
      <w:pPr>
        <w:pStyle w:val="ListParagraph"/>
        <w:numPr>
          <w:ilvl w:val="0"/>
          <w:numId w:val="29"/>
        </w:numPr>
        <w:spacing w:after="200" w:line="288" w:lineRule="auto"/>
        <w:jc w:val="both"/>
      </w:pPr>
      <w:hyperlink r:id="rId32" w:history="1">
        <w:r w:rsidR="00453AD8" w:rsidRPr="00F15E67">
          <w:rPr>
            <w:rStyle w:val="Hyperlink"/>
          </w:rPr>
          <w:t>https://tinyurl.com/y8coefxz</w:t>
        </w:r>
      </w:hyperlink>
      <w:r w:rsidR="00453AD8" w:rsidRPr="00F15E67">
        <w:t xml:space="preserve">  </w:t>
      </w:r>
      <w:r w:rsidR="00F15E67" w:rsidRPr="00E475E9">
        <w:rPr>
          <w:b w:val="0"/>
        </w:rPr>
        <w:t xml:space="preserve">Custos de dispositivos </w:t>
      </w:r>
      <w:proofErr w:type="spellStart"/>
      <w:r w:rsidR="00F15E67" w:rsidRPr="00E475E9">
        <w:rPr>
          <w:b w:val="0"/>
          <w:i/>
        </w:rPr>
        <w:t>refurbished</w:t>
      </w:r>
      <w:proofErr w:type="spellEnd"/>
      <w:r w:rsidR="00F15E67" w:rsidRPr="00E475E9">
        <w:rPr>
          <w:b w:val="0"/>
        </w:rPr>
        <w:t xml:space="preserve">, </w:t>
      </w:r>
      <w:r w:rsidR="00F15E67" w:rsidRPr="00005FD7">
        <w:t>HP</w:t>
      </w:r>
      <w:r w:rsidR="00F15E67" w:rsidRPr="00E475E9">
        <w:rPr>
          <w:b w:val="0"/>
        </w:rPr>
        <w:t xml:space="preserve"> </w:t>
      </w:r>
      <w:proofErr w:type="spellStart"/>
      <w:r w:rsidR="00F15E67" w:rsidRPr="00005FD7">
        <w:t>ProLiant</w:t>
      </w:r>
      <w:proofErr w:type="spellEnd"/>
      <w:r w:rsidR="00F15E67" w:rsidRPr="00E475E9">
        <w:rPr>
          <w:b w:val="0"/>
        </w:rPr>
        <w:t xml:space="preserve"> Servers.</w:t>
      </w:r>
    </w:p>
    <w:p w14:paraId="06170EE6" w14:textId="000445FF" w:rsidR="00453AD8" w:rsidRPr="00F15E67" w:rsidRDefault="00CF2C29" w:rsidP="00453AD8">
      <w:pPr>
        <w:pStyle w:val="ListParagraph"/>
        <w:numPr>
          <w:ilvl w:val="0"/>
          <w:numId w:val="29"/>
        </w:numPr>
        <w:spacing w:after="200" w:line="288" w:lineRule="auto"/>
        <w:jc w:val="both"/>
      </w:pPr>
      <w:hyperlink r:id="rId33" w:history="1">
        <w:r w:rsidR="0028790C" w:rsidRPr="00F15E67">
          <w:rPr>
            <w:rStyle w:val="Hyperlink"/>
            <w:bCs/>
          </w:rPr>
          <w:t>https://tinyurl.com/y7yt53sz</w:t>
        </w:r>
      </w:hyperlink>
      <w:r w:rsidR="0028790C" w:rsidRPr="00F15E67">
        <w:rPr>
          <w:bCs/>
        </w:rPr>
        <w:t xml:space="preserve">  </w:t>
      </w:r>
      <w:r w:rsidR="00F15E67" w:rsidRPr="00E475E9">
        <w:rPr>
          <w:b w:val="0"/>
        </w:rPr>
        <w:t xml:space="preserve">Custos de dispositivos </w:t>
      </w:r>
      <w:proofErr w:type="spellStart"/>
      <w:r w:rsidR="00F15E67" w:rsidRPr="00E475E9">
        <w:rPr>
          <w:b w:val="0"/>
          <w:i/>
        </w:rPr>
        <w:t>refurbished</w:t>
      </w:r>
      <w:proofErr w:type="spellEnd"/>
      <w:r w:rsidR="00F15E67" w:rsidRPr="00E475E9">
        <w:rPr>
          <w:b w:val="0"/>
          <w:i/>
        </w:rPr>
        <w:t xml:space="preserve">, </w:t>
      </w:r>
      <w:r w:rsidR="00F15E67" w:rsidRPr="00005FD7">
        <w:t>ASA</w:t>
      </w:r>
      <w:r w:rsidR="00F15E67" w:rsidRPr="00E475E9">
        <w:rPr>
          <w:b w:val="0"/>
          <w:i/>
        </w:rPr>
        <w:t>.</w:t>
      </w:r>
    </w:p>
    <w:p w14:paraId="219ACE87" w14:textId="22855CE2" w:rsidR="0028790C" w:rsidRPr="00F15E67" w:rsidRDefault="00CF2C29" w:rsidP="0028790C">
      <w:pPr>
        <w:pStyle w:val="ListParagraph"/>
        <w:numPr>
          <w:ilvl w:val="0"/>
          <w:numId w:val="29"/>
        </w:numPr>
        <w:spacing w:after="200" w:line="288" w:lineRule="auto"/>
        <w:jc w:val="both"/>
      </w:pPr>
      <w:hyperlink r:id="rId34" w:history="1">
        <w:r w:rsidR="0028790C" w:rsidRPr="00F15E67">
          <w:rPr>
            <w:rStyle w:val="Hyperlink"/>
            <w:bCs/>
          </w:rPr>
          <w:t>https://tinyurl.com/ybvpj3jf</w:t>
        </w:r>
      </w:hyperlink>
      <w:r w:rsidR="0028790C" w:rsidRPr="00F15E67">
        <w:rPr>
          <w:bCs/>
        </w:rPr>
        <w:t xml:space="preserve"> </w:t>
      </w:r>
      <w:r w:rsidR="00F15E67" w:rsidRPr="00E475E9">
        <w:rPr>
          <w:b w:val="0"/>
        </w:rPr>
        <w:t xml:space="preserve">Custos de dispositivos </w:t>
      </w:r>
      <w:proofErr w:type="spellStart"/>
      <w:r w:rsidR="00F15E67" w:rsidRPr="00E475E9">
        <w:rPr>
          <w:b w:val="0"/>
          <w:i/>
        </w:rPr>
        <w:t>refurbished</w:t>
      </w:r>
      <w:proofErr w:type="spellEnd"/>
      <w:r w:rsidR="00F15E67" w:rsidRPr="00E475E9">
        <w:rPr>
          <w:b w:val="0"/>
          <w:bCs/>
        </w:rPr>
        <w:t xml:space="preserve">, </w:t>
      </w:r>
      <w:r w:rsidR="00F15E67" w:rsidRPr="00005FD7">
        <w:rPr>
          <w:bCs/>
        </w:rPr>
        <w:t>Cisco</w:t>
      </w:r>
      <w:r w:rsidR="00F15E67" w:rsidRPr="00E475E9">
        <w:rPr>
          <w:b w:val="0"/>
          <w:bCs/>
        </w:rPr>
        <w:t xml:space="preserve"> </w:t>
      </w:r>
      <w:r w:rsidR="0028790C" w:rsidRPr="00E475E9">
        <w:rPr>
          <w:b w:val="0"/>
          <w:bCs/>
        </w:rPr>
        <w:t>2911 router</w:t>
      </w:r>
      <w:r w:rsidR="00F15E67" w:rsidRPr="00E475E9">
        <w:rPr>
          <w:b w:val="0"/>
          <w:bCs/>
        </w:rPr>
        <w:t>.</w:t>
      </w:r>
    </w:p>
    <w:p w14:paraId="5904782F" w14:textId="71491746" w:rsidR="0028790C" w:rsidRPr="00F15E67" w:rsidRDefault="00CF2C29" w:rsidP="00453AD8">
      <w:pPr>
        <w:pStyle w:val="ListParagraph"/>
        <w:numPr>
          <w:ilvl w:val="0"/>
          <w:numId w:val="29"/>
        </w:numPr>
        <w:spacing w:after="200" w:line="288" w:lineRule="auto"/>
        <w:jc w:val="both"/>
      </w:pPr>
      <w:hyperlink r:id="rId35" w:history="1">
        <w:r w:rsidR="0028790C" w:rsidRPr="00F15E67">
          <w:rPr>
            <w:rStyle w:val="Hyperlink"/>
            <w:bCs/>
          </w:rPr>
          <w:t>https://tinyurl.com/ybvhkgm6</w:t>
        </w:r>
      </w:hyperlink>
      <w:r w:rsidR="0028790C" w:rsidRPr="00F15E67">
        <w:rPr>
          <w:bCs/>
        </w:rPr>
        <w:t xml:space="preserve"> </w:t>
      </w:r>
      <w:r w:rsidR="00F15E67" w:rsidRPr="00E475E9">
        <w:rPr>
          <w:b w:val="0"/>
        </w:rPr>
        <w:t xml:space="preserve">Custos de dispositivos </w:t>
      </w:r>
      <w:proofErr w:type="spellStart"/>
      <w:r w:rsidR="00F15E67" w:rsidRPr="00E475E9">
        <w:rPr>
          <w:b w:val="0"/>
          <w:i/>
        </w:rPr>
        <w:t>refurbished</w:t>
      </w:r>
      <w:proofErr w:type="spellEnd"/>
      <w:r w:rsidR="00F15E67" w:rsidRPr="00E475E9">
        <w:rPr>
          <w:b w:val="0"/>
          <w:bCs/>
        </w:rPr>
        <w:t xml:space="preserve">, </w:t>
      </w:r>
      <w:r w:rsidR="00F15E67" w:rsidRPr="00005FD7">
        <w:rPr>
          <w:bCs/>
        </w:rPr>
        <w:t>DELL</w:t>
      </w:r>
      <w:r w:rsidR="00F15E67" w:rsidRPr="00E475E9">
        <w:rPr>
          <w:b w:val="0"/>
          <w:bCs/>
        </w:rPr>
        <w:t xml:space="preserve"> </w:t>
      </w:r>
      <w:r w:rsidR="0028790C" w:rsidRPr="00E475E9">
        <w:rPr>
          <w:b w:val="0"/>
          <w:bCs/>
        </w:rPr>
        <w:t>1TB SAS 6G</w:t>
      </w:r>
      <w:r w:rsidR="00F15E67" w:rsidRPr="00E475E9">
        <w:rPr>
          <w:b w:val="0"/>
          <w:bCs/>
        </w:rPr>
        <w:t>.</w:t>
      </w:r>
    </w:p>
    <w:p w14:paraId="34BC9757" w14:textId="60680A91" w:rsidR="0028790C" w:rsidRPr="00E475E9" w:rsidRDefault="00CF2C29" w:rsidP="0028790C">
      <w:pPr>
        <w:pStyle w:val="ListParagraph"/>
        <w:numPr>
          <w:ilvl w:val="0"/>
          <w:numId w:val="29"/>
        </w:numPr>
        <w:spacing w:after="200" w:line="288" w:lineRule="auto"/>
        <w:jc w:val="both"/>
        <w:rPr>
          <w:lang w:val="en-US"/>
        </w:rPr>
      </w:pPr>
      <w:hyperlink r:id="rId36" w:history="1">
        <w:r w:rsidR="0028790C" w:rsidRPr="00E475E9">
          <w:rPr>
            <w:rStyle w:val="Hyperlink"/>
            <w:lang w:val="en-US"/>
          </w:rPr>
          <w:t>https://www.ubnt.com/unifi/unifi-ap-ac-lr/</w:t>
        </w:r>
      </w:hyperlink>
      <w:r w:rsidR="00E475E9">
        <w:rPr>
          <w:lang w:val="en-US"/>
        </w:rPr>
        <w:t xml:space="preserve"> </w:t>
      </w:r>
      <w:r w:rsidR="00E475E9" w:rsidRPr="00E475E9">
        <w:rPr>
          <w:b w:val="0"/>
          <w:lang w:val="en-US"/>
        </w:rPr>
        <w:t xml:space="preserve">Access Points </w:t>
      </w:r>
      <w:r w:rsidR="00E475E9" w:rsidRPr="00005FD7">
        <w:rPr>
          <w:lang w:val="en-US"/>
        </w:rPr>
        <w:t>Ubiquiti</w:t>
      </w:r>
      <w:r w:rsidR="00F15E67" w:rsidRPr="00E475E9">
        <w:rPr>
          <w:b w:val="0"/>
          <w:lang w:val="en-US"/>
        </w:rPr>
        <w:t>.</w:t>
      </w:r>
    </w:p>
    <w:p w14:paraId="6AE7641F" w14:textId="15864F30" w:rsidR="00F61034" w:rsidRPr="00E475E9" w:rsidRDefault="00CF2C29" w:rsidP="00453AD8">
      <w:pPr>
        <w:pStyle w:val="ListParagraph"/>
        <w:numPr>
          <w:ilvl w:val="0"/>
          <w:numId w:val="29"/>
        </w:numPr>
        <w:spacing w:after="200" w:line="288" w:lineRule="auto"/>
        <w:jc w:val="both"/>
      </w:pPr>
      <w:hyperlink r:id="rId37" w:history="1">
        <w:r w:rsidR="0028790C" w:rsidRPr="00E475E9">
          <w:rPr>
            <w:rStyle w:val="Hyperlink"/>
          </w:rPr>
          <w:t>https://www.senetic.pt/</w:t>
        </w:r>
      </w:hyperlink>
      <w:r w:rsidR="00E475E9">
        <w:rPr>
          <w:rStyle w:val="Hyperlink"/>
        </w:rPr>
        <w:t xml:space="preserve"> </w:t>
      </w:r>
      <w:r w:rsidR="00E475E9" w:rsidRPr="00E475E9">
        <w:rPr>
          <w:b w:val="0"/>
        </w:rPr>
        <w:t xml:space="preserve">Catálogo de produtos </w:t>
      </w:r>
      <w:proofErr w:type="spellStart"/>
      <w:r w:rsidR="00E475E9" w:rsidRPr="00E475E9">
        <w:rPr>
          <w:b w:val="0"/>
          <w:i/>
        </w:rPr>
        <w:t>factory</w:t>
      </w:r>
      <w:proofErr w:type="spellEnd"/>
      <w:r w:rsidR="00E475E9" w:rsidRPr="00E475E9">
        <w:rPr>
          <w:b w:val="0"/>
          <w:i/>
        </w:rPr>
        <w:t xml:space="preserve"> </w:t>
      </w:r>
      <w:proofErr w:type="spellStart"/>
      <w:r w:rsidR="00E475E9" w:rsidRPr="00E475E9">
        <w:rPr>
          <w:b w:val="0"/>
          <w:i/>
        </w:rPr>
        <w:t>new</w:t>
      </w:r>
      <w:proofErr w:type="spellEnd"/>
      <w:r w:rsidR="00F15E67" w:rsidRPr="00E475E9">
        <w:rPr>
          <w:b w:val="0"/>
        </w:rPr>
        <w:t>.</w:t>
      </w:r>
    </w:p>
    <w:p w14:paraId="268C4091" w14:textId="0147DAFC" w:rsidR="0028790C" w:rsidRPr="00F15E67" w:rsidRDefault="00CF2C29" w:rsidP="00453AD8">
      <w:pPr>
        <w:pStyle w:val="ListParagraph"/>
        <w:numPr>
          <w:ilvl w:val="0"/>
          <w:numId w:val="29"/>
        </w:numPr>
        <w:spacing w:after="200" w:line="288" w:lineRule="auto"/>
        <w:jc w:val="both"/>
      </w:pPr>
      <w:hyperlink r:id="rId38" w:history="1">
        <w:r w:rsidR="0028790C" w:rsidRPr="00F15E67">
          <w:rPr>
            <w:rStyle w:val="Hyperlink"/>
          </w:rPr>
          <w:t>https://www.lectra.com/pt-br/sobre-lectra</w:t>
        </w:r>
      </w:hyperlink>
      <w:r w:rsidR="00E475E9">
        <w:t xml:space="preserve"> </w:t>
      </w:r>
      <w:r w:rsidR="00E475E9" w:rsidRPr="00E475E9">
        <w:rPr>
          <w:b w:val="0"/>
        </w:rPr>
        <w:t xml:space="preserve">Informação sobre o programa </w:t>
      </w:r>
      <w:proofErr w:type="spellStart"/>
      <w:r w:rsidR="00E475E9" w:rsidRPr="00005FD7">
        <w:t>Lectra</w:t>
      </w:r>
      <w:proofErr w:type="spellEnd"/>
      <w:r w:rsidR="00F15E67" w:rsidRPr="00E475E9">
        <w:rPr>
          <w:b w:val="0"/>
        </w:rPr>
        <w:t>.</w:t>
      </w:r>
    </w:p>
    <w:p w14:paraId="3D3CBA5F" w14:textId="5CBC7A44" w:rsidR="0028790C" w:rsidRPr="00E475E9" w:rsidRDefault="00CF2C29" w:rsidP="00453AD8">
      <w:pPr>
        <w:pStyle w:val="ListParagraph"/>
        <w:numPr>
          <w:ilvl w:val="0"/>
          <w:numId w:val="29"/>
        </w:numPr>
        <w:spacing w:after="200" w:line="288" w:lineRule="auto"/>
        <w:jc w:val="both"/>
      </w:pPr>
      <w:hyperlink r:id="rId39" w:history="1">
        <w:r w:rsidR="007A3186" w:rsidRPr="007A3186">
          <w:rPr>
            <w:rStyle w:val="Hyperlink"/>
            <w:bCs/>
          </w:rPr>
          <w:t>https://tinyurl.com/y7jq6zd2</w:t>
        </w:r>
      </w:hyperlink>
      <w:r w:rsidR="007A3186">
        <w:rPr>
          <w:b w:val="0"/>
          <w:bCs/>
        </w:rPr>
        <w:t xml:space="preserve"> </w:t>
      </w:r>
      <w:r w:rsidR="005E2615" w:rsidRPr="00E475E9">
        <w:t xml:space="preserve"> </w:t>
      </w:r>
      <w:r w:rsidR="00E475E9" w:rsidRPr="007A3186">
        <w:rPr>
          <w:b w:val="0"/>
        </w:rPr>
        <w:t xml:space="preserve">Informação </w:t>
      </w:r>
      <w:r w:rsidR="007A3186" w:rsidRPr="007A3186">
        <w:rPr>
          <w:b w:val="0"/>
        </w:rPr>
        <w:t>sobre a</w:t>
      </w:r>
      <w:r w:rsidR="00E475E9" w:rsidRPr="007A3186">
        <w:rPr>
          <w:b w:val="0"/>
        </w:rPr>
        <w:t xml:space="preserve"> linguagem </w:t>
      </w:r>
      <w:bookmarkStart w:id="2" w:name="_GoBack"/>
      <w:r w:rsidR="007A3186" w:rsidRPr="00005FD7">
        <w:t>Clipper</w:t>
      </w:r>
      <w:bookmarkEnd w:id="2"/>
      <w:r w:rsidR="007A3186">
        <w:rPr>
          <w:b w:val="0"/>
        </w:rPr>
        <w:t>.</w:t>
      </w:r>
    </w:p>
    <w:p w14:paraId="29F2F870" w14:textId="77777777" w:rsidR="0028790C" w:rsidRPr="00E475E9" w:rsidRDefault="0028790C" w:rsidP="0028790C">
      <w:pPr>
        <w:pStyle w:val="ListParagraph"/>
        <w:spacing w:after="200" w:line="288" w:lineRule="auto"/>
        <w:jc w:val="both"/>
      </w:pPr>
    </w:p>
    <w:p w14:paraId="6B11EF64" w14:textId="2A19CF75" w:rsidR="00F61034" w:rsidRPr="00E475E9" w:rsidRDefault="00F61034" w:rsidP="00C3623E">
      <w:pPr>
        <w:spacing w:after="200" w:line="288" w:lineRule="auto"/>
        <w:jc w:val="both"/>
      </w:pPr>
    </w:p>
    <w:p w14:paraId="3B38865C" w14:textId="02873C83" w:rsidR="00F61034" w:rsidRPr="00E475E9" w:rsidRDefault="00F61034" w:rsidP="00C3623E">
      <w:pPr>
        <w:spacing w:after="200" w:line="288" w:lineRule="auto"/>
        <w:jc w:val="both"/>
      </w:pPr>
    </w:p>
    <w:p w14:paraId="19290CD6" w14:textId="56DE3DC4" w:rsidR="00F61034" w:rsidRPr="00E475E9" w:rsidRDefault="00F61034" w:rsidP="00C3623E">
      <w:pPr>
        <w:spacing w:after="200" w:line="288" w:lineRule="auto"/>
        <w:jc w:val="both"/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450000" w:themeColor="accent1"/>
          <w:left w:val="single" w:sz="8" w:space="0" w:color="450000" w:themeColor="accent1"/>
          <w:bottom w:val="single" w:sz="8" w:space="0" w:color="450000" w:themeColor="accent1"/>
          <w:right w:val="single" w:sz="8" w:space="0" w:color="450000" w:themeColor="accent1"/>
          <w:insideH w:val="single" w:sz="8" w:space="0" w:color="450000" w:themeColor="accent1"/>
          <w:insideV w:val="single" w:sz="8" w:space="0" w:color="450000" w:themeColor="accent1"/>
        </w:tblBorders>
        <w:tblLook w:val="0000" w:firstRow="0" w:lastRow="0" w:firstColumn="0" w:lastColumn="0" w:noHBand="0" w:noVBand="0"/>
      </w:tblPr>
      <w:tblGrid>
        <w:gridCol w:w="4985"/>
      </w:tblGrid>
      <w:tr w:rsidR="00F61034" w:rsidRPr="00374B83" w14:paraId="088BB8CA" w14:textId="77777777" w:rsidTr="0048257F">
        <w:trPr>
          <w:trHeight w:val="1509"/>
        </w:trPr>
        <w:tc>
          <w:tcPr>
            <w:tcW w:w="49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FB2A1F" w14:textId="59DAA076" w:rsidR="00F61034" w:rsidRPr="00374B83" w:rsidRDefault="00293AAA" w:rsidP="00C3623E">
            <w:pPr>
              <w:pStyle w:val="Heading1"/>
              <w:framePr w:hSpace="0" w:wrap="auto" w:vAnchor="margin" w:hAnchor="text" w:yAlign="inline"/>
              <w:spacing w:line="288" w:lineRule="auto"/>
              <w:rPr>
                <w:color w:val="99A0A6"/>
              </w:rPr>
            </w:pPr>
            <w:r>
              <w:rPr>
                <w:color w:val="99A0A6"/>
              </w:rPr>
              <w:t>BIBLIOGRAFIA</w:t>
            </w:r>
          </w:p>
        </w:tc>
      </w:tr>
    </w:tbl>
    <w:p w14:paraId="26F478BF" w14:textId="3A71831D" w:rsidR="00F61034" w:rsidRDefault="00F61034" w:rsidP="00C3623E">
      <w:pPr>
        <w:spacing w:after="200" w:line="288" w:lineRule="auto"/>
        <w:jc w:val="both"/>
      </w:pPr>
    </w:p>
    <w:p w14:paraId="40014779" w14:textId="0C1FC0CE" w:rsidR="00F61034" w:rsidRDefault="00F61034" w:rsidP="00C3623E">
      <w:pPr>
        <w:spacing w:after="200" w:line="288" w:lineRule="auto"/>
        <w:jc w:val="both"/>
      </w:pPr>
    </w:p>
    <w:p w14:paraId="74CDBCA4" w14:textId="77777777" w:rsidR="00F61034" w:rsidRDefault="00F61034" w:rsidP="00C3623E">
      <w:pPr>
        <w:spacing w:after="200" w:line="288" w:lineRule="auto"/>
        <w:jc w:val="both"/>
      </w:pPr>
    </w:p>
    <w:sectPr w:rsidR="00F61034" w:rsidSect="001C0A16">
      <w:headerReference w:type="even" r:id="rId40"/>
      <w:headerReference w:type="default" r:id="rId41"/>
      <w:footerReference w:type="even" r:id="rId42"/>
      <w:pgSz w:w="12240" w:h="15840" w:code="1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D9F966" w14:textId="77777777" w:rsidR="00CF2C29" w:rsidRDefault="00CF2C29" w:rsidP="007057F4">
      <w:r>
        <w:separator/>
      </w:r>
    </w:p>
  </w:endnote>
  <w:endnote w:type="continuationSeparator" w:id="0">
    <w:p w14:paraId="1AA82AA8" w14:textId="77777777" w:rsidR="00CF2C29" w:rsidRDefault="00CF2C29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D488FC" w14:textId="77777777" w:rsidR="00592060" w:rsidRDefault="00CF2C29" w:rsidP="007057F4">
    <w:pPr>
      <w:pStyle w:val="Footer"/>
    </w:pPr>
    <w:sdt>
      <w:sdtPr>
        <w:rPr>
          <w:rFonts w:asciiTheme="majorHAnsi" w:eastAsiaTheme="majorEastAsia" w:hAnsiTheme="majorHAnsi" w:cstheme="majorBidi"/>
        </w:rPr>
        <w:id w:val="-293135399"/>
        <w:placeholder>
          <w:docPart w:val="A83035DF582244778D8046DEEB454E40"/>
        </w:placeholder>
        <w:temporary/>
        <w:showingPlcHdr/>
      </w:sdtPr>
      <w:sdtEndPr/>
      <w:sdtContent>
        <w:r w:rsidR="00592060">
          <w:t>Title</w:t>
        </w:r>
      </w:sdtContent>
    </w:sdt>
    <w:r w:rsidR="00592060">
      <w:rPr>
        <w:rFonts w:asciiTheme="majorHAnsi" w:eastAsiaTheme="majorEastAsia" w:hAnsiTheme="majorHAnsi" w:cstheme="majorBidi"/>
      </w:rPr>
      <w:ptab w:relativeTo="margin" w:alignment="right" w:leader="none"/>
    </w:r>
    <w:r w:rsidR="00592060">
      <w:rPr>
        <w:rFonts w:asciiTheme="majorHAnsi" w:eastAsiaTheme="majorEastAsia" w:hAnsiTheme="majorHAnsi" w:cstheme="majorBidi"/>
      </w:rPr>
      <w:t xml:space="preserve">Page </w:t>
    </w:r>
    <w:r w:rsidR="00592060">
      <w:fldChar w:fldCharType="begin"/>
    </w:r>
    <w:r w:rsidR="00592060">
      <w:instrText xml:space="preserve"> PAGE   \* MERGEFORMAT </w:instrText>
    </w:r>
    <w:r w:rsidR="00592060">
      <w:fldChar w:fldCharType="separate"/>
    </w:r>
    <w:r w:rsidR="00592060">
      <w:rPr>
        <w:rFonts w:asciiTheme="majorHAnsi" w:eastAsiaTheme="majorEastAsia" w:hAnsiTheme="majorHAnsi" w:cstheme="majorBidi"/>
        <w:noProof/>
      </w:rPr>
      <w:t>4</w:t>
    </w:r>
    <w:r w:rsidR="00592060">
      <w:rPr>
        <w:rFonts w:asciiTheme="majorHAnsi" w:eastAsiaTheme="majorEastAsia" w:hAnsiTheme="majorHAnsi" w:cstheme="majorBid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0D0FFB" w14:textId="77777777" w:rsidR="00CF2C29" w:rsidRDefault="00CF2C29" w:rsidP="007057F4">
      <w:r>
        <w:separator/>
      </w:r>
    </w:p>
  </w:footnote>
  <w:footnote w:type="continuationSeparator" w:id="0">
    <w:p w14:paraId="16273C71" w14:textId="77777777" w:rsidR="00CF2C29" w:rsidRDefault="00CF2C29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8E541" w14:textId="77777777" w:rsidR="00592060" w:rsidRDefault="00592060" w:rsidP="007057F4">
    <w:pPr>
      <w:pStyle w:val="Header"/>
    </w:pPr>
    <w:r>
      <w:t>Adventure Works Marketing Plan</w:t>
    </w:r>
  </w:p>
  <w:p w14:paraId="228FDE7C" w14:textId="77777777" w:rsidR="00592060" w:rsidRDefault="00592060" w:rsidP="007057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592060" w14:paraId="48D6E17B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17202FCF" w14:textId="77777777" w:rsidR="00592060" w:rsidRDefault="00592060" w:rsidP="007057F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895EDD7" wp14:editId="4AD21EF5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EB426E1" w14:textId="77777777" w:rsidR="00592060" w:rsidRPr="00826F6A" w:rsidRDefault="00592060" w:rsidP="004F2231">
                                <w:pPr>
                                  <w:rPr>
                                    <w:color w:val="8B0000"/>
                                    <w:sz w:val="32"/>
                                  </w:rPr>
                                </w:pPr>
                                <w:r w:rsidRPr="00826F6A">
                                  <w:rPr>
                                    <w:color w:val="8B0000"/>
                                    <w:sz w:val="32"/>
                                  </w:rPr>
                                  <w:fldChar w:fldCharType="begin"/>
                                </w:r>
                                <w:r w:rsidRPr="00826F6A">
                                  <w:rPr>
                                    <w:color w:val="8B0000"/>
                                    <w:sz w:val="32"/>
                                  </w:rPr>
                                  <w:instrText xml:space="preserve"> PAGE  \* Arabic  \* MERGEFORMAT </w:instrText>
                                </w:r>
                                <w:r w:rsidRPr="00826F6A">
                                  <w:rPr>
                                    <w:color w:val="8B0000"/>
                                    <w:sz w:val="32"/>
                                  </w:rPr>
                                  <w:fldChar w:fldCharType="separate"/>
                                </w:r>
                                <w:r w:rsidRPr="00826F6A">
                                  <w:rPr>
                                    <w:noProof/>
                                    <w:color w:val="8B0000"/>
                                    <w:sz w:val="32"/>
                                  </w:rPr>
                                  <w:t>1</w:t>
                                </w:r>
                                <w:r w:rsidRPr="00826F6A">
                                  <w:rPr>
                                    <w:color w:val="8B0000"/>
                                    <w:sz w:val="32"/>
                                  </w:rPr>
                                  <w:fldChar w:fldCharType="end"/>
                                </w:r>
                              </w:p>
                              <w:p w14:paraId="30443BD6" w14:textId="77777777" w:rsidR="00592060" w:rsidRPr="004F2231" w:rsidRDefault="00592060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895EDD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30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" filled="f" stroked="f" strokeweight=".5pt">
                    <v:textbox>
                      <w:txbxContent>
                        <w:p w14:paraId="0EB426E1" w14:textId="77777777" w:rsidR="00592060" w:rsidRPr="00826F6A" w:rsidRDefault="00592060" w:rsidP="004F2231">
                          <w:pPr>
                            <w:rPr>
                              <w:color w:val="8B0000"/>
                              <w:sz w:val="32"/>
                            </w:rPr>
                          </w:pPr>
                          <w:r w:rsidRPr="00826F6A">
                            <w:rPr>
                              <w:color w:val="8B0000"/>
                              <w:sz w:val="32"/>
                            </w:rPr>
                            <w:fldChar w:fldCharType="begin"/>
                          </w:r>
                          <w:r w:rsidRPr="00826F6A">
                            <w:rPr>
                              <w:color w:val="8B0000"/>
                              <w:sz w:val="32"/>
                            </w:rPr>
                            <w:instrText xml:space="preserve"> PAGE  \* Arabic  \* MERGEFORMAT </w:instrText>
                          </w:r>
                          <w:r w:rsidRPr="00826F6A">
                            <w:rPr>
                              <w:color w:val="8B0000"/>
                              <w:sz w:val="32"/>
                            </w:rPr>
                            <w:fldChar w:fldCharType="separate"/>
                          </w:r>
                          <w:r w:rsidRPr="00826F6A">
                            <w:rPr>
                              <w:noProof/>
                              <w:color w:val="8B0000"/>
                              <w:sz w:val="32"/>
                            </w:rPr>
                            <w:t>1</w:t>
                          </w:r>
                          <w:r w:rsidRPr="00826F6A">
                            <w:rPr>
                              <w:color w:val="8B0000"/>
                              <w:sz w:val="32"/>
                            </w:rPr>
                            <w:fldChar w:fldCharType="end"/>
                          </w:r>
                        </w:p>
                        <w:p w14:paraId="30443BD6" w14:textId="77777777" w:rsidR="00592060" w:rsidRPr="004F2231" w:rsidRDefault="00592060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79FA6C46" wp14:editId="1C0E8C06">
                    <wp:extent cx="8035162" cy="1540990"/>
                    <wp:effectExtent l="0" t="0" r="4445" b="2540"/>
                    <wp:docPr id="20" name="Group 20" descr="colored rectangle heade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3" cy="1540990"/>
                              <a:chOff x="0" y="0"/>
                              <a:chExt cx="7884949" cy="1512570"/>
                            </a:xfrm>
                            <a:solidFill>
                              <a:srgbClr val="8B0000"/>
                            </a:solidFill>
                          </wpg:grpSpPr>
                          <pic:pic xmlns:pic="http://schemas.openxmlformats.org/drawingml/2006/picture">
                            <pic:nvPicPr>
                              <pic:cNvPr id="14" name="Graphic 14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c 16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c 19" descr="gray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1446DB6B" id="Group 20" o:spid="_x0000_s1026" alt="colored rectangle header" style="width:632.7pt;height:121.35pt;mso-position-horizontal-relative:char;mso-position-vertical-relative:line" coordsize="78849,15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14" o:spid="_x0000_s1027" type="#_x0000_t75" alt="colored rectangle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">
                      <v:imagedata r:id="rId7" o:title="colored rectangle"/>
                    </v:shape>
                    <v:shape id="Graphic 16" o:spid="_x0000_s1028" type="#_x0000_t75" alt="colored rectangle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">
                      <v:imagedata r:id="rId8" o:title="colored rectangle"/>
                    </v:shape>
                    <v:shape id="Graphic 19" o:spid="_x0000_s1029" type="#_x0000_t75" alt="gray rectangle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">
                      <v:imagedata r:id="rId9" o:title="gray rectangle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7694F7E2" w14:textId="77777777" w:rsidR="00592060" w:rsidRDefault="00592060" w:rsidP="007057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4CB2D4D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4207F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63C54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12E2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2229CA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DAAD59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01C281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FA6D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1297926"/>
    <w:multiLevelType w:val="hybridMultilevel"/>
    <w:tmpl w:val="FC666048"/>
    <w:lvl w:ilvl="0" w:tplc="4FF25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B0000" w:themeColor="text2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35359F"/>
    <w:multiLevelType w:val="hybridMultilevel"/>
    <w:tmpl w:val="B3F07B3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07521E"/>
    <w:multiLevelType w:val="hybridMultilevel"/>
    <w:tmpl w:val="7632003C"/>
    <w:lvl w:ilvl="0" w:tplc="4FF25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B0000" w:themeColor="text2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5D782C"/>
    <w:multiLevelType w:val="hybridMultilevel"/>
    <w:tmpl w:val="E034A43C"/>
    <w:lvl w:ilvl="0" w:tplc="4FF25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B0000" w:themeColor="text2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ED6546"/>
    <w:multiLevelType w:val="hybridMultilevel"/>
    <w:tmpl w:val="EAFE8F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3B0075"/>
    <w:multiLevelType w:val="hybridMultilevel"/>
    <w:tmpl w:val="17B8699A"/>
    <w:lvl w:ilvl="0" w:tplc="4FF25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B0000" w:themeColor="text2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6240E5"/>
    <w:multiLevelType w:val="hybridMultilevel"/>
    <w:tmpl w:val="DCFEADB2"/>
    <w:lvl w:ilvl="0" w:tplc="21E6E29E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B634B4"/>
    <w:multiLevelType w:val="hybridMultilevel"/>
    <w:tmpl w:val="475CEE0C"/>
    <w:lvl w:ilvl="0" w:tplc="4FF25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B0000" w:themeColor="text2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23" w15:restartNumberingAfterBreak="0">
    <w:nsid w:val="76154DBE"/>
    <w:multiLevelType w:val="hybridMultilevel"/>
    <w:tmpl w:val="E216E3C0"/>
    <w:lvl w:ilvl="0" w:tplc="4FF25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B0000" w:themeColor="text2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AC0104"/>
    <w:multiLevelType w:val="multilevel"/>
    <w:tmpl w:val="C37E5FF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5" w15:restartNumberingAfterBreak="0">
    <w:nsid w:val="7A252C84"/>
    <w:multiLevelType w:val="hybridMultilevel"/>
    <w:tmpl w:val="B3ECF93A"/>
    <w:lvl w:ilvl="0" w:tplc="4FF25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B0000" w:themeColor="text2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4"/>
  </w:num>
  <w:num w:numId="3">
    <w:abstractNumId w:val="26"/>
  </w:num>
  <w:num w:numId="4">
    <w:abstractNumId w:val="27"/>
  </w:num>
  <w:num w:numId="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</w:num>
  <w:num w:numId="7">
    <w:abstractNumId w:val="2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7"/>
  </w:num>
  <w:num w:numId="17">
    <w:abstractNumId w:val="19"/>
  </w:num>
  <w:num w:numId="18">
    <w:abstractNumId w:val="12"/>
  </w:num>
  <w:num w:numId="19">
    <w:abstractNumId w:val="18"/>
  </w:num>
  <w:num w:numId="20">
    <w:abstractNumId w:val="20"/>
  </w:num>
  <w:num w:numId="21">
    <w:abstractNumId w:val="11"/>
  </w:num>
  <w:num w:numId="22">
    <w:abstractNumId w:val="16"/>
  </w:num>
  <w:num w:numId="23">
    <w:abstractNumId w:val="25"/>
  </w:num>
  <w:num w:numId="24">
    <w:abstractNumId w:val="13"/>
  </w:num>
  <w:num w:numId="25">
    <w:abstractNumId w:val="9"/>
  </w:num>
  <w:num w:numId="26">
    <w:abstractNumId w:val="14"/>
  </w:num>
  <w:num w:numId="27">
    <w:abstractNumId w:val="23"/>
  </w:num>
  <w:num w:numId="28">
    <w:abstractNumId w:val="21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E9C"/>
    <w:rsid w:val="00005FD7"/>
    <w:rsid w:val="000174F2"/>
    <w:rsid w:val="00035E81"/>
    <w:rsid w:val="00046B22"/>
    <w:rsid w:val="000552F1"/>
    <w:rsid w:val="00061E60"/>
    <w:rsid w:val="00067C92"/>
    <w:rsid w:val="00075B81"/>
    <w:rsid w:val="00090314"/>
    <w:rsid w:val="0009235A"/>
    <w:rsid w:val="000A7D1F"/>
    <w:rsid w:val="000B5243"/>
    <w:rsid w:val="000C77BA"/>
    <w:rsid w:val="000D0999"/>
    <w:rsid w:val="000D1179"/>
    <w:rsid w:val="000E465B"/>
    <w:rsid w:val="000E6DD3"/>
    <w:rsid w:val="000F4E6A"/>
    <w:rsid w:val="00101630"/>
    <w:rsid w:val="001116EE"/>
    <w:rsid w:val="001137C3"/>
    <w:rsid w:val="00136006"/>
    <w:rsid w:val="001449EC"/>
    <w:rsid w:val="00146CD2"/>
    <w:rsid w:val="00151D8B"/>
    <w:rsid w:val="001614B3"/>
    <w:rsid w:val="001654E4"/>
    <w:rsid w:val="001670A7"/>
    <w:rsid w:val="001945FD"/>
    <w:rsid w:val="001967C9"/>
    <w:rsid w:val="001A1ADE"/>
    <w:rsid w:val="001A421B"/>
    <w:rsid w:val="001B361F"/>
    <w:rsid w:val="001B60BC"/>
    <w:rsid w:val="001C0A16"/>
    <w:rsid w:val="001C30FD"/>
    <w:rsid w:val="001C3E6C"/>
    <w:rsid w:val="001D3936"/>
    <w:rsid w:val="001D57D8"/>
    <w:rsid w:val="001E4FA2"/>
    <w:rsid w:val="001F0AF0"/>
    <w:rsid w:val="001F2943"/>
    <w:rsid w:val="00212214"/>
    <w:rsid w:val="00217882"/>
    <w:rsid w:val="002178B9"/>
    <w:rsid w:val="002411F1"/>
    <w:rsid w:val="00246AA9"/>
    <w:rsid w:val="00246BB5"/>
    <w:rsid w:val="002478C6"/>
    <w:rsid w:val="002503A5"/>
    <w:rsid w:val="00270712"/>
    <w:rsid w:val="0027248A"/>
    <w:rsid w:val="0027542D"/>
    <w:rsid w:val="002855D7"/>
    <w:rsid w:val="00287848"/>
    <w:rsid w:val="0028790C"/>
    <w:rsid w:val="00291712"/>
    <w:rsid w:val="00293AAA"/>
    <w:rsid w:val="002C38B4"/>
    <w:rsid w:val="002D3E95"/>
    <w:rsid w:val="002E0194"/>
    <w:rsid w:val="002E4160"/>
    <w:rsid w:val="002F4283"/>
    <w:rsid w:val="00303EF8"/>
    <w:rsid w:val="0032046E"/>
    <w:rsid w:val="00322490"/>
    <w:rsid w:val="00347125"/>
    <w:rsid w:val="003620E2"/>
    <w:rsid w:val="003641D9"/>
    <w:rsid w:val="003705E0"/>
    <w:rsid w:val="00374B83"/>
    <w:rsid w:val="00375FD1"/>
    <w:rsid w:val="003908B4"/>
    <w:rsid w:val="00392542"/>
    <w:rsid w:val="003B6E46"/>
    <w:rsid w:val="003E09D2"/>
    <w:rsid w:val="003E5B30"/>
    <w:rsid w:val="003F5051"/>
    <w:rsid w:val="003F7CC4"/>
    <w:rsid w:val="00420DF5"/>
    <w:rsid w:val="004241A6"/>
    <w:rsid w:val="004371B6"/>
    <w:rsid w:val="0044004B"/>
    <w:rsid w:val="00440C46"/>
    <w:rsid w:val="004418D3"/>
    <w:rsid w:val="00444C7B"/>
    <w:rsid w:val="00453AD8"/>
    <w:rsid w:val="004567F3"/>
    <w:rsid w:val="00473686"/>
    <w:rsid w:val="004750F6"/>
    <w:rsid w:val="0048257F"/>
    <w:rsid w:val="00482F28"/>
    <w:rsid w:val="00486C1E"/>
    <w:rsid w:val="0048718B"/>
    <w:rsid w:val="00491496"/>
    <w:rsid w:val="0049185C"/>
    <w:rsid w:val="00492826"/>
    <w:rsid w:val="004A086C"/>
    <w:rsid w:val="004B2CF1"/>
    <w:rsid w:val="004C51CA"/>
    <w:rsid w:val="004D0993"/>
    <w:rsid w:val="004D1C5C"/>
    <w:rsid w:val="004D361A"/>
    <w:rsid w:val="004F2231"/>
    <w:rsid w:val="004F230F"/>
    <w:rsid w:val="005112D1"/>
    <w:rsid w:val="00512920"/>
    <w:rsid w:val="00514DCF"/>
    <w:rsid w:val="0055035B"/>
    <w:rsid w:val="005668AF"/>
    <w:rsid w:val="00571460"/>
    <w:rsid w:val="005754C0"/>
    <w:rsid w:val="00587D4C"/>
    <w:rsid w:val="00592060"/>
    <w:rsid w:val="005C3643"/>
    <w:rsid w:val="005C69DF"/>
    <w:rsid w:val="005E2615"/>
    <w:rsid w:val="00616C01"/>
    <w:rsid w:val="00656D63"/>
    <w:rsid w:val="006602CF"/>
    <w:rsid w:val="00665C2C"/>
    <w:rsid w:val="006729B9"/>
    <w:rsid w:val="00680E2F"/>
    <w:rsid w:val="00682967"/>
    <w:rsid w:val="0068500D"/>
    <w:rsid w:val="00685783"/>
    <w:rsid w:val="00687D8A"/>
    <w:rsid w:val="00692811"/>
    <w:rsid w:val="006A72D6"/>
    <w:rsid w:val="006B1D54"/>
    <w:rsid w:val="006C77A4"/>
    <w:rsid w:val="006D1B37"/>
    <w:rsid w:val="006E0461"/>
    <w:rsid w:val="006E0CF5"/>
    <w:rsid w:val="006E2456"/>
    <w:rsid w:val="006E28DB"/>
    <w:rsid w:val="007057F4"/>
    <w:rsid w:val="00730C4A"/>
    <w:rsid w:val="007417B3"/>
    <w:rsid w:val="00742102"/>
    <w:rsid w:val="00750AC4"/>
    <w:rsid w:val="00751F7C"/>
    <w:rsid w:val="007568A0"/>
    <w:rsid w:val="007667DD"/>
    <w:rsid w:val="007676F7"/>
    <w:rsid w:val="0077299D"/>
    <w:rsid w:val="00773B66"/>
    <w:rsid w:val="007A3186"/>
    <w:rsid w:val="007B59F5"/>
    <w:rsid w:val="007B5D57"/>
    <w:rsid w:val="007C5D77"/>
    <w:rsid w:val="007C7473"/>
    <w:rsid w:val="007D26F1"/>
    <w:rsid w:val="007D7B5E"/>
    <w:rsid w:val="007E503B"/>
    <w:rsid w:val="007E5499"/>
    <w:rsid w:val="007F4857"/>
    <w:rsid w:val="00815517"/>
    <w:rsid w:val="008253A5"/>
    <w:rsid w:val="00826F6A"/>
    <w:rsid w:val="00840178"/>
    <w:rsid w:val="008417CE"/>
    <w:rsid w:val="0084277E"/>
    <w:rsid w:val="00871847"/>
    <w:rsid w:val="00874A17"/>
    <w:rsid w:val="008A3C5B"/>
    <w:rsid w:val="008A3C95"/>
    <w:rsid w:val="008B425C"/>
    <w:rsid w:val="008B47B6"/>
    <w:rsid w:val="008C359D"/>
    <w:rsid w:val="008C386D"/>
    <w:rsid w:val="008C5106"/>
    <w:rsid w:val="008D5829"/>
    <w:rsid w:val="008E4BB7"/>
    <w:rsid w:val="008F6EAF"/>
    <w:rsid w:val="008F7F27"/>
    <w:rsid w:val="00915B51"/>
    <w:rsid w:val="0093433C"/>
    <w:rsid w:val="00934B5C"/>
    <w:rsid w:val="009408BE"/>
    <w:rsid w:val="009409C5"/>
    <w:rsid w:val="00945034"/>
    <w:rsid w:val="00946F55"/>
    <w:rsid w:val="00965BD5"/>
    <w:rsid w:val="00971723"/>
    <w:rsid w:val="00980FBA"/>
    <w:rsid w:val="009875C8"/>
    <w:rsid w:val="00991D08"/>
    <w:rsid w:val="009B17CC"/>
    <w:rsid w:val="009B2837"/>
    <w:rsid w:val="009C4F7D"/>
    <w:rsid w:val="009D2CB6"/>
    <w:rsid w:val="009E118A"/>
    <w:rsid w:val="009E5F21"/>
    <w:rsid w:val="009E697E"/>
    <w:rsid w:val="00A63857"/>
    <w:rsid w:val="00A63DE6"/>
    <w:rsid w:val="00A674F7"/>
    <w:rsid w:val="00A7534A"/>
    <w:rsid w:val="00A875A8"/>
    <w:rsid w:val="00AB5949"/>
    <w:rsid w:val="00B001DB"/>
    <w:rsid w:val="00B00CF7"/>
    <w:rsid w:val="00B066CD"/>
    <w:rsid w:val="00B0688D"/>
    <w:rsid w:val="00B102DD"/>
    <w:rsid w:val="00B17825"/>
    <w:rsid w:val="00B21154"/>
    <w:rsid w:val="00B40525"/>
    <w:rsid w:val="00B41D82"/>
    <w:rsid w:val="00B434EA"/>
    <w:rsid w:val="00B4539D"/>
    <w:rsid w:val="00B45DE6"/>
    <w:rsid w:val="00B559DF"/>
    <w:rsid w:val="00B56370"/>
    <w:rsid w:val="00B63E92"/>
    <w:rsid w:val="00B90346"/>
    <w:rsid w:val="00B90DC1"/>
    <w:rsid w:val="00BA268F"/>
    <w:rsid w:val="00BA6D30"/>
    <w:rsid w:val="00BB6CAC"/>
    <w:rsid w:val="00BD0416"/>
    <w:rsid w:val="00BE605F"/>
    <w:rsid w:val="00BE7253"/>
    <w:rsid w:val="00BF1A69"/>
    <w:rsid w:val="00C3275C"/>
    <w:rsid w:val="00C3623E"/>
    <w:rsid w:val="00C41285"/>
    <w:rsid w:val="00C4135F"/>
    <w:rsid w:val="00C43448"/>
    <w:rsid w:val="00C43F56"/>
    <w:rsid w:val="00C46C3E"/>
    <w:rsid w:val="00C54B6C"/>
    <w:rsid w:val="00C554E6"/>
    <w:rsid w:val="00C62916"/>
    <w:rsid w:val="00C63DCF"/>
    <w:rsid w:val="00C74904"/>
    <w:rsid w:val="00C76664"/>
    <w:rsid w:val="00C913F3"/>
    <w:rsid w:val="00CA0BD2"/>
    <w:rsid w:val="00CA16E0"/>
    <w:rsid w:val="00CB09F9"/>
    <w:rsid w:val="00CB5F48"/>
    <w:rsid w:val="00CC34FB"/>
    <w:rsid w:val="00CC5205"/>
    <w:rsid w:val="00CD4A18"/>
    <w:rsid w:val="00CD7744"/>
    <w:rsid w:val="00CE0BC9"/>
    <w:rsid w:val="00CF2C29"/>
    <w:rsid w:val="00CF76FD"/>
    <w:rsid w:val="00D00583"/>
    <w:rsid w:val="00D2045C"/>
    <w:rsid w:val="00D206BA"/>
    <w:rsid w:val="00D37340"/>
    <w:rsid w:val="00D540AF"/>
    <w:rsid w:val="00D6093C"/>
    <w:rsid w:val="00D638C1"/>
    <w:rsid w:val="00D73888"/>
    <w:rsid w:val="00D73D44"/>
    <w:rsid w:val="00D748F6"/>
    <w:rsid w:val="00D967AC"/>
    <w:rsid w:val="00DA5E48"/>
    <w:rsid w:val="00DA72D0"/>
    <w:rsid w:val="00DA788E"/>
    <w:rsid w:val="00DB3E9C"/>
    <w:rsid w:val="00DB4541"/>
    <w:rsid w:val="00DD1F91"/>
    <w:rsid w:val="00E00B07"/>
    <w:rsid w:val="00E017BD"/>
    <w:rsid w:val="00E11FB1"/>
    <w:rsid w:val="00E12950"/>
    <w:rsid w:val="00E227A0"/>
    <w:rsid w:val="00E3270E"/>
    <w:rsid w:val="00E419A3"/>
    <w:rsid w:val="00E475E9"/>
    <w:rsid w:val="00E50A4D"/>
    <w:rsid w:val="00E539AB"/>
    <w:rsid w:val="00E54AF3"/>
    <w:rsid w:val="00E63A09"/>
    <w:rsid w:val="00E64825"/>
    <w:rsid w:val="00E72172"/>
    <w:rsid w:val="00E74BAA"/>
    <w:rsid w:val="00E758BC"/>
    <w:rsid w:val="00E76B62"/>
    <w:rsid w:val="00E7755E"/>
    <w:rsid w:val="00E91A3C"/>
    <w:rsid w:val="00E949BB"/>
    <w:rsid w:val="00E95AFE"/>
    <w:rsid w:val="00E97D32"/>
    <w:rsid w:val="00EA45F7"/>
    <w:rsid w:val="00EB25D1"/>
    <w:rsid w:val="00EC237D"/>
    <w:rsid w:val="00ED3756"/>
    <w:rsid w:val="00EE1E38"/>
    <w:rsid w:val="00EE2517"/>
    <w:rsid w:val="00EE4CDD"/>
    <w:rsid w:val="00F14047"/>
    <w:rsid w:val="00F15E67"/>
    <w:rsid w:val="00F22A70"/>
    <w:rsid w:val="00F30403"/>
    <w:rsid w:val="00F401AE"/>
    <w:rsid w:val="00F43A02"/>
    <w:rsid w:val="00F45884"/>
    <w:rsid w:val="00F553FE"/>
    <w:rsid w:val="00F61034"/>
    <w:rsid w:val="00F63939"/>
    <w:rsid w:val="00F869A9"/>
    <w:rsid w:val="00F91AD0"/>
    <w:rsid w:val="00F93E37"/>
    <w:rsid w:val="00F976FD"/>
    <w:rsid w:val="00FA0AD1"/>
    <w:rsid w:val="00FB05E4"/>
    <w:rsid w:val="00FC4062"/>
    <w:rsid w:val="00FC5BBB"/>
    <w:rsid w:val="00FC6DC8"/>
    <w:rsid w:val="00FD2D84"/>
    <w:rsid w:val="00FE274F"/>
    <w:rsid w:val="00FE56DE"/>
    <w:rsid w:val="00FE5D03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22FEB54"/>
  <w15:chartTrackingRefBased/>
  <w15:docId w15:val="{8DBEB73B-2540-4D96-AE3E-C804DB714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00000" w:themeColor="text1"/>
      <w:sz w:val="28"/>
      <w:lang w:val="pt-PT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3E9C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8B0000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B3E9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8B000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B3E9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B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450000" w:themeColor="accent1"/>
      <w:spacing w:val="0"/>
    </w:rPr>
  </w:style>
  <w:style w:type="character" w:customStyle="1" w:styleId="Heading1Char">
    <w:name w:val="Heading 1 Char"/>
    <w:basedOn w:val="DefaultParagraphFont"/>
    <w:link w:val="Heading1"/>
    <w:uiPriority w:val="9"/>
    <w:rsid w:val="007057F4"/>
    <w:rPr>
      <w:rFonts w:asciiTheme="majorHAnsi" w:eastAsiaTheme="majorEastAsia" w:hAnsiTheme="majorHAnsi" w:cstheme="majorBidi"/>
      <w:b/>
      <w:bCs/>
      <w:color w:val="000000" w:themeColor="text1"/>
      <w:sz w:val="48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DB3E9C"/>
    <w:rPr>
      <w:rFonts w:asciiTheme="majorHAnsi" w:hAnsiTheme="majorHAnsi"/>
      <w:b/>
      <w:color w:val="8B0000"/>
      <w:sz w:val="40"/>
      <w:szCs w:val="40"/>
      <w:lang w:eastAsia="en-US"/>
    </w:rPr>
  </w:style>
  <w:style w:type="paragraph" w:styleId="ListBullet">
    <w:name w:val="List Bullet"/>
    <w:basedOn w:val="Content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Heading3"/>
    <w:uiPriority w:val="2"/>
    <w:qFormat/>
    <w:rsid w:val="004F2231"/>
  </w:style>
  <w:style w:type="paragraph" w:styleId="TOC1">
    <w:name w:val="toc 1"/>
    <w:basedOn w:val="Normal"/>
    <w:uiPriority w:val="39"/>
    <w:pPr>
      <w:tabs>
        <w:tab w:val="right" w:leader="dot" w:pos="5040"/>
      </w:tabs>
    </w:pPr>
  </w:style>
  <w:style w:type="paragraph" w:styleId="TOC2">
    <w:name w:val="toc 2"/>
    <w:basedOn w:val="Normal"/>
    <w:uiPriority w:val="39"/>
    <w:pPr>
      <w:tabs>
        <w:tab w:val="right" w:leader="dot" w:pos="5040"/>
      </w:tabs>
    </w:pPr>
  </w:style>
  <w:style w:type="paragraph" w:styleId="Title">
    <w:name w:val="Title"/>
    <w:basedOn w:val="Normal"/>
    <w:link w:val="TitleCh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"/>
    <w:rsid w:val="002E0194"/>
    <w:rPr>
      <w:rFonts w:asciiTheme="majorHAnsi" w:eastAsiaTheme="majorEastAsia" w:hAnsiTheme="majorHAnsi" w:cstheme="majorBidi"/>
      <w:b/>
      <w:color w:val="000000" w:themeColor="text1"/>
      <w:kern w:val="28"/>
      <w:sz w:val="80"/>
      <w:szCs w:val="80"/>
      <w:lang w:eastAsia="en-US"/>
    </w:rPr>
  </w:style>
  <w:style w:type="paragraph" w:styleId="TOCHeading">
    <w:name w:val="TOC Heading"/>
    <w:basedOn w:val="Heading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Footer">
    <w:name w:val="footer"/>
    <w:basedOn w:val="Normal"/>
    <w:link w:val="FooterChar"/>
    <w:uiPriority w:val="99"/>
    <w:pPr>
      <w:spacing w:line="240" w:lineRule="auto"/>
      <w:ind w:right="130"/>
      <w:jc w:val="right"/>
    </w:pPr>
  </w:style>
  <w:style w:type="character" w:customStyle="1" w:styleId="FooterChar">
    <w:name w:val="Footer Char"/>
    <w:basedOn w:val="DefaultParagraphFont"/>
    <w:link w:val="Footer"/>
    <w:uiPriority w:val="99"/>
    <w:rPr>
      <w:lang w:eastAsia="en-US"/>
    </w:rPr>
  </w:style>
  <w:style w:type="paragraph" w:styleId="Header">
    <w:name w:val="header"/>
    <w:basedOn w:val="Normal"/>
    <w:link w:val="HeaderChar"/>
    <w:uiPriority w:val="99"/>
    <w:pPr>
      <w:spacing w:line="240" w:lineRule="auto"/>
      <w:jc w:val="right"/>
    </w:pPr>
  </w:style>
  <w:style w:type="character" w:customStyle="1" w:styleId="HeaderChar">
    <w:name w:val="Header Char"/>
    <w:basedOn w:val="DefaultParagraphFont"/>
    <w:link w:val="Header"/>
    <w:uiPriority w:val="99"/>
    <w:rPr>
      <w:lang w:eastAsia="en-US"/>
    </w:rPr>
  </w:style>
  <w:style w:type="table" w:styleId="TableGrid">
    <w:name w:val="Table Grid"/>
    <w:basedOn w:val="Table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Number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Heading3Char">
    <w:name w:val="Heading 3 Char"/>
    <w:basedOn w:val="DefaultParagraphFont"/>
    <w:link w:val="Heading3"/>
    <w:uiPriority w:val="9"/>
    <w:rsid w:val="007057F4"/>
    <w:rPr>
      <w:rFonts w:asciiTheme="majorHAnsi" w:hAnsiTheme="majorHAnsi"/>
      <w:b/>
      <w:color w:val="000000" w:themeColor="text1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7057F4"/>
    <w:rPr>
      <w:color w:val="FF0000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B3E9C"/>
    <w:rPr>
      <w:rFonts w:asciiTheme="majorHAnsi" w:eastAsiaTheme="majorEastAsia" w:hAnsiTheme="majorHAnsi" w:cstheme="majorBidi"/>
      <w:b/>
      <w:i/>
      <w:iCs/>
      <w:color w:val="8B0000"/>
      <w:sz w:val="28"/>
      <w:lang w:eastAsia="en-US"/>
    </w:rPr>
  </w:style>
  <w:style w:type="paragraph" w:customStyle="1" w:styleId="Content">
    <w:name w:val="Content"/>
    <w:basedOn w:val="Normal"/>
    <w:link w:val="ContentChar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Emphasis">
    <w:name w:val="Emphasis"/>
    <w:basedOn w:val="DefaultParagraphFont"/>
    <w:uiPriority w:val="20"/>
    <w:unhideWhenUsed/>
    <w:qFormat/>
    <w:rsid w:val="007C7473"/>
    <w:rPr>
      <w:i/>
      <w:iCs/>
    </w:rPr>
  </w:style>
  <w:style w:type="character" w:customStyle="1" w:styleId="ContentChar">
    <w:name w:val="Content Char"/>
    <w:basedOn w:val="DefaultParagraphFont"/>
    <w:link w:val="Content"/>
    <w:rsid w:val="002178B9"/>
    <w:rPr>
      <w:color w:val="000000" w:themeColor="text1"/>
      <w:sz w:val="28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DB3E9C"/>
    <w:rPr>
      <w:rFonts w:asciiTheme="majorHAnsi" w:eastAsiaTheme="majorEastAsia" w:hAnsiTheme="majorHAnsi" w:cstheme="majorBidi"/>
      <w:b/>
      <w:color w:val="8B0000"/>
      <w:sz w:val="28"/>
      <w:lang w:eastAsia="en-US"/>
    </w:rPr>
  </w:style>
  <w:style w:type="paragraph" w:styleId="ListParagraph">
    <w:name w:val="List Paragraph"/>
    <w:basedOn w:val="Normal"/>
    <w:uiPriority w:val="34"/>
    <w:unhideWhenUsed/>
    <w:qFormat/>
    <w:rsid w:val="002D3E9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93E37"/>
    <w:pPr>
      <w:spacing w:after="200" w:line="240" w:lineRule="auto"/>
    </w:pPr>
    <w:rPr>
      <w:i/>
      <w:iCs/>
      <w:color w:val="8B0000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453A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8790C"/>
    <w:rPr>
      <w:color w:val="C000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46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tinyurl.com/y7jq6zd2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tinyurl.com/ybvpj3jf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tinyurl.com/y7yt53sz" TargetMode="External"/><Relationship Id="rId38" Type="http://schemas.openxmlformats.org/officeDocument/2006/relationships/hyperlink" Target="https://www.lectra.com/pt-br/sobre-lectr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hyperlink" Target="https://tinyurl.com/y8coefxz" TargetMode="External"/><Relationship Id="rId37" Type="http://schemas.openxmlformats.org/officeDocument/2006/relationships/hyperlink" Target="https://www.senetic.pt/" TargetMode="External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ubnt.com/unifi/unifi-ap-ac-lr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tinyurl.com/y9flmq8m" TargetMode="External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tinyurl.com/ybvhkgm6" TargetMode="External"/><Relationship Id="rId43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3" Type="http://schemas.openxmlformats.org/officeDocument/2006/relationships/image" Target="media/image26.png"/><Relationship Id="rId7" Type="http://schemas.openxmlformats.org/officeDocument/2006/relationships/image" Target="media/image30.png"/><Relationship Id="rId2" Type="http://schemas.openxmlformats.org/officeDocument/2006/relationships/image" Target="media/image25.svg"/><Relationship Id="rId1" Type="http://schemas.openxmlformats.org/officeDocument/2006/relationships/image" Target="media/image24.png"/><Relationship Id="rId6" Type="http://schemas.openxmlformats.org/officeDocument/2006/relationships/image" Target="media/image29.svg"/><Relationship Id="rId5" Type="http://schemas.openxmlformats.org/officeDocument/2006/relationships/image" Target="media/image28.png"/><Relationship Id="rId4" Type="http://schemas.openxmlformats.org/officeDocument/2006/relationships/image" Target="media/image27.svg"/><Relationship Id="rId9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god\Desktop\Faculdade\Asist\TF16402393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83035DF582244778D8046DEEB454E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A9C3A2-90CE-4680-BDA5-86AD36AEA86A}"/>
      </w:docPartPr>
      <w:docPartBody>
        <w:p w:rsidR="000F0E52" w:rsidRDefault="00501D45">
          <w:pPr>
            <w:pStyle w:val="A83035DF582244778D8046DEEB454E40"/>
          </w:pPr>
          <w:r>
            <w:t>Type chapter title (level 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D45"/>
    <w:rsid w:val="000F0E52"/>
    <w:rsid w:val="003E2E76"/>
    <w:rsid w:val="003F778E"/>
    <w:rsid w:val="00465524"/>
    <w:rsid w:val="004E3774"/>
    <w:rsid w:val="00501D45"/>
    <w:rsid w:val="00523E19"/>
    <w:rsid w:val="005903CA"/>
    <w:rsid w:val="006572D9"/>
    <w:rsid w:val="007559BB"/>
    <w:rsid w:val="007564E4"/>
    <w:rsid w:val="007A0DC8"/>
    <w:rsid w:val="007F5D76"/>
    <w:rsid w:val="00954073"/>
    <w:rsid w:val="00B05663"/>
    <w:rsid w:val="00BA1CB3"/>
    <w:rsid w:val="00BF51A6"/>
    <w:rsid w:val="00CB01FB"/>
    <w:rsid w:val="00E61705"/>
    <w:rsid w:val="00F64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83035DF582244778D8046DEEB454E40">
    <w:name w:val="A83035DF582244778D8046DEEB454E40"/>
  </w:style>
  <w:style w:type="paragraph" w:customStyle="1" w:styleId="F57F3DEA49014B9DBA53D09614AFAAC2">
    <w:name w:val="F57F3DEA49014B9DBA53D09614AFAAC2"/>
  </w:style>
  <w:style w:type="paragraph" w:customStyle="1" w:styleId="B2F2B06EEFDB4A578E1808A07D902A36">
    <w:name w:val="B2F2B06EEFDB4A578E1808A07D902A36"/>
  </w:style>
  <w:style w:type="paragraph" w:customStyle="1" w:styleId="D8531658CAD54E82921347234DA4BAD4">
    <w:name w:val="D8531658CAD54E82921347234DA4BAD4"/>
  </w:style>
  <w:style w:type="paragraph" w:customStyle="1" w:styleId="DBFC2E152B614881AA06C4315FC48974">
    <w:name w:val="DBFC2E152B614881AA06C4315FC48974"/>
  </w:style>
  <w:style w:type="paragraph" w:customStyle="1" w:styleId="9B5606821B854CACBE16A7E287B929D7">
    <w:name w:val="9B5606821B854CACBE16A7E287B929D7"/>
  </w:style>
  <w:style w:type="paragraph" w:customStyle="1" w:styleId="13109408B9C6454690D14CD8967E2A09">
    <w:name w:val="13109408B9C6454690D14CD8967E2A09"/>
    <w:rsid w:val="005903CA"/>
  </w:style>
  <w:style w:type="paragraph" w:customStyle="1" w:styleId="1C59B34A24E04442BA3CDD03ECEBC46F">
    <w:name w:val="1C59B34A24E04442BA3CDD03ECEBC46F"/>
    <w:rsid w:val="005903CA"/>
  </w:style>
  <w:style w:type="paragraph" w:customStyle="1" w:styleId="49689F5B3D66477E93E92BD3E9953AB8">
    <w:name w:val="49689F5B3D66477E93E92BD3E9953AB8"/>
    <w:rsid w:val="005903CA"/>
  </w:style>
  <w:style w:type="paragraph" w:customStyle="1" w:styleId="522BFC77A2B7485D839B1352F0A6E941">
    <w:name w:val="522BFC77A2B7485D839B1352F0A6E941"/>
    <w:rsid w:val="005903CA"/>
  </w:style>
  <w:style w:type="paragraph" w:customStyle="1" w:styleId="0BEA964C741B4A04A51931C14FFFDB67">
    <w:name w:val="0BEA964C741B4A04A51931C14FFFDB67"/>
    <w:rsid w:val="003F778E"/>
  </w:style>
  <w:style w:type="paragraph" w:customStyle="1" w:styleId="ACB58A31DF224A069AB96FF3010C9C51">
    <w:name w:val="ACB58A31DF224A069AB96FF3010C9C51"/>
    <w:rsid w:val="003F778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0.jpeg"/></Relationships>
</file>

<file path=word/theme/theme1.xml><?xml version="1.0" encoding="utf-8"?>
<a:theme xmlns:a="http://schemas.openxmlformats.org/drawingml/2006/main" name="Report">
  <a:themeElements>
    <a:clrScheme name="Custom 1">
      <a:dk1>
        <a:sysClr val="windowText" lastClr="000000"/>
      </a:dk1>
      <a:lt1>
        <a:srgbClr val="999EA4"/>
      </a:lt1>
      <a:dk2>
        <a:srgbClr val="8B0000"/>
      </a:dk2>
      <a:lt2>
        <a:srgbClr val="999EA4"/>
      </a:lt2>
      <a:accent1>
        <a:srgbClr val="450000"/>
      </a:accent1>
      <a:accent2>
        <a:srgbClr val="FF0000"/>
      </a:accent2>
      <a:accent3>
        <a:srgbClr val="00B0F0"/>
      </a:accent3>
      <a:accent4>
        <a:srgbClr val="92D050"/>
      </a:accent4>
      <a:accent5>
        <a:srgbClr val="FFFF00"/>
      </a:accent5>
      <a:accent6>
        <a:srgbClr val="7030A0"/>
      </a:accent6>
      <a:hlink>
        <a:srgbClr val="FF0000"/>
      </a:hlink>
      <a:folHlink>
        <a:srgbClr val="C00000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35A6BB-9D1A-4F7B-B49C-F88872BD7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TF16402393.dotx</Template>
  <TotalTime>219</TotalTime>
  <Pages>1</Pages>
  <Words>4353</Words>
  <Characters>23508</Characters>
  <Application>Microsoft Office Word</Application>
  <DocSecurity>0</DocSecurity>
  <Lines>195</Lines>
  <Paragraphs>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Fernandes</dc:creator>
  <cp:keywords/>
  <dc:description/>
  <cp:lastModifiedBy>Hugo Fernandes (1161155)</cp:lastModifiedBy>
  <cp:revision>8</cp:revision>
  <cp:lastPrinted>2018-11-30T10:56:00Z</cp:lastPrinted>
  <dcterms:created xsi:type="dcterms:W3CDTF">2018-11-29T17:15:00Z</dcterms:created>
  <dcterms:modified xsi:type="dcterms:W3CDTF">2018-11-30T10:58:00Z</dcterms:modified>
</cp:coreProperties>
</file>